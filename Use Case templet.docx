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4623" w14:textId="32ED4260" w:rsidR="006847AF" w:rsidRDefault="006847AF" w:rsidP="00444B20">
      <w:pPr>
        <w:tabs>
          <w:tab w:val="left" w:pos="1392"/>
        </w:tabs>
        <w:rPr>
          <w:rFonts w:cs="Arial"/>
        </w:rPr>
      </w:pPr>
    </w:p>
    <w:p w14:paraId="759F9F34" w14:textId="3FF8B88C" w:rsidR="006847AF" w:rsidRDefault="00761713" w:rsidP="00761713">
      <w:pPr>
        <w:tabs>
          <w:tab w:val="left" w:pos="2592"/>
        </w:tabs>
        <w:rPr>
          <w:rFonts w:cs="Arial"/>
        </w:rPr>
      </w:pPr>
      <w:r>
        <w:rPr>
          <w:rFonts w:cs="Arial"/>
        </w:rPr>
        <w:tab/>
      </w:r>
    </w:p>
    <w:p w14:paraId="07AB7CB7" w14:textId="2F9BF7F4" w:rsidR="00CC4D2C" w:rsidRDefault="00444B20" w:rsidP="00444B20">
      <w:pPr>
        <w:tabs>
          <w:tab w:val="left" w:pos="1980"/>
        </w:tabs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ab/>
      </w:r>
    </w:p>
    <w:p w14:paraId="58DC1E78" w14:textId="77777777" w:rsidR="00CC4D2C" w:rsidRPr="00261366" w:rsidRDefault="00261366" w:rsidP="00261366">
      <w:pPr>
        <w:jc w:val="center"/>
        <w:rPr>
          <w:b/>
          <w:bCs/>
          <w:sz w:val="72"/>
          <w:szCs w:val="72"/>
        </w:rPr>
      </w:pPr>
      <w:r w:rsidRPr="00261366">
        <w:rPr>
          <w:b/>
          <w:bCs/>
          <w:sz w:val="72"/>
          <w:szCs w:val="72"/>
        </w:rPr>
        <w:t>Use Cases Document</w:t>
      </w:r>
    </w:p>
    <w:p w14:paraId="0F89BEF5" w14:textId="77777777" w:rsidR="00261366" w:rsidRDefault="00261366" w:rsidP="00CC4D2C">
      <w:pPr>
        <w:jc w:val="center"/>
        <w:rPr>
          <w:b/>
          <w:bCs/>
          <w:sz w:val="144"/>
          <w:szCs w:val="144"/>
        </w:rPr>
      </w:pPr>
    </w:p>
    <w:p w14:paraId="326F7CEB" w14:textId="77777777" w:rsidR="005C7472" w:rsidRDefault="005C7472" w:rsidP="00CC4D2C">
      <w:pPr>
        <w:jc w:val="center"/>
        <w:rPr>
          <w:b/>
          <w:bCs/>
        </w:rPr>
      </w:pPr>
    </w:p>
    <w:p w14:paraId="7A181AE2" w14:textId="77777777" w:rsidR="00444189" w:rsidRDefault="00444189" w:rsidP="00CC4D2C"/>
    <w:p w14:paraId="4AF23C04" w14:textId="18C15859" w:rsidR="00CB0585" w:rsidRDefault="00CB0585">
      <w:pPr>
        <w:rPr>
          <w:rFonts w:cs="Arial"/>
          <w:b/>
          <w:sz w:val="56"/>
          <w:szCs w:val="56"/>
        </w:rPr>
      </w:pPr>
    </w:p>
    <w:tbl>
      <w:tblPr>
        <w:tblW w:w="5008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4"/>
        <w:gridCol w:w="6915"/>
      </w:tblGrid>
      <w:tr w:rsidR="00C50CB1" w:rsidRPr="004900DB" w14:paraId="6CAE75D4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8876718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cs="Arial"/>
                <w:b/>
                <w:bCs/>
                <w:color w:val="000000"/>
                <w:sz w:val="40"/>
                <w:szCs w:val="40"/>
              </w:rPr>
              <w:t>No.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D8AB0D4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cs="Arial"/>
                <w:b/>
                <w:bCs/>
                <w:color w:val="FF0000"/>
                <w:sz w:val="40"/>
                <w:szCs w:val="40"/>
              </w:rPr>
              <w:t xml:space="preserve">(Group </w:t>
            </w:r>
            <w:r>
              <w:rPr>
                <w:rFonts w:cs="Arial" w:hint="cs"/>
                <w:b/>
                <w:bCs/>
                <w:color w:val="FF0000"/>
                <w:sz w:val="40"/>
                <w:szCs w:val="40"/>
                <w:rtl/>
              </w:rPr>
              <w:t>41</w:t>
            </w:r>
            <w:r w:rsidRPr="004900DB">
              <w:rPr>
                <w:rFonts w:cs="Arial"/>
                <w:b/>
                <w:bCs/>
                <w:color w:val="FF0000"/>
                <w:sz w:val="40"/>
                <w:szCs w:val="40"/>
              </w:rPr>
              <w:t>)</w:t>
            </w:r>
          </w:p>
        </w:tc>
      </w:tr>
      <w:tr w:rsidR="00C50CB1" w:rsidRPr="004900DB" w14:paraId="0A217A3B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BEB246C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cs="Arial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13E58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 xml:space="preserve">Gerges Salah  </w:t>
            </w:r>
          </w:p>
        </w:tc>
      </w:tr>
      <w:tr w:rsidR="00C50CB1" w:rsidRPr="004900DB" w14:paraId="46F1883F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15AEF1E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cs="Arial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428E4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>Joseph Gamal</w:t>
            </w:r>
          </w:p>
        </w:tc>
      </w:tr>
      <w:tr w:rsidR="00C50CB1" w:rsidRPr="004900DB" w14:paraId="212516FB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B04B56C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bCs/>
                <w:color w:val="000000"/>
                <w:sz w:val="40"/>
                <w:szCs w:val="40"/>
              </w:rPr>
              <w:t>3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0D696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 xml:space="preserve">Brexam Gamal </w:t>
            </w:r>
          </w:p>
        </w:tc>
      </w:tr>
      <w:tr w:rsidR="00C50CB1" w:rsidRPr="004900DB" w14:paraId="56C36BD5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6EF5089" w14:textId="77777777" w:rsidR="00C50CB1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bCs/>
                <w:color w:val="000000"/>
                <w:sz w:val="40"/>
                <w:szCs w:val="40"/>
              </w:rPr>
              <w:t>4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157D5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 xml:space="preserve">Merna Nabil </w:t>
            </w:r>
          </w:p>
        </w:tc>
      </w:tr>
      <w:tr w:rsidR="00C50CB1" w:rsidRPr="004900DB" w14:paraId="18866C20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20CA1F9" w14:textId="77777777" w:rsidR="00C50CB1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E8DE5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>Merna Ibram</w:t>
            </w:r>
          </w:p>
        </w:tc>
      </w:tr>
      <w:tr w:rsidR="00C50CB1" w:rsidRPr="004900DB" w14:paraId="05BD45BC" w14:textId="77777777" w:rsidTr="00C812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7EECA9C" w14:textId="77777777" w:rsidR="00C50CB1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bCs/>
                <w:color w:val="000000"/>
                <w:sz w:val="40"/>
                <w:szCs w:val="40"/>
              </w:rPr>
              <w:t>6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FAB59" w14:textId="16E3B36C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40"/>
                <w:szCs w:val="40"/>
              </w:rPr>
              <w:t xml:space="preserve">Peter </w:t>
            </w:r>
            <w:r w:rsidR="00137EC0">
              <w:rPr>
                <w:rFonts w:cs="Arial"/>
                <w:color w:val="000000"/>
                <w:sz w:val="40"/>
                <w:szCs w:val="40"/>
              </w:rPr>
              <w:t>Sami</w:t>
            </w:r>
          </w:p>
        </w:tc>
      </w:tr>
    </w:tbl>
    <w:p w14:paraId="4928ECF3" w14:textId="77777777" w:rsidR="00C50CB1" w:rsidRPr="004900DB" w:rsidRDefault="00C50CB1" w:rsidP="00C50CB1"/>
    <w:p w14:paraId="42171433" w14:textId="77777777" w:rsidR="00C50CB1" w:rsidRPr="004900DB" w:rsidRDefault="00C50CB1" w:rsidP="00C50CB1"/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6904"/>
      </w:tblGrid>
      <w:tr w:rsidR="00C50CB1" w:rsidRPr="004900DB" w14:paraId="0D55A288" w14:textId="77777777" w:rsidTr="00C812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A6EADEA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312A520" w14:textId="77777777" w:rsidR="00C50CB1" w:rsidRPr="004900DB" w:rsidRDefault="00C50CB1" w:rsidP="00C812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C50CB1" w:rsidRPr="004900DB" w14:paraId="21799492" w14:textId="77777777" w:rsidTr="00C812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948F015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cs="Arial"/>
                <w:b/>
                <w:bCs/>
                <w:color w:val="000000"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F23B4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36"/>
                <w:szCs w:val="36"/>
                <w:rtl/>
                <w:lang w:bidi="ar-EG"/>
              </w:rPr>
            </w:pPr>
            <w:r w:rsidRPr="004900DB">
              <w:rPr>
                <w:rFonts w:cs="Arial"/>
                <w:color w:val="000000"/>
                <w:sz w:val="36"/>
                <w:szCs w:val="36"/>
              </w:rPr>
              <w:t xml:space="preserve"> </w:t>
            </w:r>
            <w:r>
              <w:rPr>
                <w:rFonts w:cs="Arial"/>
                <w:color w:val="000000"/>
                <w:sz w:val="36"/>
                <w:szCs w:val="36"/>
              </w:rPr>
              <w:t>Dental clinic</w:t>
            </w:r>
          </w:p>
        </w:tc>
      </w:tr>
      <w:tr w:rsidR="00C50CB1" w:rsidRPr="004900DB" w14:paraId="5995ACA0" w14:textId="77777777" w:rsidTr="00C812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0457955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cs="Arial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C98FC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36"/>
                <w:szCs w:val="36"/>
              </w:rPr>
            </w:pPr>
            <w:r w:rsidRPr="004900DB">
              <w:rPr>
                <w:rFonts w:cs="Arial"/>
                <w:color w:val="000000"/>
                <w:sz w:val="36"/>
                <w:szCs w:val="36"/>
              </w:rPr>
              <w:t xml:space="preserve"> </w:t>
            </w:r>
            <w:r>
              <w:rPr>
                <w:rFonts w:cs="Arial"/>
                <w:color w:val="000000"/>
                <w:sz w:val="36"/>
                <w:szCs w:val="36"/>
              </w:rPr>
              <w:t>1/11/2021</w:t>
            </w:r>
          </w:p>
        </w:tc>
      </w:tr>
      <w:tr w:rsidR="00C50CB1" w:rsidRPr="004900DB" w14:paraId="273E503B" w14:textId="77777777" w:rsidTr="00C812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E0C4EFD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cs="Arial"/>
                <w:b/>
                <w:bCs/>
                <w:color w:val="000000"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F2A16" w14:textId="77777777" w:rsidR="00C50CB1" w:rsidRPr="004900DB" w:rsidRDefault="00C50CB1" w:rsidP="00C8122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36"/>
                <w:szCs w:val="36"/>
              </w:rPr>
            </w:pPr>
            <w:r w:rsidRPr="004900DB">
              <w:rPr>
                <w:rFonts w:cs="Arial"/>
                <w:color w:val="000000"/>
                <w:sz w:val="36"/>
                <w:szCs w:val="36"/>
              </w:rPr>
              <w:t xml:space="preserve"> 1.0</w:t>
            </w:r>
          </w:p>
        </w:tc>
      </w:tr>
    </w:tbl>
    <w:p w14:paraId="136804A8" w14:textId="53182721" w:rsidR="00C50CB1" w:rsidRDefault="00C50CB1">
      <w:pPr>
        <w:rPr>
          <w:rFonts w:cs="Arial"/>
          <w:b/>
          <w:sz w:val="56"/>
          <w:szCs w:val="56"/>
        </w:rPr>
      </w:pPr>
    </w:p>
    <w:p w14:paraId="60A1F70D" w14:textId="408F944D" w:rsidR="00634632" w:rsidRDefault="00634632">
      <w:pPr>
        <w:rPr>
          <w:rFonts w:cs="Arial"/>
          <w:b/>
          <w:sz w:val="56"/>
          <w:szCs w:val="56"/>
        </w:rPr>
      </w:pPr>
    </w:p>
    <w:p w14:paraId="5F391AFF" w14:textId="2CCD9E5A" w:rsidR="00634632" w:rsidRDefault="00634632">
      <w:pPr>
        <w:rPr>
          <w:rFonts w:cs="Arial"/>
          <w:b/>
          <w:sz w:val="56"/>
          <w:szCs w:val="56"/>
        </w:rPr>
      </w:pPr>
    </w:p>
    <w:p w14:paraId="6740A3E1" w14:textId="77777777" w:rsidR="00634632" w:rsidRDefault="00634632">
      <w:pPr>
        <w:rPr>
          <w:rFonts w:cs="Arial"/>
          <w:b/>
          <w:sz w:val="56"/>
          <w:szCs w:val="56"/>
        </w:rPr>
      </w:pPr>
    </w:p>
    <w:p w14:paraId="49F537B9" w14:textId="77777777" w:rsidR="004A409A" w:rsidRPr="004A7EEA" w:rsidRDefault="004A409A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lastRenderedPageBreak/>
        <w:t>Table of Contents</w:t>
      </w:r>
    </w:p>
    <w:p w14:paraId="60E4AEB3" w14:textId="45B9E95B" w:rsidR="00B54587" w:rsidRPr="00146DB0" w:rsidRDefault="0013598B" w:rsidP="00B54587">
      <w:pPr>
        <w:pStyle w:val="TOC1"/>
        <w:tabs>
          <w:tab w:val="right" w:leader="dot" w:pos="9440"/>
        </w:tabs>
        <w:rPr>
          <w:rFonts w:asciiTheme="minorBidi" w:eastAsiaTheme="minorEastAsia" w:hAnsiTheme="minorBidi" w:cstheme="minorBidi"/>
          <w:bCs w:val="0"/>
          <w:i/>
          <w:iCs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Features_List" w:history="1">
        <w:r w:rsidR="00B54587" w:rsidRPr="00146DB0">
          <w:rPr>
            <w:rStyle w:val="Hyperlink"/>
            <w:rFonts w:asciiTheme="minorBidi" w:hAnsiTheme="minorBidi" w:cstheme="minorBidi"/>
            <w:bCs w:val="0"/>
            <w:i/>
            <w:iCs/>
            <w:caps w:val="0"/>
            <w:color w:val="000000" w:themeColor="text1"/>
            <w:sz w:val="22"/>
            <w:szCs w:val="22"/>
            <w:u w:val="none"/>
          </w:rPr>
          <w:t>Feature list</w:t>
        </w:r>
      </w:hyperlink>
      <w:r w:rsidR="00B54587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t xml:space="preserve"> ……………………………………………………………………………………………</w:t>
      </w:r>
      <w:r w:rsidR="00BF1D36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t>.….</w:t>
      </w:r>
      <w:r w:rsidR="00E0280E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t>3</w:t>
      </w:r>
      <w:r w:rsidR="00B54587" w:rsidRPr="00146DB0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fldChar w:fldCharType="begin"/>
      </w:r>
      <w:r w:rsidR="00B54587" w:rsidRPr="00146DB0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instrText xml:space="preserve"> TOC \o "1-3" \h \z \u </w:instrText>
      </w:r>
      <w:r w:rsidR="00B54587" w:rsidRPr="00146DB0">
        <w:rPr>
          <w:rFonts w:asciiTheme="minorBidi" w:hAnsiTheme="minorBidi" w:cstheme="minorBidi"/>
          <w:bCs w:val="0"/>
          <w:i/>
          <w:iCs/>
          <w:caps w:val="0"/>
          <w:sz w:val="22"/>
          <w:szCs w:val="22"/>
        </w:rPr>
        <w:fldChar w:fldCharType="separate"/>
      </w:r>
    </w:p>
    <w:p w14:paraId="400EE63D" w14:textId="508152F4" w:rsidR="00B54587" w:rsidRPr="00146DB0" w:rsidRDefault="00B54587" w:rsidP="00B54587">
      <w:pPr>
        <w:pStyle w:val="TOC1"/>
        <w:tabs>
          <w:tab w:val="right" w:leader="dot" w:pos="9440"/>
        </w:tabs>
        <w:rPr>
          <w:rStyle w:val="Hyperlink"/>
          <w:rFonts w:asciiTheme="minorBidi" w:eastAsiaTheme="minorEastAsia" w:hAnsiTheme="minorBidi" w:cstheme="minorBidi"/>
          <w:bCs w:val="0"/>
          <w:caps w:val="0"/>
          <w:noProof/>
          <w:sz w:val="22"/>
          <w:szCs w:val="22"/>
        </w:rPr>
      </w:pPr>
      <w:r>
        <w:rPr>
          <w:rFonts w:asciiTheme="minorBidi" w:hAnsiTheme="minorBidi" w:cstheme="minorBidi"/>
          <w:bCs w:val="0"/>
          <w:noProof/>
          <w:sz w:val="22"/>
          <w:szCs w:val="22"/>
        </w:rPr>
        <w:fldChar w:fldCharType="begin"/>
      </w:r>
      <w:r w:rsidR="00AB5C69">
        <w:rPr>
          <w:rFonts w:asciiTheme="minorBidi" w:hAnsiTheme="minorBidi" w:cstheme="minorBidi"/>
          <w:bCs w:val="0"/>
          <w:noProof/>
          <w:sz w:val="22"/>
          <w:szCs w:val="22"/>
        </w:rPr>
        <w:instrText>HYPERLINK  \l "_Use_Cases_List"</w:instrText>
      </w:r>
      <w:r>
        <w:rPr>
          <w:rFonts w:asciiTheme="minorBidi" w:hAnsiTheme="minorBidi" w:cstheme="minorBidi"/>
          <w:bCs w:val="0"/>
          <w:noProof/>
          <w:sz w:val="22"/>
          <w:szCs w:val="22"/>
        </w:rPr>
        <w:fldChar w:fldCharType="separate"/>
      </w:r>
      <w:r w:rsidRPr="00146DB0">
        <w:rPr>
          <w:rStyle w:val="Hyperlink"/>
          <w:rFonts w:asciiTheme="minorBidi" w:hAnsiTheme="minorBidi" w:cstheme="minorBidi"/>
          <w:bCs w:val="0"/>
          <w:noProof/>
          <w:sz w:val="22"/>
          <w:szCs w:val="22"/>
        </w:rPr>
        <w:t>Use Cases List</w:t>
      </w:r>
      <w:r w:rsidRPr="00146DB0">
        <w:rPr>
          <w:rStyle w:val="Hyperlink"/>
          <w:rFonts w:asciiTheme="minorBidi" w:hAnsiTheme="minorBidi" w:cstheme="minorBidi"/>
          <w:bCs w:val="0"/>
          <w:noProof/>
          <w:webHidden/>
          <w:sz w:val="22"/>
          <w:szCs w:val="22"/>
        </w:rPr>
        <w:tab/>
      </w:r>
      <w:r w:rsidR="00E0280E">
        <w:rPr>
          <w:rStyle w:val="Hyperlink"/>
          <w:rFonts w:asciiTheme="minorBidi" w:hAnsiTheme="minorBidi" w:cstheme="minorBidi"/>
          <w:bCs w:val="0"/>
          <w:noProof/>
          <w:webHidden/>
          <w:sz w:val="22"/>
          <w:szCs w:val="22"/>
        </w:rPr>
        <w:t>3</w:t>
      </w:r>
    </w:p>
    <w:p w14:paraId="16A38A81" w14:textId="26568622" w:rsidR="00B54587" w:rsidRPr="00146DB0" w:rsidRDefault="00B54587" w:rsidP="00B54587">
      <w:pPr>
        <w:pStyle w:val="TOC1"/>
        <w:tabs>
          <w:tab w:val="left" w:pos="480"/>
          <w:tab w:val="right" w:leader="dot" w:pos="9440"/>
        </w:tabs>
        <w:rPr>
          <w:rFonts w:asciiTheme="minorBidi" w:eastAsiaTheme="minorEastAsia" w:hAnsiTheme="minorBidi" w:cstheme="minorBidi"/>
          <w:bCs w:val="0"/>
          <w:caps w:val="0"/>
          <w:noProof/>
          <w:sz w:val="22"/>
          <w:szCs w:val="22"/>
        </w:rPr>
      </w:pPr>
      <w:r>
        <w:rPr>
          <w:rFonts w:asciiTheme="minorBidi" w:hAnsiTheme="minorBidi" w:cstheme="minorBidi"/>
          <w:bCs w:val="0"/>
          <w:noProof/>
          <w:sz w:val="22"/>
          <w:szCs w:val="22"/>
        </w:rPr>
        <w:fldChar w:fldCharType="end"/>
      </w:r>
      <w:hyperlink w:anchor="_Registration" w:history="1">
        <w:r w:rsidRPr="00146DB0">
          <w:rPr>
            <w:rStyle w:val="Hyperlink"/>
            <w:rFonts w:asciiTheme="minorBidi" w:hAnsiTheme="minorBidi" w:cstheme="minorBidi"/>
            <w:bCs w:val="0"/>
            <w:noProof/>
            <w:sz w:val="22"/>
            <w:szCs w:val="22"/>
            <w:u w:val="none"/>
          </w:rPr>
          <w:t>1</w:t>
        </w:r>
        <w:r w:rsidRPr="00146DB0">
          <w:rPr>
            <w:rFonts w:asciiTheme="minorBidi" w:eastAsiaTheme="minorEastAsia" w:hAnsiTheme="minorBidi" w:cstheme="minorBidi"/>
            <w:bCs w:val="0"/>
            <w:caps w:val="0"/>
            <w:noProof/>
            <w:sz w:val="22"/>
            <w:szCs w:val="22"/>
          </w:rPr>
          <w:tab/>
        </w:r>
        <w:r w:rsidR="00E0280E">
          <w:rPr>
            <w:rStyle w:val="normaltextrun"/>
            <w:rFonts w:asciiTheme="minorBidi" w:hAnsiTheme="minorBidi" w:cstheme="minorBidi"/>
            <w:bCs w:val="0"/>
            <w:color w:val="000000" w:themeColor="text1"/>
            <w:sz w:val="22"/>
            <w:szCs w:val="22"/>
          </w:rPr>
          <w:t>registration</w:t>
        </w:r>
        <w:r w:rsidRPr="00146DB0">
          <w:rPr>
            <w:rFonts w:asciiTheme="minorBidi" w:hAnsiTheme="minorBidi" w:cstheme="minorBidi"/>
            <w:bCs w:val="0"/>
            <w:noProof/>
            <w:webHidden/>
            <w:sz w:val="22"/>
            <w:szCs w:val="22"/>
          </w:rPr>
          <w:tab/>
        </w:r>
        <w:r w:rsidR="00E0280E">
          <w:rPr>
            <w:rFonts w:asciiTheme="minorBidi" w:hAnsiTheme="minorBidi" w:cstheme="minorBidi"/>
            <w:bCs w:val="0"/>
            <w:noProof/>
            <w:webHidden/>
            <w:sz w:val="22"/>
            <w:szCs w:val="22"/>
          </w:rPr>
          <w:t>4</w:t>
        </w:r>
      </w:hyperlink>
      <w:r w:rsidR="00E0280E" w:rsidRPr="00146DB0">
        <w:rPr>
          <w:rFonts w:asciiTheme="minorBidi" w:eastAsiaTheme="minorEastAsia" w:hAnsiTheme="minorBidi" w:cstheme="minorBidi"/>
          <w:bCs w:val="0"/>
          <w:caps w:val="0"/>
          <w:noProof/>
          <w:sz w:val="22"/>
          <w:szCs w:val="22"/>
        </w:rPr>
        <w:t xml:space="preserve"> </w:t>
      </w:r>
    </w:p>
    <w:p w14:paraId="1B053043" w14:textId="14D333DB" w:rsidR="00B54587" w:rsidRPr="007C7738" w:rsidRDefault="007C7738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</w:pPr>
      <w:r>
        <w:rPr>
          <w:rFonts w:asciiTheme="minorBidi" w:hAnsiTheme="minorBidi" w:cstheme="minorBidi"/>
          <w:b/>
          <w:noProof/>
          <w:sz w:val="22"/>
          <w:szCs w:val="22"/>
        </w:rPr>
        <w:fldChar w:fldCharType="begin"/>
      </w:r>
      <w:r>
        <w:rPr>
          <w:rFonts w:asciiTheme="minorBidi" w:hAnsiTheme="minorBidi" w:cstheme="minorBidi"/>
          <w:b/>
          <w:noProof/>
          <w:sz w:val="22"/>
          <w:szCs w:val="22"/>
        </w:rPr>
        <w:instrText xml:space="preserve"> HYPERLINK  \l "_Feature_Process_Flow" </w:instrText>
      </w:r>
      <w:r>
        <w:rPr>
          <w:rFonts w:asciiTheme="minorBidi" w:hAnsiTheme="minorBidi" w:cstheme="minorBidi"/>
          <w:b/>
          <w:noProof/>
          <w:sz w:val="22"/>
          <w:szCs w:val="22"/>
        </w:rPr>
        <w:fldChar w:fldCharType="separate"/>
      </w:r>
      <w:r w:rsidR="00B54587" w:rsidRPr="007C7738">
        <w:rPr>
          <w:rStyle w:val="Hyperlink"/>
          <w:rFonts w:asciiTheme="minorBidi" w:hAnsiTheme="minorBidi" w:cstheme="minorBidi"/>
          <w:b/>
          <w:noProof/>
          <w:sz w:val="22"/>
          <w:szCs w:val="22"/>
        </w:rPr>
        <w:t>1.1</w:t>
      </w:r>
      <w:r w:rsidR="00B54587" w:rsidRPr="007C7738">
        <w:rPr>
          <w:rStyle w:val="Hyperlink"/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  <w:tab/>
      </w:r>
      <w:r w:rsidR="00B54587" w:rsidRPr="007C7738">
        <w:rPr>
          <w:rStyle w:val="Hyperlink"/>
          <w:rFonts w:asciiTheme="minorBidi" w:hAnsiTheme="minorBidi" w:cstheme="minorBidi"/>
          <w:b/>
          <w:noProof/>
          <w:sz w:val="22"/>
          <w:szCs w:val="22"/>
        </w:rPr>
        <w:t>Feature Process Flow / Use Case Model</w:t>
      </w:r>
      <w:r w:rsidR="00B54587" w:rsidRPr="007C7738">
        <w:rPr>
          <w:rStyle w:val="Hyperlink"/>
          <w:rFonts w:asciiTheme="minorBidi" w:hAnsiTheme="minorBidi" w:cstheme="minorBidi"/>
          <w:b/>
          <w:noProof/>
          <w:webHidden/>
          <w:sz w:val="22"/>
          <w:szCs w:val="22"/>
        </w:rPr>
        <w:tab/>
      </w:r>
      <w:r w:rsidR="00E0280E" w:rsidRPr="007C7738">
        <w:rPr>
          <w:rStyle w:val="Hyperlink"/>
          <w:rFonts w:asciiTheme="minorBidi" w:hAnsiTheme="minorBidi" w:cstheme="minorBidi"/>
          <w:b/>
          <w:noProof/>
          <w:webHidden/>
          <w:sz w:val="22"/>
          <w:szCs w:val="22"/>
        </w:rPr>
        <w:t>4</w:t>
      </w:r>
    </w:p>
    <w:p w14:paraId="31193310" w14:textId="7680D153" w:rsidR="00B54587" w:rsidRPr="00146DB0" w:rsidRDefault="007C7738" w:rsidP="00B54587">
      <w:pPr>
        <w:pStyle w:val="TOC2"/>
        <w:tabs>
          <w:tab w:val="left" w:pos="960"/>
          <w:tab w:val="right" w:leader="dot" w:pos="9440"/>
        </w:tabs>
        <w:rPr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</w:pPr>
      <w:r>
        <w:rPr>
          <w:rFonts w:asciiTheme="minorBidi" w:hAnsiTheme="minorBidi" w:cstheme="minorBidi"/>
          <w:b/>
          <w:noProof/>
          <w:sz w:val="22"/>
          <w:szCs w:val="22"/>
        </w:rPr>
        <w:fldChar w:fldCharType="end"/>
      </w:r>
      <w:hyperlink w:anchor="_Use_Case(s)" w:history="1">
        <w:r w:rsidR="00B54587" w:rsidRPr="00146DB0">
          <w:rPr>
            <w:rStyle w:val="Hyperlink"/>
            <w:rFonts w:asciiTheme="minorBidi" w:hAnsiTheme="minorBidi" w:cstheme="minorBidi"/>
            <w:b/>
            <w:noProof/>
            <w:sz w:val="22"/>
            <w:szCs w:val="22"/>
            <w:u w:val="none"/>
          </w:rPr>
          <w:t>1.2</w:t>
        </w:r>
        <w:r w:rsidR="00B54587" w:rsidRPr="00146DB0">
          <w:rPr>
            <w:rFonts w:asciiTheme="minorBidi" w:eastAsiaTheme="minorEastAsia" w:hAnsiTheme="minorBidi" w:cstheme="minorBidi"/>
            <w:b/>
            <w:smallCaps w:val="0"/>
            <w:noProof/>
            <w:sz w:val="22"/>
            <w:szCs w:val="22"/>
          </w:rPr>
          <w:tab/>
        </w:r>
        <w:r w:rsidR="00B54587" w:rsidRPr="00146DB0">
          <w:rPr>
            <w:rStyle w:val="Hyperlink"/>
            <w:rFonts w:asciiTheme="minorBidi" w:hAnsiTheme="minorBidi" w:cstheme="minorBidi"/>
            <w:b/>
            <w:noProof/>
            <w:sz w:val="22"/>
            <w:szCs w:val="22"/>
            <w:u w:val="none"/>
          </w:rPr>
          <w:t>Use Case(s)</w:t>
        </w:r>
        <w:r w:rsidR="00B54587" w:rsidRPr="00146DB0">
          <w:rPr>
            <w:rFonts w:asciiTheme="minorBidi" w:hAnsiTheme="minorBidi" w:cstheme="minorBidi"/>
            <w:b/>
            <w:noProof/>
            <w:webHidden/>
            <w:sz w:val="22"/>
            <w:szCs w:val="22"/>
          </w:rPr>
          <w:tab/>
        </w:r>
        <w:r w:rsidR="00E0280E">
          <w:rPr>
            <w:rFonts w:asciiTheme="minorBidi" w:hAnsiTheme="minorBidi" w:cstheme="minorBidi"/>
            <w:b/>
            <w:noProof/>
            <w:webHidden/>
            <w:sz w:val="22"/>
            <w:szCs w:val="22"/>
          </w:rPr>
          <w:t>4</w:t>
        </w:r>
      </w:hyperlink>
    </w:p>
    <w:p w14:paraId="2EC8B38C" w14:textId="7087D5AD" w:rsidR="00B54587" w:rsidRPr="00146DB0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Bidi" w:eastAsiaTheme="minorEastAsia" w:hAnsiTheme="minorBidi" w:cstheme="minorBidi"/>
          <w:bCs w:val="0"/>
          <w:caps w:val="0"/>
          <w:noProof/>
          <w:sz w:val="22"/>
          <w:szCs w:val="22"/>
        </w:rPr>
      </w:pPr>
      <w:hyperlink w:anchor="_login" w:history="1">
        <w:r w:rsidR="00B54587" w:rsidRPr="00146DB0">
          <w:rPr>
            <w:rStyle w:val="Hyperlink"/>
            <w:rFonts w:asciiTheme="minorBidi" w:hAnsiTheme="minorBidi" w:cstheme="minorBidi"/>
            <w:bCs w:val="0"/>
            <w:noProof/>
            <w:sz w:val="22"/>
            <w:szCs w:val="22"/>
            <w:u w:val="none"/>
          </w:rPr>
          <w:t>2</w:t>
        </w:r>
        <w:r w:rsidR="00B54587" w:rsidRPr="00146DB0">
          <w:rPr>
            <w:rFonts w:asciiTheme="minorBidi" w:eastAsiaTheme="minorEastAsia" w:hAnsiTheme="minorBidi" w:cstheme="minorBidi"/>
            <w:bCs w:val="0"/>
            <w:caps w:val="0"/>
            <w:noProof/>
            <w:sz w:val="22"/>
            <w:szCs w:val="22"/>
          </w:rPr>
          <w:tab/>
        </w:r>
        <w:r w:rsidR="001A7F96">
          <w:rPr>
            <w:rStyle w:val="normaltextrun"/>
            <w:rFonts w:asciiTheme="minorBidi" w:hAnsiTheme="minorBidi" w:cstheme="minorBidi"/>
            <w:bCs w:val="0"/>
            <w:color w:val="000000" w:themeColor="text1"/>
            <w:sz w:val="22"/>
            <w:szCs w:val="22"/>
          </w:rPr>
          <w:t>login</w:t>
        </w:r>
        <w:r w:rsidR="00B54587" w:rsidRPr="00146DB0">
          <w:rPr>
            <w:rFonts w:asciiTheme="minorBidi" w:hAnsiTheme="minorBidi" w:cstheme="minorBidi"/>
            <w:bCs w:val="0"/>
            <w:noProof/>
            <w:webHidden/>
            <w:sz w:val="22"/>
            <w:szCs w:val="22"/>
          </w:rPr>
          <w:tab/>
        </w:r>
        <w:r w:rsidR="001A7F96">
          <w:rPr>
            <w:rFonts w:asciiTheme="minorBidi" w:hAnsiTheme="minorBidi" w:cstheme="minorBidi"/>
            <w:bCs w:val="0"/>
            <w:noProof/>
            <w:webHidden/>
            <w:sz w:val="22"/>
            <w:szCs w:val="22"/>
          </w:rPr>
          <w:t>5</w:t>
        </w:r>
      </w:hyperlink>
    </w:p>
    <w:p w14:paraId="649CC751" w14:textId="5CEAACD6" w:rsidR="00B54587" w:rsidRPr="004C3021" w:rsidRDefault="004C3021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</w:pPr>
      <w:r>
        <w:rPr>
          <w:rFonts w:asciiTheme="minorBidi" w:hAnsiTheme="minorBidi" w:cstheme="minorBidi"/>
          <w:b/>
          <w:noProof/>
          <w:sz w:val="22"/>
          <w:szCs w:val="22"/>
        </w:rPr>
        <w:fldChar w:fldCharType="begin"/>
      </w:r>
      <w:r>
        <w:rPr>
          <w:rFonts w:asciiTheme="minorBidi" w:hAnsiTheme="minorBidi" w:cstheme="minorBidi"/>
          <w:b/>
          <w:noProof/>
          <w:sz w:val="22"/>
          <w:szCs w:val="22"/>
        </w:rPr>
        <w:instrText xml:space="preserve"> HYPERLINK  \l "_Feature_Process_Flow_1" </w:instrText>
      </w:r>
      <w:r>
        <w:rPr>
          <w:rFonts w:asciiTheme="minorBidi" w:hAnsiTheme="minorBidi" w:cstheme="minorBidi"/>
          <w:b/>
          <w:noProof/>
          <w:sz w:val="22"/>
          <w:szCs w:val="22"/>
        </w:rPr>
        <w:fldChar w:fldCharType="separate"/>
      </w:r>
      <w:r w:rsidR="00B54587" w:rsidRPr="004C3021">
        <w:rPr>
          <w:rStyle w:val="Hyperlink"/>
          <w:rFonts w:asciiTheme="minorBidi" w:hAnsiTheme="minorBidi" w:cstheme="minorBidi"/>
          <w:b/>
          <w:noProof/>
          <w:sz w:val="22"/>
          <w:szCs w:val="22"/>
        </w:rPr>
        <w:t>2.1</w:t>
      </w:r>
      <w:r w:rsidR="00B54587" w:rsidRPr="004C3021">
        <w:rPr>
          <w:rStyle w:val="Hyperlink"/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  <w:tab/>
      </w:r>
      <w:r w:rsidR="00B54587" w:rsidRPr="004C3021">
        <w:rPr>
          <w:rStyle w:val="Hyperlink"/>
          <w:rFonts w:asciiTheme="minorBidi" w:hAnsiTheme="minorBidi" w:cstheme="minorBidi"/>
          <w:b/>
          <w:noProof/>
          <w:sz w:val="22"/>
          <w:szCs w:val="22"/>
        </w:rPr>
        <w:t>Feature Process Flow / Use Case Model</w:t>
      </w:r>
      <w:r w:rsidR="00B54587" w:rsidRPr="004C3021">
        <w:rPr>
          <w:rStyle w:val="Hyperlink"/>
          <w:rFonts w:asciiTheme="minorBidi" w:hAnsiTheme="minorBidi" w:cstheme="minorBidi"/>
          <w:b/>
          <w:noProof/>
          <w:webHidden/>
          <w:sz w:val="22"/>
          <w:szCs w:val="22"/>
        </w:rPr>
        <w:tab/>
      </w:r>
      <w:r w:rsidR="001A7F96" w:rsidRPr="004C3021">
        <w:rPr>
          <w:rStyle w:val="Hyperlink"/>
          <w:rFonts w:asciiTheme="minorBidi" w:hAnsiTheme="minorBidi" w:cstheme="minorBidi"/>
          <w:b/>
          <w:noProof/>
          <w:webHidden/>
          <w:sz w:val="22"/>
          <w:szCs w:val="22"/>
        </w:rPr>
        <w:t>5</w:t>
      </w:r>
    </w:p>
    <w:p w14:paraId="6D9756E0" w14:textId="3A74C630" w:rsidR="00B54587" w:rsidRPr="00146DB0" w:rsidRDefault="004C3021" w:rsidP="00B54587">
      <w:pPr>
        <w:pStyle w:val="TOC2"/>
        <w:tabs>
          <w:tab w:val="left" w:pos="960"/>
          <w:tab w:val="right" w:leader="dot" w:pos="9440"/>
        </w:tabs>
        <w:rPr>
          <w:rFonts w:asciiTheme="minorBidi" w:eastAsiaTheme="minorEastAsia" w:hAnsiTheme="minorBidi" w:cstheme="minorBidi"/>
          <w:b/>
          <w:smallCaps w:val="0"/>
          <w:noProof/>
          <w:sz w:val="22"/>
          <w:szCs w:val="22"/>
        </w:rPr>
      </w:pPr>
      <w:r>
        <w:rPr>
          <w:rFonts w:asciiTheme="minorBidi" w:hAnsiTheme="minorBidi" w:cstheme="minorBidi"/>
          <w:b/>
          <w:noProof/>
          <w:sz w:val="22"/>
          <w:szCs w:val="22"/>
        </w:rPr>
        <w:fldChar w:fldCharType="end"/>
      </w:r>
      <w:hyperlink w:anchor="_Use_Case(s)_1" w:history="1">
        <w:r w:rsidR="00B54587" w:rsidRPr="00146DB0">
          <w:rPr>
            <w:rStyle w:val="Hyperlink"/>
            <w:rFonts w:asciiTheme="minorBidi" w:hAnsiTheme="minorBidi" w:cstheme="minorBidi"/>
            <w:b/>
            <w:noProof/>
            <w:sz w:val="22"/>
            <w:szCs w:val="22"/>
            <w:u w:val="none"/>
          </w:rPr>
          <w:t>2.2</w:t>
        </w:r>
        <w:r w:rsidR="00B54587" w:rsidRPr="00146DB0">
          <w:rPr>
            <w:rFonts w:asciiTheme="minorBidi" w:eastAsiaTheme="minorEastAsia" w:hAnsiTheme="minorBidi" w:cstheme="minorBidi"/>
            <w:b/>
            <w:smallCaps w:val="0"/>
            <w:noProof/>
            <w:sz w:val="22"/>
            <w:szCs w:val="22"/>
          </w:rPr>
          <w:tab/>
        </w:r>
        <w:r w:rsidR="00B54587" w:rsidRPr="00146DB0">
          <w:rPr>
            <w:rStyle w:val="Hyperlink"/>
            <w:rFonts w:asciiTheme="minorBidi" w:hAnsiTheme="minorBidi" w:cstheme="minorBidi"/>
            <w:b/>
            <w:noProof/>
            <w:sz w:val="22"/>
            <w:szCs w:val="22"/>
            <w:u w:val="none"/>
          </w:rPr>
          <w:t>Use Case(s)</w:t>
        </w:r>
        <w:r w:rsidR="00B54587" w:rsidRPr="00146DB0">
          <w:rPr>
            <w:rFonts w:asciiTheme="minorBidi" w:hAnsiTheme="minorBidi" w:cstheme="minorBidi"/>
            <w:b/>
            <w:noProof/>
            <w:webHidden/>
            <w:sz w:val="22"/>
            <w:szCs w:val="22"/>
          </w:rPr>
          <w:tab/>
        </w:r>
        <w:r w:rsidR="001A7F96">
          <w:rPr>
            <w:rFonts w:asciiTheme="minorBidi" w:hAnsiTheme="minorBidi" w:cstheme="minorBidi"/>
            <w:b/>
            <w:noProof/>
            <w:webHidden/>
            <w:sz w:val="22"/>
            <w:szCs w:val="22"/>
          </w:rPr>
          <w:t>5</w:t>
        </w:r>
      </w:hyperlink>
    </w:p>
    <w:p w14:paraId="61ECB128" w14:textId="3E1BE1CC" w:rsidR="00B54587" w:rsidRPr="003121BD" w:rsidRDefault="00B54587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r w:rsidRPr="00146DB0">
        <w:rPr>
          <w:rFonts w:asciiTheme="minorBidi" w:hAnsiTheme="minorBidi" w:cstheme="minorBidi"/>
          <w:bCs w:val="0"/>
          <w:sz w:val="22"/>
          <w:szCs w:val="22"/>
        </w:rPr>
        <w:fldChar w:fldCharType="end"/>
      </w:r>
      <w:hyperlink w:anchor="_Book_an_appointment" w:history="1">
        <w:r>
          <w:rPr>
            <w:rStyle w:val="Hyperlink"/>
            <w:noProof/>
            <w:color w:val="000000" w:themeColor="text1"/>
            <w:u w:val="none"/>
          </w:rPr>
          <w:t>3</w:t>
        </w:r>
        <w:r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Pr="003121BD">
          <w:rPr>
            <w:rStyle w:val="normaltextrun"/>
            <w:rFonts w:cs="Arial"/>
            <w:color w:val="000000" w:themeColor="text1"/>
            <w:shd w:val="clear" w:color="auto" w:fill="FFFFFF"/>
          </w:rPr>
          <w:t>B</w:t>
        </w:r>
        <w:r w:rsidR="001A7F96">
          <w:rPr>
            <w:rStyle w:val="normaltextrun"/>
            <w:rFonts w:cs="Arial"/>
            <w:color w:val="000000" w:themeColor="text1"/>
            <w:shd w:val="clear" w:color="auto" w:fill="FFFFFF"/>
          </w:rPr>
          <w:t>ook an appointment</w:t>
        </w:r>
        <w:r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6</w:t>
        </w:r>
      </w:hyperlink>
    </w:p>
    <w:p w14:paraId="50552705" w14:textId="0D29C821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Feature_Process_Flow_2" w:history="1">
        <w:r w:rsidR="00B54587">
          <w:rPr>
            <w:rStyle w:val="Hyperlink"/>
            <w:noProof/>
            <w:color w:val="000000" w:themeColor="text1"/>
            <w:u w:val="none"/>
          </w:rPr>
          <w:t>3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6</w:t>
        </w:r>
      </w:hyperlink>
    </w:p>
    <w:p w14:paraId="6DC6BC56" w14:textId="5B201B59" w:rsidR="00B54587" w:rsidRPr="003121BD" w:rsidRDefault="00B54587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color w:val="000000" w:themeColor="text1"/>
        </w:rPr>
        <w:t>3</w:t>
      </w:r>
      <w:hyperlink w:anchor="_Use_Case(s)_2" w:history="1">
        <w:r w:rsidRPr="003121BD">
          <w:rPr>
            <w:rStyle w:val="Hyperlink"/>
            <w:noProof/>
            <w:color w:val="000000" w:themeColor="text1"/>
            <w:u w:val="none"/>
          </w:rPr>
          <w:t>.2</w:t>
        </w:r>
        <w:r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6</w:t>
        </w:r>
      </w:hyperlink>
    </w:p>
    <w:p w14:paraId="7C34210E" w14:textId="0F14951C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Contact_us" w:history="1">
        <w:r w:rsidR="00B54587">
          <w:rPr>
            <w:rStyle w:val="Hyperlink"/>
            <w:noProof/>
            <w:color w:val="000000" w:themeColor="text1"/>
            <w:u w:val="none"/>
          </w:rPr>
          <w:t>4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normaltextrun"/>
            <w:rFonts w:cs="Arial"/>
            <w:color w:val="000000" w:themeColor="text1"/>
          </w:rPr>
          <w:t>C</w:t>
        </w:r>
        <w:r w:rsidR="001A7F96">
          <w:rPr>
            <w:rStyle w:val="normaltextrun"/>
            <w:rFonts w:cs="Arial"/>
            <w:color w:val="000000" w:themeColor="text1"/>
          </w:rPr>
          <w:t>ontact  us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7</w:t>
        </w:r>
      </w:hyperlink>
    </w:p>
    <w:p w14:paraId="76E512FD" w14:textId="54CFC852" w:rsidR="00B54587" w:rsidRPr="004C3021" w:rsidRDefault="004C3021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"_4.1_Feature_Process" </w:instrText>
      </w:r>
      <w:r>
        <w:rPr>
          <w:noProof/>
        </w:rPr>
        <w:fldChar w:fldCharType="separate"/>
      </w:r>
      <w:r w:rsidR="00B54587" w:rsidRPr="004C3021">
        <w:rPr>
          <w:rStyle w:val="Hyperlink"/>
          <w:noProof/>
        </w:rPr>
        <w:t>4.1</w:t>
      </w:r>
      <w:r w:rsidR="00B54587" w:rsidRPr="004C3021"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B54587" w:rsidRPr="004C3021">
        <w:rPr>
          <w:rStyle w:val="Hyperlink"/>
          <w:noProof/>
        </w:rPr>
        <w:t>Feature Process Flow / Use Case Model</w:t>
      </w:r>
      <w:r w:rsidR="00B54587" w:rsidRPr="004C3021">
        <w:rPr>
          <w:rStyle w:val="Hyperlink"/>
          <w:noProof/>
          <w:webHidden/>
        </w:rPr>
        <w:tab/>
      </w:r>
      <w:r w:rsidR="001A7F96" w:rsidRPr="004C3021">
        <w:rPr>
          <w:rStyle w:val="Hyperlink"/>
          <w:noProof/>
          <w:webHidden/>
        </w:rPr>
        <w:t>7</w:t>
      </w:r>
    </w:p>
    <w:p w14:paraId="4D166C52" w14:textId="5CD8654A" w:rsidR="00B54587" w:rsidRPr="003121BD" w:rsidRDefault="004C3021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noProof/>
        </w:rPr>
        <w:fldChar w:fldCharType="end"/>
      </w:r>
      <w:hyperlink w:anchor="_4.2_Use_Case(s)" w:history="1">
        <w:r w:rsidR="00B54587">
          <w:rPr>
            <w:rStyle w:val="Hyperlink"/>
            <w:noProof/>
            <w:color w:val="000000" w:themeColor="text1"/>
            <w:u w:val="none"/>
          </w:rPr>
          <w:t>4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.2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7</w:t>
        </w:r>
      </w:hyperlink>
    </w:p>
    <w:p w14:paraId="70465BBB" w14:textId="1D703520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Complain" w:history="1">
        <w:r w:rsidR="00B54587">
          <w:rPr>
            <w:rStyle w:val="Hyperlink"/>
            <w:noProof/>
            <w:color w:val="000000" w:themeColor="text1"/>
            <w:u w:val="none"/>
          </w:rPr>
          <w:t>5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1A7F96">
          <w:rPr>
            <w:rStyle w:val="normaltextrun"/>
            <w:rFonts w:cs="Arial"/>
            <w:color w:val="000000" w:themeColor="text1"/>
            <w:shd w:val="clear" w:color="auto" w:fill="FFFFFF"/>
          </w:rPr>
          <w:t>complain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8</w:t>
        </w:r>
      </w:hyperlink>
    </w:p>
    <w:p w14:paraId="5639FBE2" w14:textId="7D8CA777" w:rsidR="00B54587" w:rsidRPr="003121BD" w:rsidRDefault="00B54587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color w:val="000000" w:themeColor="text1"/>
        </w:rPr>
        <w:t>5</w:t>
      </w:r>
      <w:hyperlink w:anchor="_5.1_Feature_Process" w:history="1">
        <w:r w:rsidRPr="003121BD">
          <w:rPr>
            <w:rStyle w:val="Hyperlink"/>
            <w:noProof/>
            <w:color w:val="000000" w:themeColor="text1"/>
            <w:u w:val="none"/>
          </w:rPr>
          <w:t>.1</w:t>
        </w:r>
        <w:r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8</w:t>
        </w:r>
      </w:hyperlink>
    </w:p>
    <w:p w14:paraId="0980FD1F" w14:textId="74B05CE0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5.2_Use_Case(s)" w:history="1">
        <w:r w:rsidR="00B54587">
          <w:rPr>
            <w:rStyle w:val="Hyperlink"/>
            <w:noProof/>
            <w:color w:val="000000" w:themeColor="text1"/>
            <w:u w:val="none"/>
          </w:rPr>
          <w:t>5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.2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8</w:t>
        </w:r>
      </w:hyperlink>
    </w:p>
    <w:p w14:paraId="347B56F1" w14:textId="301E9B6A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6_Report" w:history="1">
        <w:r w:rsidR="00B54587">
          <w:rPr>
            <w:rStyle w:val="Hyperlink"/>
            <w:noProof/>
            <w:color w:val="000000" w:themeColor="text1"/>
            <w:u w:val="none"/>
          </w:rPr>
          <w:t>6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1A7F96">
          <w:rPr>
            <w:rStyle w:val="normaltextrun"/>
            <w:rFonts w:cs="Arial"/>
            <w:color w:val="000000" w:themeColor="text1"/>
            <w:shd w:val="clear" w:color="auto" w:fill="FFFFFF"/>
          </w:rPr>
          <w:t>report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9</w:t>
        </w:r>
      </w:hyperlink>
    </w:p>
    <w:p w14:paraId="7AC33CBB" w14:textId="473CBC74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Feature_Process_Flow_3" w:history="1">
        <w:r w:rsidR="00B54587">
          <w:rPr>
            <w:rStyle w:val="Hyperlink"/>
            <w:noProof/>
            <w:color w:val="000000" w:themeColor="text1"/>
            <w:u w:val="none"/>
          </w:rPr>
          <w:t>6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9</w:t>
        </w:r>
      </w:hyperlink>
    </w:p>
    <w:p w14:paraId="2EFDC254" w14:textId="788102C0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6.2_Use_Case(s)" w:history="1">
        <w:r w:rsidR="00B54587">
          <w:rPr>
            <w:rStyle w:val="Hyperlink"/>
            <w:noProof/>
            <w:color w:val="000000" w:themeColor="text1"/>
            <w:u w:val="none"/>
          </w:rPr>
          <w:t>6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.2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1A7F96">
          <w:rPr>
            <w:noProof/>
            <w:webHidden/>
            <w:color w:val="000000" w:themeColor="text1"/>
          </w:rPr>
          <w:t>9</w:t>
        </w:r>
      </w:hyperlink>
    </w:p>
    <w:p w14:paraId="5814D5AC" w14:textId="7000DF25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Feedback" w:history="1">
        <w:r w:rsidR="00B54587">
          <w:rPr>
            <w:rStyle w:val="Hyperlink"/>
            <w:noProof/>
            <w:color w:val="000000" w:themeColor="text1"/>
            <w:u w:val="none"/>
          </w:rPr>
          <w:t>7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8E4CFE">
          <w:rPr>
            <w:rStyle w:val="normaltextrun"/>
            <w:rFonts w:cs="Arial"/>
            <w:color w:val="000000" w:themeColor="text1"/>
            <w:shd w:val="clear" w:color="auto" w:fill="FFFFFF"/>
          </w:rPr>
          <w:t>feedback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</w:t>
        </w:r>
        <w:r w:rsidR="008E4CFE">
          <w:rPr>
            <w:noProof/>
            <w:webHidden/>
            <w:color w:val="000000" w:themeColor="text1"/>
          </w:rPr>
          <w:t>0</w:t>
        </w:r>
      </w:hyperlink>
    </w:p>
    <w:p w14:paraId="32561A6D" w14:textId="334CAB97" w:rsidR="00B54587" w:rsidRPr="004C3021" w:rsidRDefault="004C3021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"_Feature_Process_Flow_4" </w:instrText>
      </w:r>
      <w:r>
        <w:rPr>
          <w:noProof/>
        </w:rPr>
        <w:fldChar w:fldCharType="separate"/>
      </w:r>
      <w:r w:rsidR="00B54587" w:rsidRPr="004C3021">
        <w:rPr>
          <w:rStyle w:val="Hyperlink"/>
          <w:noProof/>
        </w:rPr>
        <w:t>7.1</w:t>
      </w:r>
      <w:r w:rsidR="00B54587" w:rsidRPr="004C3021"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B54587" w:rsidRPr="004C3021">
        <w:rPr>
          <w:rStyle w:val="Hyperlink"/>
          <w:noProof/>
        </w:rPr>
        <w:t>Feature Process Flow / Use Case Model</w:t>
      </w:r>
      <w:r w:rsidR="00B54587" w:rsidRPr="004C3021">
        <w:rPr>
          <w:rStyle w:val="Hyperlink"/>
          <w:noProof/>
          <w:webHidden/>
        </w:rPr>
        <w:tab/>
        <w:t>1</w:t>
      </w:r>
      <w:r w:rsidR="008E4CFE" w:rsidRPr="004C3021">
        <w:rPr>
          <w:rStyle w:val="Hyperlink"/>
          <w:noProof/>
          <w:webHidden/>
        </w:rPr>
        <w:t>0</w:t>
      </w:r>
    </w:p>
    <w:p w14:paraId="2C409380" w14:textId="370F858F" w:rsidR="00B54587" w:rsidRPr="003121BD" w:rsidRDefault="004C3021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noProof/>
        </w:rPr>
        <w:fldChar w:fldCharType="end"/>
      </w:r>
      <w:hyperlink w:anchor="_7.2__" w:history="1">
        <w:r w:rsidR="00B54587">
          <w:rPr>
            <w:rStyle w:val="Hyperlink"/>
            <w:noProof/>
            <w:color w:val="000000" w:themeColor="text1"/>
            <w:u w:val="none"/>
          </w:rPr>
          <w:t>7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.2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</w:t>
        </w:r>
        <w:r w:rsidR="008E4CFE">
          <w:rPr>
            <w:noProof/>
            <w:webHidden/>
            <w:color w:val="000000" w:themeColor="text1"/>
          </w:rPr>
          <w:t>0</w:t>
        </w:r>
      </w:hyperlink>
    </w:p>
    <w:p w14:paraId="44676F6A" w14:textId="0A1C76E0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8_Edit_an" w:history="1">
        <w:r w:rsidR="00B54587">
          <w:rPr>
            <w:rStyle w:val="Hyperlink"/>
            <w:noProof/>
            <w:color w:val="000000" w:themeColor="text1"/>
            <w:u w:val="none"/>
          </w:rPr>
          <w:t>8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8E4CFE">
          <w:rPr>
            <w:rStyle w:val="normaltextrun"/>
            <w:rFonts w:cs="Arial"/>
            <w:color w:val="000000" w:themeColor="text1"/>
            <w:shd w:val="clear" w:color="auto" w:fill="FFFFFF"/>
          </w:rPr>
          <w:t>editing of appointment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</w:t>
        </w:r>
        <w:r w:rsidR="008E4CFE">
          <w:rPr>
            <w:noProof/>
            <w:webHidden/>
            <w:color w:val="000000" w:themeColor="text1"/>
          </w:rPr>
          <w:t>1</w:t>
        </w:r>
      </w:hyperlink>
    </w:p>
    <w:p w14:paraId="4F2A0E26" w14:textId="6CFD4E96" w:rsidR="00B54587" w:rsidRPr="00293BD5" w:rsidRDefault="00293BD5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"_8.1_Feature_Process" </w:instrText>
      </w:r>
      <w:r>
        <w:rPr>
          <w:noProof/>
        </w:rPr>
        <w:fldChar w:fldCharType="separate"/>
      </w:r>
      <w:r w:rsidR="00B54587" w:rsidRPr="00293BD5">
        <w:rPr>
          <w:rStyle w:val="Hyperlink"/>
          <w:noProof/>
        </w:rPr>
        <w:t>8.1</w:t>
      </w:r>
      <w:r w:rsidR="00B54587" w:rsidRPr="00293BD5"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B54587" w:rsidRPr="00293BD5">
        <w:rPr>
          <w:rStyle w:val="Hyperlink"/>
          <w:noProof/>
        </w:rPr>
        <w:t>Feature Process Flow / Use Case Model</w:t>
      </w:r>
      <w:r w:rsidR="00B54587" w:rsidRPr="00293BD5">
        <w:rPr>
          <w:rStyle w:val="Hyperlink"/>
          <w:noProof/>
          <w:webHidden/>
        </w:rPr>
        <w:tab/>
        <w:t>1</w:t>
      </w:r>
      <w:r w:rsidR="008E4CFE" w:rsidRPr="00293BD5">
        <w:rPr>
          <w:rStyle w:val="Hyperlink"/>
          <w:noProof/>
          <w:webHidden/>
        </w:rPr>
        <w:t>1</w:t>
      </w:r>
    </w:p>
    <w:p w14:paraId="1B6D9D13" w14:textId="432E5BBA" w:rsidR="00B54587" w:rsidRPr="003121BD" w:rsidRDefault="00293BD5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noProof/>
        </w:rPr>
        <w:fldChar w:fldCharType="end"/>
      </w:r>
      <w:hyperlink w:anchor="_8.2_Use_Case(s)" w:history="1">
        <w:r w:rsidR="00B54587">
          <w:rPr>
            <w:rStyle w:val="Hyperlink"/>
            <w:noProof/>
            <w:color w:val="000000" w:themeColor="text1"/>
            <w:u w:val="none"/>
          </w:rPr>
          <w:t>8.1</w:t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.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</w:t>
        </w:r>
        <w:r w:rsidR="008E4CFE">
          <w:rPr>
            <w:noProof/>
            <w:webHidden/>
            <w:color w:val="000000" w:themeColor="text1"/>
          </w:rPr>
          <w:t>1</w:t>
        </w:r>
      </w:hyperlink>
    </w:p>
    <w:p w14:paraId="572FB080" w14:textId="22EFCB6E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Available_material" w:history="1">
        <w:r w:rsidR="008E4CFE">
          <w:rPr>
            <w:rStyle w:val="Hyperlink"/>
            <w:noProof/>
            <w:color w:val="000000" w:themeColor="text1"/>
            <w:u w:val="none"/>
          </w:rPr>
          <w:t>9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E45082" w:rsidRPr="00E45082">
          <w:rPr>
            <w:rStyle w:val="normaltextrun"/>
            <w:rFonts w:cs="Arial"/>
            <w:color w:val="000000" w:themeColor="text1"/>
            <w:bdr w:val="none" w:sz="0" w:space="0" w:color="auto" w:frame="1"/>
          </w:rPr>
          <w:t>AVAILABLE MATERIALS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12</w:t>
        </w:r>
      </w:hyperlink>
    </w:p>
    <w:p w14:paraId="5B930D18" w14:textId="5DD549AD" w:rsidR="00B54587" w:rsidRPr="00293BD5" w:rsidRDefault="00293BD5" w:rsidP="00B54587">
      <w:pPr>
        <w:pStyle w:val="TOC2"/>
        <w:tabs>
          <w:tab w:val="left" w:pos="960"/>
          <w:tab w:val="right" w:leader="dot" w:pos="9440"/>
        </w:tabs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"_Feature_Process_Flow_5" </w:instrText>
      </w:r>
      <w:r>
        <w:rPr>
          <w:noProof/>
        </w:rPr>
        <w:fldChar w:fldCharType="separate"/>
      </w:r>
      <w:r w:rsidR="008E4CFE" w:rsidRPr="00293BD5">
        <w:rPr>
          <w:rStyle w:val="Hyperlink"/>
          <w:noProof/>
        </w:rPr>
        <w:t>9.1</w:t>
      </w:r>
      <w:r w:rsidR="00B54587" w:rsidRPr="00293BD5">
        <w:rPr>
          <w:rStyle w:val="Hyperlink"/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B54587" w:rsidRPr="00293BD5">
        <w:rPr>
          <w:rStyle w:val="Hyperlink"/>
          <w:noProof/>
        </w:rPr>
        <w:t>Feature Process Flow / Use Case Model</w:t>
      </w:r>
      <w:r w:rsidR="00B54587" w:rsidRPr="00293BD5">
        <w:rPr>
          <w:rStyle w:val="Hyperlink"/>
          <w:noProof/>
          <w:webHidden/>
        </w:rPr>
        <w:tab/>
        <w:t>12</w:t>
      </w:r>
    </w:p>
    <w:p w14:paraId="336A2F75" w14:textId="7F10DB3B" w:rsidR="00B54587" w:rsidRPr="003121BD" w:rsidRDefault="00293BD5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r>
        <w:rPr>
          <w:noProof/>
        </w:rPr>
        <w:fldChar w:fldCharType="end"/>
      </w:r>
      <w:hyperlink w:anchor="_Use_Case(s)_3" w:history="1">
        <w:r w:rsidR="008E4CFE">
          <w:rPr>
            <w:rStyle w:val="Hyperlink"/>
            <w:noProof/>
            <w:color w:val="000000" w:themeColor="text1"/>
            <w:u w:val="none"/>
          </w:rPr>
          <w:t>9.1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12</w:t>
        </w:r>
      </w:hyperlink>
    </w:p>
    <w:p w14:paraId="0BAB57E6" w14:textId="20B3747B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10_Session_type" w:history="1">
        <w:r w:rsidR="00464B53">
          <w:rPr>
            <w:rStyle w:val="Hyperlink"/>
            <w:noProof/>
            <w:color w:val="000000" w:themeColor="text1"/>
            <w:u w:val="none"/>
          </w:rPr>
          <w:t>10</w:t>
        </w:r>
        <w:r w:rsidR="00B54587" w:rsidRPr="003121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E45082">
          <w:rPr>
            <w:rStyle w:val="Emphasis"/>
            <w:rFonts w:eastAsiaTheme="minorEastAsia"/>
          </w:rPr>
          <w:t>SESSION TYPE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13</w:t>
        </w:r>
      </w:hyperlink>
    </w:p>
    <w:p w14:paraId="4757D577" w14:textId="65BB1A47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10.1_Feature_Process" w:history="1">
        <w:r w:rsidR="00464B53">
          <w:rPr>
            <w:rStyle w:val="Hyperlink"/>
            <w:noProof/>
            <w:color w:val="000000" w:themeColor="text1"/>
            <w:u w:val="none"/>
          </w:rPr>
          <w:t>10.1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13</w:t>
        </w:r>
      </w:hyperlink>
    </w:p>
    <w:p w14:paraId="0FA517F1" w14:textId="78185268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10.2_Use_Case(s)" w:history="1">
        <w:r w:rsidR="00464B53">
          <w:rPr>
            <w:rStyle w:val="Hyperlink"/>
            <w:noProof/>
            <w:color w:val="000000" w:themeColor="text1"/>
            <w:u w:val="none"/>
          </w:rPr>
          <w:t>10.1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13</w:t>
        </w:r>
      </w:hyperlink>
      <w:r w:rsidR="00293BD5" w:rsidRPr="003121BD"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  <w:t xml:space="preserve"> </w:t>
      </w:r>
    </w:p>
    <w:p w14:paraId="4B9426A2" w14:textId="18D1CE23" w:rsidR="00B54587" w:rsidRPr="003121BD" w:rsidRDefault="0030674D" w:rsidP="00B5458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11_calculate_profit" w:history="1">
        <w:r w:rsidR="00B54587">
          <w:rPr>
            <w:rStyle w:val="Hyperlink"/>
            <w:noProof/>
            <w:color w:val="000000" w:themeColor="text1"/>
            <w:u w:val="none"/>
          </w:rPr>
          <w:t>1</w:t>
        </w:r>
        <w:r w:rsidR="00464B53">
          <w:rPr>
            <w:rStyle w:val="Hyperlink"/>
            <w:noProof/>
            <w:color w:val="000000" w:themeColor="text1"/>
            <w:u w:val="none"/>
          </w:rPr>
          <w:t>1</w:t>
        </w:r>
        <w:r w:rsidR="00F860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 xml:space="preserve">   </w:t>
        </w:r>
        <w:r w:rsidR="00863928" w:rsidRPr="00956496">
          <w:rPr>
            <w:rFonts w:asciiTheme="minorBidi" w:eastAsiaTheme="minorEastAsia" w:hAnsiTheme="minorBidi" w:cstheme="minorBidi"/>
            <w:i/>
            <w:iCs/>
            <w:caps w:val="0"/>
            <w:noProof/>
            <w:color w:val="000000" w:themeColor="text1"/>
            <w:sz w:val="22"/>
            <w:szCs w:val="22"/>
          </w:rPr>
          <w:t>Calculate profits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14</w:t>
        </w:r>
      </w:hyperlink>
    </w:p>
    <w:p w14:paraId="0D9AE388" w14:textId="33546213" w:rsidR="00B54587" w:rsidRPr="003121BD" w:rsidRDefault="0030674D" w:rsidP="00B54587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10.1_Feature_Process" w:history="1">
        <w:r w:rsidR="00464B53">
          <w:rPr>
            <w:rStyle w:val="Hyperlink"/>
            <w:noProof/>
            <w:color w:val="000000" w:themeColor="text1"/>
            <w:u w:val="none"/>
          </w:rPr>
          <w:t>11.1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14</w:t>
        </w:r>
      </w:hyperlink>
    </w:p>
    <w:p w14:paraId="370D3943" w14:textId="46846E8B" w:rsidR="00E45082" w:rsidRPr="00E45082" w:rsidRDefault="0030674D" w:rsidP="00E45082">
      <w:pPr>
        <w:pStyle w:val="TOC2"/>
        <w:tabs>
          <w:tab w:val="left" w:pos="960"/>
          <w:tab w:val="right" w:leader="dot" w:pos="9440"/>
        </w:tabs>
        <w:rPr>
          <w:noProof/>
          <w:color w:val="000000" w:themeColor="text1"/>
        </w:rPr>
      </w:pPr>
      <w:hyperlink w:anchor="_10.2_Use_Case(s)" w:history="1">
        <w:r w:rsidR="00B54587">
          <w:rPr>
            <w:rStyle w:val="Hyperlink"/>
            <w:noProof/>
            <w:color w:val="000000" w:themeColor="text1"/>
            <w:u w:val="none"/>
          </w:rPr>
          <w:t>1</w:t>
        </w:r>
        <w:r w:rsidR="00464B53">
          <w:rPr>
            <w:rStyle w:val="Hyperlink"/>
            <w:noProof/>
            <w:color w:val="000000" w:themeColor="text1"/>
            <w:u w:val="none"/>
          </w:rPr>
          <w:t>1.1</w:t>
        </w:r>
        <w:r w:rsidR="00B54587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B54587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B54587" w:rsidRPr="003121BD">
          <w:rPr>
            <w:noProof/>
            <w:webHidden/>
            <w:color w:val="000000" w:themeColor="text1"/>
          </w:rPr>
          <w:tab/>
        </w:r>
        <w:r w:rsidR="00B54587">
          <w:rPr>
            <w:noProof/>
            <w:webHidden/>
            <w:color w:val="000000" w:themeColor="text1"/>
          </w:rPr>
          <w:t>14</w:t>
        </w:r>
      </w:hyperlink>
    </w:p>
    <w:p w14:paraId="2CD579E7" w14:textId="5F56CAA0" w:rsidR="00293BD5" w:rsidRPr="003121BD" w:rsidRDefault="0030674D" w:rsidP="00293BD5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11_calculate_profit" w:history="1">
        <w:r w:rsidR="00293BD5">
          <w:rPr>
            <w:rStyle w:val="Hyperlink"/>
            <w:noProof/>
            <w:color w:val="000000" w:themeColor="text1"/>
            <w:u w:val="none"/>
          </w:rPr>
          <w:t>11.1.1</w:t>
        </w:r>
        <w:r w:rsidR="00293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 xml:space="preserve">  </w:t>
        </w:r>
        <w:r w:rsidR="00293BD5" w:rsidRPr="00293BD5">
          <w:rPr>
            <w:rFonts w:asciiTheme="minorHAnsi" w:eastAsiaTheme="minorEastAsia" w:hAnsiTheme="minorHAnsi" w:cstheme="minorBidi"/>
            <w:b w:val="0"/>
            <w:bCs w:val="0"/>
            <w:i/>
            <w:iCs/>
            <w:caps w:val="0"/>
            <w:noProof/>
            <w:color w:val="000000" w:themeColor="text1"/>
            <w:sz w:val="22"/>
            <w:szCs w:val="22"/>
          </w:rPr>
          <w:t xml:space="preserve"> </w:t>
        </w:r>
        <w:r w:rsidR="00293BD5" w:rsidRPr="00956496">
          <w:rPr>
            <w:rFonts w:asciiTheme="minorBidi" w:eastAsiaTheme="minorEastAsia" w:hAnsiTheme="minorBidi" w:cstheme="minorBidi"/>
            <w:i/>
            <w:iCs/>
            <w:caps w:val="0"/>
            <w:noProof/>
            <w:color w:val="000000" w:themeColor="text1"/>
            <w:sz w:val="22"/>
            <w:szCs w:val="22"/>
          </w:rPr>
          <w:t>Input incoming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293BD5">
          <w:rPr>
            <w:noProof/>
            <w:webHidden/>
            <w:color w:val="000000" w:themeColor="text1"/>
          </w:rPr>
          <w:t>1</w:t>
        </w:r>
        <w:r w:rsidR="007F6152">
          <w:rPr>
            <w:noProof/>
            <w:webHidden/>
            <w:color w:val="000000" w:themeColor="text1"/>
          </w:rPr>
          <w:t>5</w:t>
        </w:r>
      </w:hyperlink>
    </w:p>
    <w:p w14:paraId="14B25ED3" w14:textId="7AEC8928" w:rsidR="00293BD5" w:rsidRPr="003121BD" w:rsidRDefault="0030674D" w:rsidP="00293BD5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10.1_Feature_Process" w:history="1">
        <w:r w:rsidR="00293BD5">
          <w:rPr>
            <w:rStyle w:val="Hyperlink"/>
            <w:noProof/>
            <w:color w:val="000000" w:themeColor="text1"/>
            <w:u w:val="none"/>
          </w:rPr>
          <w:t>11.1</w:t>
        </w:r>
        <w:r w:rsidR="007F6152">
          <w:rPr>
            <w:rStyle w:val="Hyperlink"/>
            <w:noProof/>
            <w:color w:val="000000" w:themeColor="text1"/>
            <w:u w:val="none"/>
          </w:rPr>
          <w:t>.1</w:t>
        </w:r>
        <w:r w:rsidR="00293BD5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293BD5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293BD5">
          <w:rPr>
            <w:noProof/>
            <w:webHidden/>
            <w:color w:val="000000" w:themeColor="text1"/>
          </w:rPr>
          <w:t>1</w:t>
        </w:r>
        <w:r w:rsidR="007F6152">
          <w:rPr>
            <w:noProof/>
            <w:webHidden/>
            <w:color w:val="000000" w:themeColor="text1"/>
          </w:rPr>
          <w:t>5</w:t>
        </w:r>
      </w:hyperlink>
    </w:p>
    <w:p w14:paraId="218577AE" w14:textId="246CBF1D" w:rsidR="00293BD5" w:rsidRPr="00293BD5" w:rsidRDefault="0030674D" w:rsidP="00293BD5">
      <w:pPr>
        <w:pStyle w:val="TOC2"/>
        <w:tabs>
          <w:tab w:val="left" w:pos="960"/>
          <w:tab w:val="right" w:leader="dot" w:pos="9440"/>
        </w:tabs>
        <w:rPr>
          <w:noProof/>
          <w:color w:val="000000" w:themeColor="text1"/>
        </w:rPr>
      </w:pPr>
      <w:hyperlink w:anchor="_10.2_Use_Case(s)" w:history="1">
        <w:r w:rsidR="00293BD5">
          <w:rPr>
            <w:rStyle w:val="Hyperlink"/>
            <w:noProof/>
            <w:color w:val="000000" w:themeColor="text1"/>
            <w:u w:val="none"/>
          </w:rPr>
          <w:t>11.1</w:t>
        </w:r>
        <w:r w:rsidR="007F6152">
          <w:rPr>
            <w:rStyle w:val="Hyperlink"/>
            <w:noProof/>
            <w:color w:val="000000" w:themeColor="text1"/>
            <w:u w:val="none"/>
          </w:rPr>
          <w:t>.1</w:t>
        </w:r>
        <w:r w:rsidR="00293BD5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293BD5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7F6152">
          <w:rPr>
            <w:noProof/>
            <w:webHidden/>
            <w:color w:val="000000" w:themeColor="text1"/>
          </w:rPr>
          <w:t>15</w:t>
        </w:r>
      </w:hyperlink>
    </w:p>
    <w:p w14:paraId="184D23E5" w14:textId="160AF54C" w:rsidR="00293BD5" w:rsidRPr="003121BD" w:rsidRDefault="0030674D" w:rsidP="00293BD5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11_calculate_profit" w:history="1">
        <w:r w:rsidR="00293BD5">
          <w:rPr>
            <w:rStyle w:val="Hyperlink"/>
            <w:noProof/>
            <w:color w:val="000000" w:themeColor="text1"/>
            <w:u w:val="none"/>
          </w:rPr>
          <w:t>11</w:t>
        </w:r>
        <w:r w:rsidR="00293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 xml:space="preserve">   </w:t>
        </w:r>
        <w:r w:rsidR="00293BD5" w:rsidRPr="00956496">
          <w:rPr>
            <w:rFonts w:asciiTheme="minorBidi" w:eastAsiaTheme="minorEastAsia" w:hAnsiTheme="minorBidi" w:cstheme="minorBidi"/>
            <w:i/>
            <w:iCs/>
            <w:caps w:val="0"/>
            <w:noProof/>
            <w:color w:val="000000" w:themeColor="text1"/>
            <w:sz w:val="22"/>
            <w:szCs w:val="22"/>
          </w:rPr>
          <w:t>input outcoming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293BD5">
          <w:rPr>
            <w:noProof/>
            <w:webHidden/>
            <w:color w:val="000000" w:themeColor="text1"/>
          </w:rPr>
          <w:t>1</w:t>
        </w:r>
        <w:r w:rsidR="007F6152">
          <w:rPr>
            <w:noProof/>
            <w:webHidden/>
            <w:color w:val="000000" w:themeColor="text1"/>
          </w:rPr>
          <w:t>6</w:t>
        </w:r>
      </w:hyperlink>
    </w:p>
    <w:p w14:paraId="6266C392" w14:textId="39847555" w:rsidR="00293BD5" w:rsidRPr="003121BD" w:rsidRDefault="0030674D" w:rsidP="00293BD5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10.1_Feature_Process" w:history="1">
        <w:r w:rsidR="00293BD5">
          <w:rPr>
            <w:rStyle w:val="Hyperlink"/>
            <w:noProof/>
            <w:color w:val="000000" w:themeColor="text1"/>
            <w:u w:val="none"/>
          </w:rPr>
          <w:t>11.1.2</w:t>
        </w:r>
        <w:r w:rsidR="00293BD5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293BD5" w:rsidRPr="003121BD">
          <w:rPr>
            <w:rStyle w:val="Hyperlink"/>
            <w:noProof/>
            <w:color w:val="000000" w:themeColor="text1"/>
            <w:u w:val="none"/>
          </w:rPr>
          <w:t>Feature Process Flow / Use Case Model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293BD5">
          <w:rPr>
            <w:noProof/>
            <w:webHidden/>
            <w:color w:val="000000" w:themeColor="text1"/>
          </w:rPr>
          <w:t>1</w:t>
        </w:r>
        <w:r w:rsidR="007F6152">
          <w:rPr>
            <w:noProof/>
            <w:webHidden/>
            <w:color w:val="000000" w:themeColor="text1"/>
          </w:rPr>
          <w:t>6</w:t>
        </w:r>
      </w:hyperlink>
    </w:p>
    <w:p w14:paraId="6B7E465A" w14:textId="7EDC36B8" w:rsidR="00E45082" w:rsidRPr="00293BD5" w:rsidRDefault="0030674D" w:rsidP="00293BD5">
      <w:pPr>
        <w:pStyle w:val="TOC2"/>
        <w:tabs>
          <w:tab w:val="left" w:pos="960"/>
          <w:tab w:val="right" w:leader="dot" w:pos="9440"/>
        </w:tabs>
        <w:rPr>
          <w:noProof/>
          <w:color w:val="000000" w:themeColor="text1"/>
        </w:rPr>
      </w:pPr>
      <w:hyperlink w:anchor="_10.2_Use_Case(s)" w:history="1">
        <w:r w:rsidR="00293BD5">
          <w:rPr>
            <w:rStyle w:val="Hyperlink"/>
            <w:noProof/>
            <w:color w:val="000000" w:themeColor="text1"/>
            <w:u w:val="none"/>
          </w:rPr>
          <w:t>11.1.2</w:t>
        </w:r>
        <w:r w:rsidR="00293BD5" w:rsidRPr="003121B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293BD5" w:rsidRPr="003121BD">
          <w:rPr>
            <w:rStyle w:val="Hyperlink"/>
            <w:noProof/>
            <w:color w:val="000000" w:themeColor="text1"/>
            <w:u w:val="none"/>
          </w:rPr>
          <w:t>Use Case(s)</w:t>
        </w:r>
        <w:r w:rsidR="00293BD5" w:rsidRPr="003121BD">
          <w:rPr>
            <w:noProof/>
            <w:webHidden/>
            <w:color w:val="000000" w:themeColor="text1"/>
          </w:rPr>
          <w:tab/>
        </w:r>
        <w:r w:rsidR="00293BD5">
          <w:rPr>
            <w:noProof/>
            <w:webHidden/>
            <w:color w:val="000000" w:themeColor="text1"/>
          </w:rPr>
          <w:t>1</w:t>
        </w:r>
        <w:r w:rsidR="007F6152">
          <w:rPr>
            <w:noProof/>
            <w:webHidden/>
            <w:color w:val="000000" w:themeColor="text1"/>
          </w:rPr>
          <w:t>6</w:t>
        </w:r>
      </w:hyperlink>
    </w:p>
    <w:p w14:paraId="379453FB" w14:textId="39EA108E" w:rsidR="00984378" w:rsidRPr="00293BD5" w:rsidRDefault="0013598B" w:rsidP="00293BD5">
      <w:pPr>
        <w:pStyle w:val="TOC1"/>
        <w:tabs>
          <w:tab w:val="left" w:pos="480"/>
          <w:tab w:val="right" w:leader="dot" w:pos="9440"/>
        </w:tabs>
        <w:rPr>
          <w:noProof/>
          <w:color w:val="000000" w:themeColor="text1"/>
        </w:rPr>
      </w:pPr>
      <w:r w:rsidRPr="0001280E">
        <w:fldChar w:fldCharType="end"/>
      </w:r>
      <w:r w:rsidR="0036089E">
        <w:br w:type="page"/>
      </w:r>
    </w:p>
    <w:p w14:paraId="50668525" w14:textId="77777777" w:rsidR="00B26127" w:rsidRDefault="00B26127" w:rsidP="00320296">
      <w:pPr>
        <w:pStyle w:val="Heading1"/>
        <w:numPr>
          <w:ilvl w:val="0"/>
          <w:numId w:val="0"/>
        </w:numPr>
      </w:pPr>
      <w:r>
        <w:lastRenderedPageBreak/>
        <w:t>F</w:t>
      </w:r>
      <w:bookmarkStart w:id="0" w:name="_Toc412400668"/>
      <w:r>
        <w:t>eatures List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4"/>
        <w:gridCol w:w="1754"/>
        <w:gridCol w:w="6332"/>
      </w:tblGrid>
      <w:tr w:rsidR="00B26127" w:rsidRPr="00BF3061" w14:paraId="48D86D17" w14:textId="77777777" w:rsidTr="00CD2937">
        <w:trPr>
          <w:trHeight w:val="274"/>
        </w:trPr>
        <w:tc>
          <w:tcPr>
            <w:tcW w:w="70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80EC8CB" w14:textId="77777777" w:rsidR="00B26127" w:rsidRPr="00BF3061" w:rsidRDefault="00B26127" w:rsidP="00CD293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</w:t>
            </w:r>
            <w:r w:rsidRPr="00BF3061">
              <w:rPr>
                <w:rFonts w:cs="Arial"/>
                <w:b/>
                <w:szCs w:val="20"/>
              </w:rPr>
              <w:t xml:space="preserve"> ID</w:t>
            </w:r>
          </w:p>
        </w:tc>
        <w:tc>
          <w:tcPr>
            <w:tcW w:w="9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A39B9E3" w14:textId="77777777" w:rsidR="00B26127" w:rsidRPr="00BF3061" w:rsidRDefault="00B26127" w:rsidP="00CD293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Module Name</w:t>
            </w:r>
          </w:p>
        </w:tc>
        <w:tc>
          <w:tcPr>
            <w:tcW w:w="336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539CFE66" w14:textId="77777777" w:rsidR="00B26127" w:rsidRPr="00BF3061" w:rsidRDefault="00B26127" w:rsidP="00CD293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 Description</w:t>
            </w:r>
          </w:p>
        </w:tc>
      </w:tr>
      <w:tr w:rsidR="00F96019" w:rsidRPr="00F96019" w14:paraId="25853152" w14:textId="77777777" w:rsidTr="00CD2937">
        <w:trPr>
          <w:trHeight w:val="274"/>
        </w:trPr>
        <w:tc>
          <w:tcPr>
            <w:tcW w:w="708" w:type="pct"/>
            <w:tcBorders>
              <w:top w:val="single" w:sz="6" w:space="0" w:color="auto"/>
            </w:tcBorders>
          </w:tcPr>
          <w:p w14:paraId="31DDE39F" w14:textId="37C9B7F6" w:rsidR="00B26127" w:rsidRPr="00F96019" w:rsidRDefault="000217F1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1</w:t>
            </w:r>
          </w:p>
        </w:tc>
        <w:tc>
          <w:tcPr>
            <w:tcW w:w="931" w:type="pct"/>
            <w:tcBorders>
              <w:top w:val="single" w:sz="6" w:space="0" w:color="auto"/>
            </w:tcBorders>
          </w:tcPr>
          <w:p w14:paraId="2872238E" w14:textId="7419D8F0" w:rsidR="00B26127" w:rsidRPr="00F96019" w:rsidRDefault="00EB46FC" w:rsidP="00333AD9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R</w:t>
            </w:r>
            <w:r w:rsidR="000217F1" w:rsidRPr="00F96019">
              <w:rPr>
                <w:color w:val="000000" w:themeColor="text1"/>
              </w:rPr>
              <w:t>egistration</w:t>
            </w:r>
          </w:p>
        </w:tc>
        <w:tc>
          <w:tcPr>
            <w:tcW w:w="3361" w:type="pct"/>
            <w:tcBorders>
              <w:top w:val="single" w:sz="6" w:space="0" w:color="auto"/>
            </w:tcBorders>
          </w:tcPr>
          <w:p w14:paraId="3DCABB6E" w14:textId="1874B19B" w:rsidR="00B26127" w:rsidRPr="00F96019" w:rsidRDefault="00EF2E33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Allow the user to register an account on the site</w:t>
            </w:r>
          </w:p>
        </w:tc>
      </w:tr>
      <w:tr w:rsidR="00F96019" w:rsidRPr="00F96019" w14:paraId="5D95501D" w14:textId="77777777" w:rsidTr="00CD2937">
        <w:trPr>
          <w:trHeight w:val="289"/>
        </w:trPr>
        <w:tc>
          <w:tcPr>
            <w:tcW w:w="708" w:type="pct"/>
          </w:tcPr>
          <w:p w14:paraId="01C1DFC6" w14:textId="36FF73B1" w:rsidR="00B26127" w:rsidRPr="00F96019" w:rsidRDefault="0081328A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2</w:t>
            </w:r>
          </w:p>
        </w:tc>
        <w:tc>
          <w:tcPr>
            <w:tcW w:w="931" w:type="pct"/>
          </w:tcPr>
          <w:p w14:paraId="05B25F43" w14:textId="227801ED" w:rsidR="00B26127" w:rsidRPr="00F96019" w:rsidRDefault="00EB46FC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L</w:t>
            </w:r>
            <w:r w:rsidR="000217F1" w:rsidRPr="00F96019">
              <w:rPr>
                <w:color w:val="000000" w:themeColor="text1"/>
              </w:rPr>
              <w:t>ogin</w:t>
            </w:r>
          </w:p>
        </w:tc>
        <w:tc>
          <w:tcPr>
            <w:tcW w:w="3361" w:type="pct"/>
          </w:tcPr>
          <w:p w14:paraId="26FD46E4" w14:textId="1CDE93D6" w:rsidR="00B26127" w:rsidRPr="00F96019" w:rsidRDefault="00EF2E33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 xml:space="preserve">Allows registered users to login to the site to access all of the features that their account gives them access to </w:t>
            </w:r>
          </w:p>
        </w:tc>
      </w:tr>
      <w:tr w:rsidR="00CB71D1" w:rsidRPr="00F96019" w14:paraId="24281E5B" w14:textId="77777777" w:rsidTr="0028415E">
        <w:trPr>
          <w:trHeight w:val="444"/>
        </w:trPr>
        <w:tc>
          <w:tcPr>
            <w:tcW w:w="708" w:type="pct"/>
          </w:tcPr>
          <w:p w14:paraId="442F5B70" w14:textId="07A7FC4E" w:rsidR="00B26127" w:rsidRPr="00F96019" w:rsidRDefault="000217F1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3</w:t>
            </w:r>
          </w:p>
        </w:tc>
        <w:tc>
          <w:tcPr>
            <w:tcW w:w="931" w:type="pct"/>
          </w:tcPr>
          <w:p w14:paraId="67D3B33F" w14:textId="710F0E37" w:rsidR="00B26127" w:rsidRPr="00F96019" w:rsidRDefault="00EB46FC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Book an appointment</w:t>
            </w:r>
          </w:p>
        </w:tc>
        <w:tc>
          <w:tcPr>
            <w:tcW w:w="3361" w:type="pct"/>
          </w:tcPr>
          <w:p w14:paraId="3F9076BE" w14:textId="239C2CF5" w:rsidR="00B26127" w:rsidRPr="00F96019" w:rsidRDefault="00EF2E33" w:rsidP="00CC3B3C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 xml:space="preserve">Allow the patient to </w:t>
            </w:r>
            <w:r w:rsidR="002D35DA" w:rsidRPr="00F96019">
              <w:rPr>
                <w:color w:val="000000" w:themeColor="text1"/>
              </w:rPr>
              <w:t>reserve appointment</w:t>
            </w:r>
          </w:p>
        </w:tc>
      </w:tr>
      <w:tr w:rsidR="0028415E" w:rsidRPr="00F96019" w14:paraId="49C6602A" w14:textId="77777777" w:rsidTr="0028415E">
        <w:trPr>
          <w:trHeight w:val="444"/>
        </w:trPr>
        <w:tc>
          <w:tcPr>
            <w:tcW w:w="708" w:type="pct"/>
          </w:tcPr>
          <w:p w14:paraId="79AA4B51" w14:textId="4F4DB3C0" w:rsidR="0028415E" w:rsidRPr="00F96019" w:rsidRDefault="0028415E" w:rsidP="00284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31" w:type="pct"/>
          </w:tcPr>
          <w:p w14:paraId="15184F86" w14:textId="4A08BD4E" w:rsidR="0028415E" w:rsidRPr="0028415E" w:rsidRDefault="0028415E" w:rsidP="0028415E">
            <w:pPr>
              <w:rPr>
                <w:color w:val="000000" w:themeColor="text1"/>
              </w:rPr>
            </w:pPr>
            <w:r w:rsidRPr="0028415E">
              <w:rPr>
                <w:color w:val="000000" w:themeColor="text1"/>
              </w:rPr>
              <w:t>Contact us</w:t>
            </w:r>
          </w:p>
        </w:tc>
        <w:tc>
          <w:tcPr>
            <w:tcW w:w="3361" w:type="pct"/>
          </w:tcPr>
          <w:p w14:paraId="60AF8D23" w14:textId="1125A83C" w:rsidR="0028415E" w:rsidRPr="0028415E" w:rsidRDefault="0028415E" w:rsidP="0028415E">
            <w:pPr>
              <w:rPr>
                <w:color w:val="000000" w:themeColor="text1"/>
              </w:rPr>
            </w:pPr>
            <w:r w:rsidRPr="0028415E">
              <w:rPr>
                <w:color w:val="000000" w:themeColor="text1"/>
              </w:rPr>
              <w:t xml:space="preserve">Function </w:t>
            </w:r>
            <w:r>
              <w:rPr>
                <w:color w:val="000000" w:themeColor="text1"/>
              </w:rPr>
              <w:t>a</w:t>
            </w:r>
            <w:r w:rsidRPr="00F96019">
              <w:rPr>
                <w:color w:val="000000" w:themeColor="text1"/>
              </w:rPr>
              <w:t>llows the patient</w:t>
            </w:r>
            <w:r w:rsidRPr="0028415E">
              <w:rPr>
                <w:color w:val="000000" w:themeColor="text1"/>
              </w:rPr>
              <w:t xml:space="preserve"> to connect with clinic</w:t>
            </w:r>
          </w:p>
        </w:tc>
      </w:tr>
      <w:tr w:rsidR="0028415E" w:rsidRPr="00F96019" w14:paraId="71C95376" w14:textId="77777777" w:rsidTr="0028415E">
        <w:trPr>
          <w:trHeight w:val="444"/>
        </w:trPr>
        <w:tc>
          <w:tcPr>
            <w:tcW w:w="708" w:type="pct"/>
          </w:tcPr>
          <w:p w14:paraId="0994117E" w14:textId="5423BBBA" w:rsidR="0028415E" w:rsidRPr="00F96019" w:rsidRDefault="0028415E" w:rsidP="00284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31" w:type="pct"/>
          </w:tcPr>
          <w:p w14:paraId="106FBDE8" w14:textId="735E43EF" w:rsidR="0028415E" w:rsidRPr="00B31F39" w:rsidRDefault="00B31F39" w:rsidP="0028415E">
            <w:pPr>
              <w:rPr>
                <w:color w:val="000000" w:themeColor="text1"/>
              </w:rPr>
            </w:pPr>
            <w:r w:rsidRPr="00B31F39">
              <w:rPr>
                <w:rFonts w:cs="Arial"/>
                <w:color w:val="000000" w:themeColor="text1"/>
                <w:szCs w:val="20"/>
              </w:rPr>
              <w:t>Complain</w:t>
            </w:r>
          </w:p>
        </w:tc>
        <w:tc>
          <w:tcPr>
            <w:tcW w:w="3361" w:type="pct"/>
          </w:tcPr>
          <w:p w14:paraId="29D52A6D" w14:textId="41B44CA1" w:rsidR="0028415E" w:rsidRPr="00B31F39" w:rsidRDefault="00F860AB" w:rsidP="00284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Allow the patient </w:t>
            </w:r>
            <w:r w:rsidR="00D747A3">
              <w:rPr>
                <w:color w:val="000000" w:themeColor="text1"/>
              </w:rPr>
              <w:t>to submit a complain to the doctor</w:t>
            </w:r>
          </w:p>
        </w:tc>
      </w:tr>
      <w:tr w:rsidR="0028415E" w:rsidRPr="00F96019" w14:paraId="37F4854E" w14:textId="77777777" w:rsidTr="0028415E">
        <w:trPr>
          <w:trHeight w:val="444"/>
        </w:trPr>
        <w:tc>
          <w:tcPr>
            <w:tcW w:w="708" w:type="pct"/>
          </w:tcPr>
          <w:p w14:paraId="6F654D89" w14:textId="6CB3CBC7" w:rsidR="0028415E" w:rsidRPr="00F96019" w:rsidRDefault="0028415E" w:rsidP="00284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931" w:type="pct"/>
          </w:tcPr>
          <w:p w14:paraId="1C720A47" w14:textId="0021070C" w:rsidR="00B31F39" w:rsidRPr="00B31F39" w:rsidRDefault="00B31F39" w:rsidP="00B31F39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0"/>
              </w:rPr>
            </w:pPr>
            <w:r w:rsidRPr="00B31F39">
              <w:rPr>
                <w:rFonts w:cs="Arial"/>
                <w:color w:val="000000" w:themeColor="text1"/>
                <w:szCs w:val="20"/>
              </w:rPr>
              <w:t>Report</w:t>
            </w:r>
            <w:r w:rsidR="00F4076F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1C5C707D" w14:textId="77777777" w:rsidR="0028415E" w:rsidRPr="00B31F39" w:rsidRDefault="0028415E" w:rsidP="0028415E">
            <w:pPr>
              <w:rPr>
                <w:color w:val="000000" w:themeColor="text1"/>
              </w:rPr>
            </w:pPr>
          </w:p>
        </w:tc>
        <w:tc>
          <w:tcPr>
            <w:tcW w:w="3361" w:type="pct"/>
          </w:tcPr>
          <w:p w14:paraId="21543EA8" w14:textId="61AB52F5" w:rsidR="0028415E" w:rsidRPr="00B31F39" w:rsidRDefault="00B31F39" w:rsidP="0028415E">
            <w:pPr>
              <w:rPr>
                <w:color w:val="000000" w:themeColor="text1"/>
              </w:rPr>
            </w:pPr>
            <w:r w:rsidRPr="00B31F39">
              <w:rPr>
                <w:color w:val="000000" w:themeColor="text1"/>
              </w:rPr>
              <w:t>Function to make the doctor assistant and the doctor write report and make the patient see this report</w:t>
            </w:r>
          </w:p>
        </w:tc>
      </w:tr>
      <w:tr w:rsidR="00B31F39" w:rsidRPr="00F96019" w14:paraId="14559272" w14:textId="77777777" w:rsidTr="0028415E">
        <w:trPr>
          <w:trHeight w:val="444"/>
        </w:trPr>
        <w:tc>
          <w:tcPr>
            <w:tcW w:w="708" w:type="pct"/>
          </w:tcPr>
          <w:p w14:paraId="5942AC45" w14:textId="489D8428" w:rsidR="00B31F39" w:rsidRPr="00F96019" w:rsidRDefault="00B31F39" w:rsidP="00B31F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931" w:type="pct"/>
          </w:tcPr>
          <w:p w14:paraId="6DD7C614" w14:textId="3EE3FB99" w:rsidR="00B31F39" w:rsidRPr="00B31F39" w:rsidRDefault="00B31F39" w:rsidP="00B31F39">
            <w:pPr>
              <w:rPr>
                <w:color w:val="000000" w:themeColor="text1"/>
              </w:rPr>
            </w:pPr>
            <w:r w:rsidRPr="00B31F39">
              <w:rPr>
                <w:rFonts w:cs="Arial"/>
                <w:color w:val="000000" w:themeColor="text1"/>
                <w:szCs w:val="20"/>
              </w:rPr>
              <w:t>Feedback</w:t>
            </w:r>
          </w:p>
        </w:tc>
        <w:tc>
          <w:tcPr>
            <w:tcW w:w="3361" w:type="pct"/>
          </w:tcPr>
          <w:p w14:paraId="09D6E681" w14:textId="1FDEB51F" w:rsidR="00B31F39" w:rsidRPr="00B31F39" w:rsidRDefault="00B31F39" w:rsidP="00B31F39">
            <w:pPr>
              <w:rPr>
                <w:color w:val="000000" w:themeColor="text1"/>
              </w:rPr>
            </w:pPr>
            <w:r w:rsidRPr="00B31F39">
              <w:rPr>
                <w:color w:val="000000" w:themeColor="text1"/>
              </w:rPr>
              <w:t>Function to make a patient write a feedback and make doctor can read this feedback</w:t>
            </w:r>
          </w:p>
        </w:tc>
      </w:tr>
      <w:tr w:rsidR="00B31F39" w:rsidRPr="00F96019" w14:paraId="4D78FB10" w14:textId="77777777" w:rsidTr="0028415E">
        <w:trPr>
          <w:trHeight w:val="444"/>
        </w:trPr>
        <w:tc>
          <w:tcPr>
            <w:tcW w:w="708" w:type="pct"/>
          </w:tcPr>
          <w:p w14:paraId="68C692F7" w14:textId="5DE3DDE7" w:rsidR="00B31F39" w:rsidRPr="00F96019" w:rsidRDefault="00B31F39" w:rsidP="00B31F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31" w:type="pct"/>
          </w:tcPr>
          <w:p w14:paraId="2500FA61" w14:textId="1778F59A" w:rsidR="00B31F39" w:rsidRPr="00B31F39" w:rsidRDefault="00B31F39" w:rsidP="00B31F39">
            <w:pPr>
              <w:rPr>
                <w:color w:val="000000" w:themeColor="text1"/>
              </w:rPr>
            </w:pPr>
            <w:r w:rsidRPr="00B31F39">
              <w:rPr>
                <w:rFonts w:cs="Arial"/>
                <w:color w:val="000000" w:themeColor="text1"/>
                <w:szCs w:val="20"/>
              </w:rPr>
              <w:t>Editing of appointments</w:t>
            </w:r>
          </w:p>
        </w:tc>
        <w:tc>
          <w:tcPr>
            <w:tcW w:w="3361" w:type="pct"/>
          </w:tcPr>
          <w:p w14:paraId="31921D40" w14:textId="2A70AD7B" w:rsidR="00B31F39" w:rsidRPr="00B31F39" w:rsidRDefault="00D747A3" w:rsidP="00B31F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Allow doctor or receptionist to change an appointment when a problem occurs on the data  </w:t>
            </w:r>
          </w:p>
        </w:tc>
      </w:tr>
      <w:tr w:rsidR="004E5072" w:rsidRPr="00F96019" w14:paraId="6134278F" w14:textId="77777777" w:rsidTr="0028415E">
        <w:trPr>
          <w:trHeight w:val="444"/>
        </w:trPr>
        <w:tc>
          <w:tcPr>
            <w:tcW w:w="708" w:type="pct"/>
          </w:tcPr>
          <w:p w14:paraId="1147AD75" w14:textId="09C4CBED" w:rsidR="004E5072" w:rsidRPr="00F96019" w:rsidRDefault="004E5072" w:rsidP="004E5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931" w:type="pct"/>
          </w:tcPr>
          <w:p w14:paraId="05D6174E" w14:textId="57B44762" w:rsidR="004E5072" w:rsidRPr="00B31F39" w:rsidRDefault="004E5072" w:rsidP="004E5072">
            <w:pPr>
              <w:rPr>
                <w:color w:val="000000" w:themeColor="text1"/>
              </w:rPr>
            </w:pPr>
            <w:r w:rsidRPr="00B31F39">
              <w:rPr>
                <w:rFonts w:cs="Arial"/>
                <w:color w:val="000000" w:themeColor="text1"/>
                <w:szCs w:val="20"/>
              </w:rPr>
              <w:t>Available materials</w:t>
            </w:r>
          </w:p>
        </w:tc>
        <w:tc>
          <w:tcPr>
            <w:tcW w:w="3361" w:type="pct"/>
          </w:tcPr>
          <w:p w14:paraId="0148CEDA" w14:textId="3A236C6B" w:rsidR="004E5072" w:rsidRPr="00B31F39" w:rsidRDefault="004E5072" w:rsidP="004E5072">
            <w:pPr>
              <w:rPr>
                <w:color w:val="000000" w:themeColor="text1"/>
              </w:rPr>
            </w:pPr>
            <w:r w:rsidRPr="00B31F39">
              <w:rPr>
                <w:color w:val="000000" w:themeColor="text1"/>
              </w:rPr>
              <w:t>Function makes the doctor or doctor assistant to enter a new material, show material and delete materials</w:t>
            </w:r>
          </w:p>
        </w:tc>
      </w:tr>
      <w:tr w:rsidR="004E5072" w:rsidRPr="00F96019" w14:paraId="21390454" w14:textId="77777777" w:rsidTr="0028415E">
        <w:trPr>
          <w:trHeight w:val="444"/>
        </w:trPr>
        <w:tc>
          <w:tcPr>
            <w:tcW w:w="708" w:type="pct"/>
          </w:tcPr>
          <w:p w14:paraId="27A0955A" w14:textId="1E3CA39C" w:rsidR="004E5072" w:rsidRPr="00F96019" w:rsidRDefault="004E5072" w:rsidP="004E5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31" w:type="pct"/>
          </w:tcPr>
          <w:p w14:paraId="568E6E04" w14:textId="6CAC3C6F" w:rsidR="004E5072" w:rsidRPr="00B31F39" w:rsidRDefault="004E5072" w:rsidP="004E5072">
            <w:pPr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  <w:szCs w:val="20"/>
              </w:rPr>
              <w:t>Session type</w:t>
            </w:r>
          </w:p>
        </w:tc>
        <w:tc>
          <w:tcPr>
            <w:tcW w:w="3361" w:type="pct"/>
          </w:tcPr>
          <w:p w14:paraId="311F84DE" w14:textId="2D23E1C4" w:rsidR="004E5072" w:rsidRPr="00B31F39" w:rsidRDefault="004E5072" w:rsidP="004E5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</w:t>
            </w:r>
            <w:r>
              <w:rPr>
                <w:rFonts w:cs="Arial"/>
                <w:szCs w:val="20"/>
              </w:rPr>
              <w:t xml:space="preserve"> let Doctor assistant enter session type</w:t>
            </w:r>
          </w:p>
        </w:tc>
      </w:tr>
      <w:tr w:rsidR="004E5072" w:rsidRPr="00F96019" w14:paraId="62E8A16C" w14:textId="77777777" w:rsidTr="0028415E">
        <w:trPr>
          <w:trHeight w:val="444"/>
        </w:trPr>
        <w:tc>
          <w:tcPr>
            <w:tcW w:w="708" w:type="pct"/>
          </w:tcPr>
          <w:p w14:paraId="28EC2B31" w14:textId="25E3FFE2" w:rsidR="004E5072" w:rsidRDefault="004E5072" w:rsidP="004E5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31" w:type="pct"/>
          </w:tcPr>
          <w:p w14:paraId="0741B97E" w14:textId="6B319E42" w:rsidR="004E5072" w:rsidRDefault="00E11058" w:rsidP="004E5072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Calculate profits</w:t>
            </w:r>
          </w:p>
        </w:tc>
        <w:tc>
          <w:tcPr>
            <w:tcW w:w="3361" w:type="pct"/>
          </w:tcPr>
          <w:p w14:paraId="7F75BD35" w14:textId="4284226A" w:rsidR="004E5072" w:rsidRDefault="003C2758" w:rsidP="004E5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Function let assistants to </w:t>
            </w:r>
            <w:r w:rsidR="00383D68">
              <w:rPr>
                <w:color w:val="000000" w:themeColor="text1"/>
              </w:rPr>
              <w:t>calculate profits</w:t>
            </w:r>
          </w:p>
        </w:tc>
      </w:tr>
    </w:tbl>
    <w:p w14:paraId="32215FE7" w14:textId="77777777" w:rsidR="00B26127" w:rsidRPr="00F96019" w:rsidRDefault="00B26127" w:rsidP="00B26127">
      <w:pPr>
        <w:rPr>
          <w:color w:val="000000" w:themeColor="text1"/>
        </w:rPr>
      </w:pPr>
    </w:p>
    <w:p w14:paraId="4568E866" w14:textId="77777777" w:rsidR="002103D8" w:rsidRPr="00F96019" w:rsidRDefault="002103D8" w:rsidP="002103D8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" w:name="_Use_Cases_List"/>
      <w:bookmarkStart w:id="2" w:name="_Toc412400669"/>
      <w:bookmarkEnd w:id="1"/>
      <w:r w:rsidRPr="00F96019">
        <w:rPr>
          <w:color w:val="000000" w:themeColor="text1"/>
        </w:rPr>
        <w:t>Use Case</w:t>
      </w:r>
      <w:r w:rsidR="0008798C" w:rsidRPr="00F96019">
        <w:rPr>
          <w:color w:val="000000" w:themeColor="text1"/>
        </w:rPr>
        <w:t>s</w:t>
      </w:r>
      <w:r w:rsidRPr="00F96019">
        <w:rPr>
          <w:color w:val="000000" w:themeColor="text1"/>
        </w:rPr>
        <w:t xml:space="preserve"> List</w:t>
      </w:r>
      <w:bookmarkEnd w:id="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5"/>
        <w:gridCol w:w="1756"/>
        <w:gridCol w:w="1662"/>
        <w:gridCol w:w="4667"/>
      </w:tblGrid>
      <w:tr w:rsidR="00F96019" w:rsidRPr="00F96019" w14:paraId="1FB08A88" w14:textId="77777777" w:rsidTr="00CD2937">
        <w:trPr>
          <w:trHeight w:val="274"/>
        </w:trPr>
        <w:tc>
          <w:tcPr>
            <w:tcW w:w="7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4A875D5" w14:textId="77777777" w:rsidR="002E1A86" w:rsidRPr="00F96019" w:rsidRDefault="002E1A86" w:rsidP="00CD2937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Feature ID</w:t>
            </w:r>
          </w:p>
        </w:tc>
        <w:tc>
          <w:tcPr>
            <w:tcW w:w="93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2DBD51FC" w14:textId="77777777" w:rsidR="002E1A86" w:rsidRPr="00F96019" w:rsidRDefault="002E1A86" w:rsidP="00CD2937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Use Case ID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52FEEFB6" w14:textId="77777777" w:rsidR="002E1A86" w:rsidRPr="00F96019" w:rsidRDefault="002E1A86" w:rsidP="00CD2937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Primary Actor</w:t>
            </w:r>
          </w:p>
        </w:tc>
        <w:tc>
          <w:tcPr>
            <w:tcW w:w="2477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193EF7AE" w14:textId="77777777" w:rsidR="002E1A86" w:rsidRPr="00F96019" w:rsidRDefault="002E1A86" w:rsidP="00CD2937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Use Cases</w:t>
            </w:r>
          </w:p>
        </w:tc>
      </w:tr>
      <w:tr w:rsidR="00F96019" w:rsidRPr="00F96019" w14:paraId="07C41BE9" w14:textId="77777777" w:rsidTr="00CD2937">
        <w:trPr>
          <w:trHeight w:val="274"/>
        </w:trPr>
        <w:tc>
          <w:tcPr>
            <w:tcW w:w="709" w:type="pct"/>
            <w:tcBorders>
              <w:top w:val="single" w:sz="6" w:space="0" w:color="auto"/>
            </w:tcBorders>
          </w:tcPr>
          <w:p w14:paraId="52BF3F59" w14:textId="44B99476" w:rsidR="002E1A86" w:rsidRPr="00F96019" w:rsidRDefault="009A6DEF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1</w:t>
            </w:r>
          </w:p>
        </w:tc>
        <w:tc>
          <w:tcPr>
            <w:tcW w:w="932" w:type="pct"/>
            <w:tcBorders>
              <w:top w:val="single" w:sz="6" w:space="0" w:color="auto"/>
            </w:tcBorders>
          </w:tcPr>
          <w:p w14:paraId="0DEE1F2A" w14:textId="7FA25762" w:rsidR="002E1A86" w:rsidRPr="00F96019" w:rsidRDefault="009A6DEF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UC-1.</w:t>
            </w:r>
            <w:r w:rsidR="00ED7810" w:rsidRPr="00F96019">
              <w:rPr>
                <w:color w:val="000000" w:themeColor="text1"/>
              </w:rPr>
              <w:t>1</w:t>
            </w:r>
          </w:p>
        </w:tc>
        <w:tc>
          <w:tcPr>
            <w:tcW w:w="882" w:type="pct"/>
            <w:tcBorders>
              <w:top w:val="single" w:sz="6" w:space="0" w:color="auto"/>
            </w:tcBorders>
          </w:tcPr>
          <w:p w14:paraId="032E3BF8" w14:textId="01D80EDB" w:rsidR="002E1A86" w:rsidRPr="00F96019" w:rsidRDefault="009A6DEF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  <w:tcBorders>
              <w:top w:val="single" w:sz="6" w:space="0" w:color="auto"/>
            </w:tcBorders>
          </w:tcPr>
          <w:p w14:paraId="1FBF44EE" w14:textId="7BF13E83" w:rsidR="002E1A86" w:rsidRPr="00F96019" w:rsidRDefault="002D35DA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R</w:t>
            </w:r>
            <w:r w:rsidR="0081328A" w:rsidRPr="00F96019">
              <w:rPr>
                <w:color w:val="000000" w:themeColor="text1"/>
              </w:rPr>
              <w:t>egister</w:t>
            </w:r>
          </w:p>
        </w:tc>
      </w:tr>
      <w:tr w:rsidR="00F96019" w:rsidRPr="00F96019" w14:paraId="4B1D78A6" w14:textId="77777777" w:rsidTr="00CD2937">
        <w:trPr>
          <w:trHeight w:val="289"/>
        </w:trPr>
        <w:tc>
          <w:tcPr>
            <w:tcW w:w="709" w:type="pct"/>
          </w:tcPr>
          <w:p w14:paraId="12A5D9A8" w14:textId="113B883D" w:rsidR="002E1A86" w:rsidRPr="00F96019" w:rsidRDefault="0081328A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2</w:t>
            </w:r>
          </w:p>
        </w:tc>
        <w:tc>
          <w:tcPr>
            <w:tcW w:w="932" w:type="pct"/>
          </w:tcPr>
          <w:p w14:paraId="7F9BBC06" w14:textId="61144709" w:rsidR="002E1A86" w:rsidRPr="00F96019" w:rsidRDefault="0081328A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UC-2.1</w:t>
            </w:r>
          </w:p>
        </w:tc>
        <w:tc>
          <w:tcPr>
            <w:tcW w:w="882" w:type="pct"/>
          </w:tcPr>
          <w:p w14:paraId="148922A6" w14:textId="27788F81" w:rsidR="002E1A86" w:rsidRPr="00F96019" w:rsidRDefault="0081328A" w:rsidP="00A4215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</w:tcPr>
          <w:p w14:paraId="6C030681" w14:textId="030206A3" w:rsidR="0081328A" w:rsidRPr="00F96019" w:rsidRDefault="0081328A" w:rsidP="0081328A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Login</w:t>
            </w:r>
          </w:p>
        </w:tc>
      </w:tr>
      <w:tr w:rsidR="00286474" w:rsidRPr="00F96019" w14:paraId="09C1FE0A" w14:textId="77777777" w:rsidTr="00CD2937">
        <w:trPr>
          <w:trHeight w:val="289"/>
        </w:trPr>
        <w:tc>
          <w:tcPr>
            <w:tcW w:w="709" w:type="pct"/>
          </w:tcPr>
          <w:p w14:paraId="765BF903" w14:textId="1E4234EB" w:rsidR="00286474" w:rsidRPr="00F96019" w:rsidRDefault="00286474" w:rsidP="0028647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3</w:t>
            </w:r>
          </w:p>
        </w:tc>
        <w:tc>
          <w:tcPr>
            <w:tcW w:w="932" w:type="pct"/>
          </w:tcPr>
          <w:p w14:paraId="416CE4FF" w14:textId="6CF4D823" w:rsidR="00286474" w:rsidRPr="00F96019" w:rsidRDefault="00286474" w:rsidP="0028647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UC-3.1</w:t>
            </w:r>
          </w:p>
        </w:tc>
        <w:tc>
          <w:tcPr>
            <w:tcW w:w="882" w:type="pct"/>
          </w:tcPr>
          <w:p w14:paraId="0999DCB0" w14:textId="08149C79" w:rsidR="00286474" w:rsidRPr="00F96019" w:rsidRDefault="00286474" w:rsidP="0028647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</w:tcPr>
          <w:p w14:paraId="6EB3FB71" w14:textId="19C374D9" w:rsidR="00286474" w:rsidRPr="00F96019" w:rsidRDefault="00286474" w:rsidP="00286474">
            <w:pPr>
              <w:rPr>
                <w:color w:val="000000" w:themeColor="text1"/>
              </w:rPr>
            </w:pPr>
            <w:r w:rsidRPr="00F96019">
              <w:rPr>
                <w:color w:val="000000" w:themeColor="text1"/>
              </w:rPr>
              <w:t>Book an appointment</w:t>
            </w:r>
          </w:p>
        </w:tc>
      </w:tr>
      <w:tr w:rsidR="00286474" w:rsidRPr="00F96019" w14:paraId="45D6B568" w14:textId="77777777" w:rsidTr="00CD2937">
        <w:trPr>
          <w:trHeight w:val="289"/>
        </w:trPr>
        <w:tc>
          <w:tcPr>
            <w:tcW w:w="709" w:type="pct"/>
          </w:tcPr>
          <w:p w14:paraId="7C7A602B" w14:textId="0BD3A152" w:rsidR="00BC7AF5" w:rsidRPr="00F96019" w:rsidRDefault="00BC7AF5" w:rsidP="002864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32" w:type="pct"/>
          </w:tcPr>
          <w:p w14:paraId="7DC847DB" w14:textId="5BFCA5C5" w:rsidR="00286474" w:rsidRPr="00B54587" w:rsidRDefault="00286474" w:rsidP="00286474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UC-4.1</w:t>
            </w:r>
          </w:p>
        </w:tc>
        <w:tc>
          <w:tcPr>
            <w:tcW w:w="882" w:type="pct"/>
          </w:tcPr>
          <w:p w14:paraId="07798EAE" w14:textId="7BF974CA" w:rsidR="00286474" w:rsidRPr="00B54587" w:rsidRDefault="00286474" w:rsidP="00286474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</w:tcPr>
          <w:p w14:paraId="5D634EE6" w14:textId="68393774" w:rsidR="00286474" w:rsidRPr="00B54587" w:rsidRDefault="002C0D40" w:rsidP="002864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 us</w:t>
            </w:r>
          </w:p>
        </w:tc>
      </w:tr>
      <w:tr w:rsidR="00286474" w:rsidRPr="00F96019" w14:paraId="04F92D92" w14:textId="77777777" w:rsidTr="00CD2937">
        <w:trPr>
          <w:trHeight w:val="289"/>
        </w:trPr>
        <w:tc>
          <w:tcPr>
            <w:tcW w:w="709" w:type="pct"/>
          </w:tcPr>
          <w:p w14:paraId="43CD7443" w14:textId="50E08A39" w:rsidR="00286474" w:rsidRPr="00F96019" w:rsidRDefault="00BC7AF5" w:rsidP="002864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32" w:type="pct"/>
          </w:tcPr>
          <w:p w14:paraId="3BF1F9CB" w14:textId="320FA2A8" w:rsidR="00286474" w:rsidRPr="00B54587" w:rsidRDefault="00B23AEC" w:rsidP="002864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UC-5.1</w:t>
            </w:r>
          </w:p>
        </w:tc>
        <w:tc>
          <w:tcPr>
            <w:tcW w:w="882" w:type="pct"/>
          </w:tcPr>
          <w:p w14:paraId="4D08B736" w14:textId="0356A5F2" w:rsidR="00286474" w:rsidRPr="00B54587" w:rsidRDefault="00B23AEC" w:rsidP="002864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</w:tcPr>
          <w:p w14:paraId="626983FB" w14:textId="1ED1E7BB" w:rsidR="002C0D40" w:rsidRPr="00B54587" w:rsidRDefault="002C0D40" w:rsidP="002C0D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Complain</w:t>
            </w:r>
          </w:p>
        </w:tc>
      </w:tr>
      <w:tr w:rsidR="00BC7AF5" w:rsidRPr="00F96019" w14:paraId="3AC9852C" w14:textId="77777777" w:rsidTr="00CD2937">
        <w:trPr>
          <w:trHeight w:val="289"/>
        </w:trPr>
        <w:tc>
          <w:tcPr>
            <w:tcW w:w="709" w:type="pct"/>
          </w:tcPr>
          <w:p w14:paraId="21DA12C1" w14:textId="0B2E3C8F" w:rsidR="00BC7AF5" w:rsidRDefault="00BC7AF5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932" w:type="pct"/>
          </w:tcPr>
          <w:p w14:paraId="460E2A30" w14:textId="69C4B828" w:rsidR="00BC7AF5" w:rsidRPr="00B54587" w:rsidRDefault="00BC7AF5" w:rsidP="00BC7AF5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UC-6.1</w:t>
            </w:r>
          </w:p>
        </w:tc>
        <w:tc>
          <w:tcPr>
            <w:tcW w:w="882" w:type="pct"/>
          </w:tcPr>
          <w:p w14:paraId="2875567F" w14:textId="2E28F02F" w:rsidR="00BC7AF5" w:rsidRPr="00B54587" w:rsidRDefault="00BC7AF5" w:rsidP="00BC7AF5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doctor &amp;doctor assistant</w:t>
            </w:r>
          </w:p>
        </w:tc>
        <w:tc>
          <w:tcPr>
            <w:tcW w:w="2477" w:type="pct"/>
          </w:tcPr>
          <w:p w14:paraId="3883FE8F" w14:textId="6AC6CC2C" w:rsidR="00BC7AF5" w:rsidRPr="00B54587" w:rsidRDefault="002C0D40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Report </w:t>
            </w:r>
          </w:p>
        </w:tc>
      </w:tr>
      <w:tr w:rsidR="00BC7AF5" w:rsidRPr="00F96019" w14:paraId="22369358" w14:textId="77777777" w:rsidTr="00CD2937">
        <w:trPr>
          <w:trHeight w:val="289"/>
        </w:trPr>
        <w:tc>
          <w:tcPr>
            <w:tcW w:w="709" w:type="pct"/>
          </w:tcPr>
          <w:p w14:paraId="13028064" w14:textId="316BAF3B" w:rsidR="00BC7AF5" w:rsidRDefault="00BC7AF5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932" w:type="pct"/>
          </w:tcPr>
          <w:p w14:paraId="62043306" w14:textId="561CCA2E" w:rsidR="00BC7AF5" w:rsidRPr="00B54587" w:rsidRDefault="00BC7AF5" w:rsidP="00BC7AF5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UC-7.1</w:t>
            </w:r>
          </w:p>
        </w:tc>
        <w:tc>
          <w:tcPr>
            <w:tcW w:w="882" w:type="pct"/>
          </w:tcPr>
          <w:p w14:paraId="56265DF2" w14:textId="697BC718" w:rsidR="00BC7AF5" w:rsidRPr="00B54587" w:rsidRDefault="00BC7AF5" w:rsidP="00BC7AF5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Patient</w:t>
            </w:r>
          </w:p>
        </w:tc>
        <w:tc>
          <w:tcPr>
            <w:tcW w:w="2477" w:type="pct"/>
          </w:tcPr>
          <w:p w14:paraId="18EEF4EB" w14:textId="18637CC8" w:rsidR="00BC7AF5" w:rsidRPr="00B54587" w:rsidRDefault="00E745DA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Write and read </w:t>
            </w:r>
            <w:r w:rsidR="002C0D40">
              <w:rPr>
                <w:color w:val="000000" w:themeColor="text1"/>
              </w:rPr>
              <w:t xml:space="preserve">Feedback </w:t>
            </w:r>
          </w:p>
        </w:tc>
      </w:tr>
      <w:tr w:rsidR="00BC7AF5" w:rsidRPr="00F96019" w14:paraId="4ABB1E31" w14:textId="77777777" w:rsidTr="00CD2937">
        <w:trPr>
          <w:trHeight w:val="289"/>
        </w:trPr>
        <w:tc>
          <w:tcPr>
            <w:tcW w:w="709" w:type="pct"/>
          </w:tcPr>
          <w:p w14:paraId="3646FC3D" w14:textId="07FF4D48" w:rsidR="00BC7AF5" w:rsidRPr="00F96019" w:rsidRDefault="00422C21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32" w:type="pct"/>
          </w:tcPr>
          <w:p w14:paraId="5C47844E" w14:textId="5A515A47" w:rsidR="00BC7AF5" w:rsidRPr="00B54587" w:rsidRDefault="00B23AEC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UC-8.1</w:t>
            </w:r>
          </w:p>
        </w:tc>
        <w:tc>
          <w:tcPr>
            <w:tcW w:w="882" w:type="pct"/>
          </w:tcPr>
          <w:p w14:paraId="3EAB7D80" w14:textId="773F004A" w:rsidR="00BC7AF5" w:rsidRPr="00B54587" w:rsidRDefault="00B23AEC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doctor</w:t>
            </w:r>
          </w:p>
        </w:tc>
        <w:tc>
          <w:tcPr>
            <w:tcW w:w="2477" w:type="pct"/>
          </w:tcPr>
          <w:p w14:paraId="53FA772F" w14:textId="0028C92F" w:rsidR="00BC7AF5" w:rsidRPr="00B54587" w:rsidRDefault="002C0D40" w:rsidP="00BC7A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Editing of appointments</w:t>
            </w:r>
          </w:p>
        </w:tc>
      </w:tr>
      <w:tr w:rsidR="00635124" w:rsidRPr="00F96019" w14:paraId="2DB724EB" w14:textId="77777777" w:rsidTr="00CD2937">
        <w:trPr>
          <w:trHeight w:val="289"/>
        </w:trPr>
        <w:tc>
          <w:tcPr>
            <w:tcW w:w="709" w:type="pct"/>
          </w:tcPr>
          <w:p w14:paraId="46E841E1" w14:textId="1BC624BD" w:rsidR="00635124" w:rsidRPr="00F96019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932" w:type="pct"/>
          </w:tcPr>
          <w:p w14:paraId="573434A5" w14:textId="3CE6252C" w:rsidR="00635124" w:rsidRPr="00B54587" w:rsidRDefault="00635124" w:rsidP="00635124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UC-</w:t>
            </w:r>
            <w:r w:rsidR="00E11058">
              <w:rPr>
                <w:color w:val="000000" w:themeColor="text1"/>
              </w:rPr>
              <w:t>9</w:t>
            </w:r>
            <w:r w:rsidRPr="00B54587">
              <w:rPr>
                <w:color w:val="000000" w:themeColor="text1"/>
              </w:rPr>
              <w:t>.1</w:t>
            </w:r>
          </w:p>
        </w:tc>
        <w:tc>
          <w:tcPr>
            <w:tcW w:w="882" w:type="pct"/>
          </w:tcPr>
          <w:p w14:paraId="08D48AF7" w14:textId="36251F6A" w:rsidR="00635124" w:rsidRPr="00B54587" w:rsidRDefault="00635124" w:rsidP="00635124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Doctor &amp; doctor assistant</w:t>
            </w:r>
          </w:p>
        </w:tc>
        <w:tc>
          <w:tcPr>
            <w:tcW w:w="2477" w:type="pct"/>
          </w:tcPr>
          <w:p w14:paraId="5CE3E438" w14:textId="5FAC9DB6" w:rsidR="00635124" w:rsidRPr="00B54587" w:rsidRDefault="00E745DA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Edit </w:t>
            </w:r>
            <w:r w:rsidR="00635124">
              <w:rPr>
                <w:color w:val="000000" w:themeColor="text1"/>
              </w:rPr>
              <w:t>materials</w:t>
            </w:r>
          </w:p>
        </w:tc>
      </w:tr>
      <w:tr w:rsidR="00635124" w:rsidRPr="00F96019" w14:paraId="31DC9BDA" w14:textId="77777777" w:rsidTr="00CD2937">
        <w:trPr>
          <w:trHeight w:val="289"/>
        </w:trPr>
        <w:tc>
          <w:tcPr>
            <w:tcW w:w="709" w:type="pct"/>
          </w:tcPr>
          <w:p w14:paraId="03CBB716" w14:textId="23ADFFA6" w:rsidR="00635124" w:rsidRPr="00F96019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32" w:type="pct"/>
          </w:tcPr>
          <w:p w14:paraId="393B6D22" w14:textId="2A56DB32" w:rsidR="00635124" w:rsidRPr="00F96019" w:rsidRDefault="00635124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</w:t>
            </w:r>
            <w:r w:rsidR="00E11058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882" w:type="pct"/>
          </w:tcPr>
          <w:p w14:paraId="37D67649" w14:textId="6B9C3E71" w:rsidR="00635124" w:rsidRPr="00F96019" w:rsidRDefault="00635124" w:rsidP="00635124">
            <w:pPr>
              <w:rPr>
                <w:color w:val="000000" w:themeColor="text1"/>
              </w:rPr>
            </w:pPr>
            <w:r w:rsidRPr="00B54587">
              <w:rPr>
                <w:color w:val="000000" w:themeColor="text1"/>
              </w:rPr>
              <w:t>doctor assistant</w:t>
            </w:r>
          </w:p>
        </w:tc>
        <w:tc>
          <w:tcPr>
            <w:tcW w:w="2477" w:type="pct"/>
          </w:tcPr>
          <w:p w14:paraId="3984AC8E" w14:textId="5220A6E9" w:rsidR="00635124" w:rsidRPr="00F96019" w:rsidRDefault="00635124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 type</w:t>
            </w:r>
          </w:p>
        </w:tc>
      </w:tr>
      <w:tr w:rsidR="00E11058" w:rsidRPr="00F96019" w14:paraId="47D064F1" w14:textId="77777777" w:rsidTr="00CD2937">
        <w:trPr>
          <w:trHeight w:val="289"/>
        </w:trPr>
        <w:tc>
          <w:tcPr>
            <w:tcW w:w="709" w:type="pct"/>
          </w:tcPr>
          <w:p w14:paraId="373D1B49" w14:textId="7537A341" w:rsidR="00E11058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32" w:type="pct"/>
          </w:tcPr>
          <w:p w14:paraId="3E4C9D41" w14:textId="27E2E6F6" w:rsidR="00E11058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UC-11.1</w:t>
            </w:r>
          </w:p>
        </w:tc>
        <w:tc>
          <w:tcPr>
            <w:tcW w:w="882" w:type="pct"/>
          </w:tcPr>
          <w:p w14:paraId="1C39A95F" w14:textId="31A01CA1" w:rsidR="00E11058" w:rsidRPr="00B54587" w:rsidRDefault="002D1E65" w:rsidP="00635124">
            <w:pPr>
              <w:rPr>
                <w:color w:val="000000" w:themeColor="text1"/>
              </w:rPr>
            </w:pPr>
            <w:r>
              <w:rPr>
                <w:rFonts w:cs="Arial"/>
              </w:rPr>
              <w:t>Receptionist</w:t>
            </w:r>
          </w:p>
        </w:tc>
        <w:tc>
          <w:tcPr>
            <w:tcW w:w="2477" w:type="pct"/>
          </w:tcPr>
          <w:p w14:paraId="6B23646C" w14:textId="3AA47883" w:rsidR="00E11058" w:rsidRDefault="002D1E65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Calculate profits</w:t>
            </w:r>
          </w:p>
        </w:tc>
      </w:tr>
      <w:tr w:rsidR="00E11058" w:rsidRPr="00F96019" w14:paraId="37B62473" w14:textId="77777777" w:rsidTr="00CD2937">
        <w:trPr>
          <w:trHeight w:val="289"/>
        </w:trPr>
        <w:tc>
          <w:tcPr>
            <w:tcW w:w="709" w:type="pct"/>
          </w:tcPr>
          <w:p w14:paraId="22120A3D" w14:textId="0C3D9F32" w:rsidR="00E11058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32" w:type="pct"/>
          </w:tcPr>
          <w:p w14:paraId="291F8B9F" w14:textId="44053AB9" w:rsidR="00E11058" w:rsidRDefault="00383D6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UC-11.1.1</w:t>
            </w:r>
          </w:p>
        </w:tc>
        <w:tc>
          <w:tcPr>
            <w:tcW w:w="882" w:type="pct"/>
          </w:tcPr>
          <w:p w14:paraId="3A3C14D9" w14:textId="66770A27" w:rsidR="00E11058" w:rsidRPr="00B54587" w:rsidRDefault="002D1E65" w:rsidP="00635124">
            <w:pPr>
              <w:rPr>
                <w:color w:val="000000" w:themeColor="text1"/>
              </w:rPr>
            </w:pPr>
            <w:r>
              <w:rPr>
                <w:rFonts w:cs="Arial"/>
              </w:rPr>
              <w:t>Receptionist</w:t>
            </w:r>
          </w:p>
        </w:tc>
        <w:tc>
          <w:tcPr>
            <w:tcW w:w="2477" w:type="pct"/>
          </w:tcPr>
          <w:p w14:paraId="2DF8AA9D" w14:textId="20D6658A" w:rsidR="00E11058" w:rsidRDefault="002D1E65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incoming</w:t>
            </w:r>
          </w:p>
        </w:tc>
      </w:tr>
      <w:tr w:rsidR="00E11058" w:rsidRPr="00F96019" w14:paraId="7B1A4A18" w14:textId="77777777" w:rsidTr="00CD2937">
        <w:trPr>
          <w:trHeight w:val="289"/>
        </w:trPr>
        <w:tc>
          <w:tcPr>
            <w:tcW w:w="709" w:type="pct"/>
          </w:tcPr>
          <w:p w14:paraId="289B70ED" w14:textId="2C9188BC" w:rsidR="00E11058" w:rsidRDefault="00E1105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32" w:type="pct"/>
          </w:tcPr>
          <w:p w14:paraId="6E47EDB7" w14:textId="5B40F6D4" w:rsidR="00E11058" w:rsidRDefault="00383D68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UC-11.1.2</w:t>
            </w:r>
          </w:p>
        </w:tc>
        <w:tc>
          <w:tcPr>
            <w:tcW w:w="882" w:type="pct"/>
          </w:tcPr>
          <w:p w14:paraId="58777978" w14:textId="7FCD66CF" w:rsidR="00E11058" w:rsidRPr="00B54587" w:rsidRDefault="002D1E65" w:rsidP="00635124">
            <w:pPr>
              <w:rPr>
                <w:color w:val="000000" w:themeColor="text1"/>
              </w:rPr>
            </w:pPr>
            <w:r>
              <w:rPr>
                <w:rFonts w:cs="Arial"/>
              </w:rPr>
              <w:t>Receptionist</w:t>
            </w:r>
          </w:p>
        </w:tc>
        <w:tc>
          <w:tcPr>
            <w:tcW w:w="2477" w:type="pct"/>
          </w:tcPr>
          <w:p w14:paraId="7A7BD153" w14:textId="6F4D1EA4" w:rsidR="00E11058" w:rsidRDefault="002D1E65" w:rsidP="0063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outcoming</w:t>
            </w:r>
          </w:p>
        </w:tc>
      </w:tr>
    </w:tbl>
    <w:p w14:paraId="44AA66D3" w14:textId="6BE32F95" w:rsidR="002103D8" w:rsidRDefault="002103D8" w:rsidP="002103D8">
      <w:pPr>
        <w:rPr>
          <w:color w:val="000000" w:themeColor="text1"/>
        </w:rPr>
      </w:pPr>
    </w:p>
    <w:p w14:paraId="05A5483D" w14:textId="30D10F39" w:rsidR="009122BE" w:rsidRDefault="009122BE" w:rsidP="002103D8">
      <w:pPr>
        <w:rPr>
          <w:color w:val="000000" w:themeColor="text1"/>
        </w:rPr>
      </w:pPr>
    </w:p>
    <w:p w14:paraId="5F41C6FC" w14:textId="797BA41C" w:rsidR="009122BE" w:rsidRDefault="009122BE" w:rsidP="002103D8">
      <w:pPr>
        <w:rPr>
          <w:color w:val="000000" w:themeColor="text1"/>
        </w:rPr>
      </w:pPr>
    </w:p>
    <w:p w14:paraId="1753BBF6" w14:textId="025E9487" w:rsidR="009122BE" w:rsidRDefault="009122BE" w:rsidP="002103D8">
      <w:pPr>
        <w:rPr>
          <w:color w:val="000000" w:themeColor="text1"/>
        </w:rPr>
      </w:pPr>
    </w:p>
    <w:p w14:paraId="0174AF73" w14:textId="747B8F4A" w:rsidR="009122BE" w:rsidRDefault="009122BE" w:rsidP="002103D8">
      <w:pPr>
        <w:rPr>
          <w:color w:val="000000" w:themeColor="text1"/>
        </w:rPr>
      </w:pPr>
    </w:p>
    <w:p w14:paraId="433509C8" w14:textId="64C506B6" w:rsidR="009122BE" w:rsidRDefault="009122BE" w:rsidP="002103D8">
      <w:pPr>
        <w:rPr>
          <w:color w:val="000000" w:themeColor="text1"/>
        </w:rPr>
      </w:pPr>
    </w:p>
    <w:p w14:paraId="759F51C6" w14:textId="7C111B14" w:rsidR="009122BE" w:rsidRDefault="009122BE" w:rsidP="002103D8">
      <w:pPr>
        <w:rPr>
          <w:color w:val="000000" w:themeColor="text1"/>
        </w:rPr>
      </w:pPr>
    </w:p>
    <w:p w14:paraId="689F832D" w14:textId="4A7833FB" w:rsidR="009122BE" w:rsidRDefault="009122BE" w:rsidP="002103D8">
      <w:pPr>
        <w:rPr>
          <w:color w:val="000000" w:themeColor="text1"/>
        </w:rPr>
      </w:pPr>
    </w:p>
    <w:p w14:paraId="542647CF" w14:textId="77777777" w:rsidR="009122BE" w:rsidRPr="00F96019" w:rsidRDefault="009122BE" w:rsidP="002103D8">
      <w:pPr>
        <w:rPr>
          <w:color w:val="000000" w:themeColor="text1"/>
        </w:rPr>
      </w:pPr>
    </w:p>
    <w:p w14:paraId="5837836B" w14:textId="41D7CDF9" w:rsidR="003A6D89" w:rsidRPr="00F96019" w:rsidRDefault="00EB46FC" w:rsidP="00100E77">
      <w:pPr>
        <w:pStyle w:val="Heading1"/>
      </w:pPr>
      <w:bookmarkStart w:id="3" w:name="_Registration"/>
      <w:bookmarkEnd w:id="3"/>
      <w:r w:rsidRPr="00F96019">
        <w:lastRenderedPageBreak/>
        <w:t>R</w:t>
      </w:r>
      <w:r w:rsidR="003373D1" w:rsidRPr="00F96019">
        <w:t>egistration</w:t>
      </w:r>
    </w:p>
    <w:p w14:paraId="64B986BF" w14:textId="77777777" w:rsidR="00C86C3C" w:rsidRPr="00F96019" w:rsidRDefault="00C86C3C" w:rsidP="00C86C3C">
      <w:pPr>
        <w:pStyle w:val="Heading2"/>
        <w:rPr>
          <w:color w:val="000000" w:themeColor="text1"/>
        </w:rPr>
      </w:pPr>
      <w:bookmarkStart w:id="4" w:name="_Feature_Process_Flow"/>
      <w:bookmarkStart w:id="5" w:name="_Toc412400671"/>
      <w:bookmarkEnd w:id="4"/>
      <w:r w:rsidRPr="00F96019">
        <w:rPr>
          <w:color w:val="000000" w:themeColor="text1"/>
        </w:rPr>
        <w:t>Feature Process Flow / Use Case Model</w:t>
      </w:r>
      <w:bookmarkEnd w:id="5"/>
    </w:p>
    <w:p w14:paraId="3C733649" w14:textId="77777777" w:rsidR="00C86C3C" w:rsidRPr="00F96019" w:rsidRDefault="00C86C3C" w:rsidP="00C86C3C">
      <w:pPr>
        <w:pStyle w:val="Heading2"/>
        <w:rPr>
          <w:color w:val="000000" w:themeColor="text1"/>
        </w:rPr>
      </w:pPr>
      <w:bookmarkStart w:id="6" w:name="_Use_Case(s)"/>
      <w:bookmarkStart w:id="7" w:name="_Toc412400672"/>
      <w:bookmarkEnd w:id="6"/>
      <w:r w:rsidRPr="00F96019">
        <w:rPr>
          <w:color w:val="000000" w:themeColor="text1"/>
        </w:rPr>
        <w:t>Use Case(s)</w:t>
      </w:r>
      <w:bookmarkEnd w:id="7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96019" w:rsidRPr="00F96019" w14:paraId="1ECB487E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AF673C0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BC34F70" w14:textId="0A640CE5" w:rsidR="003A6D89" w:rsidRPr="00F96019" w:rsidRDefault="00ED7810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F96019">
              <w:rPr>
                <w:color w:val="000000" w:themeColor="text1"/>
              </w:rPr>
              <w:t>UC-1.1</w:t>
            </w:r>
          </w:p>
        </w:tc>
      </w:tr>
      <w:tr w:rsidR="00F96019" w:rsidRPr="00F96019" w14:paraId="5F5DDC07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A8C437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7C65E6" w14:textId="6423260A" w:rsidR="003A6D89" w:rsidRPr="00F96019" w:rsidRDefault="00422738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F96019">
              <w:rPr>
                <w:color w:val="000000" w:themeColor="text1"/>
              </w:rPr>
              <w:t>R</w:t>
            </w:r>
            <w:r w:rsidR="00ED7810" w:rsidRPr="00F96019">
              <w:rPr>
                <w:color w:val="000000" w:themeColor="text1"/>
              </w:rPr>
              <w:t>egister</w:t>
            </w:r>
          </w:p>
        </w:tc>
      </w:tr>
      <w:tr w:rsidR="00F96019" w:rsidRPr="00F96019" w14:paraId="2A46886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CEF094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F03727" w14:textId="1F04A740" w:rsidR="003A6D89" w:rsidRPr="00F96019" w:rsidRDefault="00F96019" w:rsidP="00A42154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 xml:space="preserve">Brexam </w:t>
            </w:r>
            <w:r w:rsidR="005361F7" w:rsidRPr="00F96019">
              <w:rPr>
                <w:rFonts w:cs="Arial"/>
                <w:color w:val="000000" w:themeColor="text1"/>
                <w:szCs w:val="20"/>
              </w:rPr>
              <w:t>Gamal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80C7C2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7C293C" w14:textId="4F31F912" w:rsidR="003A6D89" w:rsidRPr="00F96019" w:rsidRDefault="00E745DA" w:rsidP="00A4215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Merna Ibram</w:t>
            </w:r>
          </w:p>
        </w:tc>
      </w:tr>
      <w:tr w:rsidR="00F96019" w:rsidRPr="00F96019" w14:paraId="6EC101FC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EC0506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89B20F" w14:textId="12D975F2" w:rsidR="003A6D89" w:rsidRPr="00F96019" w:rsidRDefault="002D1373" w:rsidP="00A4215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80E575" w14:textId="77777777" w:rsidR="003A6D89" w:rsidRPr="00F96019" w:rsidRDefault="00C86C3C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Last Revision Date</w:t>
            </w:r>
            <w:r w:rsidR="003A6D89" w:rsidRPr="00F96019">
              <w:rPr>
                <w:rFonts w:cs="Arial"/>
                <w:b/>
                <w:color w:val="000000" w:themeColor="text1"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EF84A8" w14:textId="6DF1E94A" w:rsidR="003A6D89" w:rsidRPr="00F96019" w:rsidRDefault="00E745DA" w:rsidP="00A4215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F96019" w:rsidRPr="00F96019" w14:paraId="3711FD2A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D762265" w14:textId="77777777" w:rsidR="003A6D89" w:rsidRPr="00F96019" w:rsidRDefault="003A6D89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81274A7" w14:textId="568E052D" w:rsidR="003A6D89" w:rsidRPr="00F96019" w:rsidRDefault="00422738" w:rsidP="00A21FFC">
            <w:pPr>
              <w:pStyle w:val="Hints"/>
              <w:rPr>
                <w:rFonts w:cs="Arial"/>
                <w:color w:val="000000" w:themeColor="text1"/>
              </w:rPr>
            </w:pPr>
            <w:r w:rsidRPr="00F96019">
              <w:rPr>
                <w:rFonts w:cs="Arial"/>
                <w:color w:val="000000" w:themeColor="text1"/>
              </w:rPr>
              <w:t>P</w:t>
            </w:r>
            <w:r w:rsidR="00ED7810" w:rsidRPr="00F96019">
              <w:rPr>
                <w:rFonts w:cs="Arial"/>
                <w:color w:val="000000" w:themeColor="text1"/>
              </w:rPr>
              <w:t>atient</w:t>
            </w:r>
          </w:p>
        </w:tc>
      </w:tr>
      <w:tr w:rsidR="00F96019" w:rsidRPr="00F96019" w14:paraId="08FC2E46" w14:textId="77777777" w:rsidTr="00C86C3C">
        <w:tc>
          <w:tcPr>
            <w:tcW w:w="2628" w:type="dxa"/>
            <w:gridSpan w:val="2"/>
          </w:tcPr>
          <w:p w14:paraId="482A0D92" w14:textId="77777777" w:rsidR="00ED7810" w:rsidRPr="00F96019" w:rsidRDefault="00ED7810" w:rsidP="00ED7810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05787AA" w14:textId="280189C3" w:rsidR="00ED7810" w:rsidRPr="00F96019" w:rsidRDefault="00ED7810" w:rsidP="00ED7810">
            <w:pPr>
              <w:pStyle w:val="Hints"/>
              <w:rPr>
                <w:rFonts w:cs="Arial"/>
                <w:color w:val="000000" w:themeColor="text1"/>
              </w:rPr>
            </w:pPr>
            <w:r w:rsidRPr="00F96019">
              <w:rPr>
                <w:color w:val="000000" w:themeColor="text1"/>
              </w:rPr>
              <w:t>Allow the user to register an account on the site</w:t>
            </w:r>
          </w:p>
        </w:tc>
      </w:tr>
      <w:tr w:rsidR="00ED7810" w:rsidRPr="00670215" w14:paraId="01D789CF" w14:textId="77777777" w:rsidTr="00C86C3C">
        <w:tc>
          <w:tcPr>
            <w:tcW w:w="2628" w:type="dxa"/>
            <w:gridSpan w:val="2"/>
          </w:tcPr>
          <w:p w14:paraId="4D87D8AB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F8FFC86" w14:textId="66E5063F" w:rsidR="00ED7810" w:rsidRPr="006715B1" w:rsidRDefault="00027D55" w:rsidP="00ED781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the user </w:t>
            </w:r>
            <w:r w:rsidR="009F131E">
              <w:rPr>
                <w:rFonts w:cs="Arial"/>
                <w:color w:val="auto"/>
              </w:rPr>
              <w:t>enters to the system to enroll</w:t>
            </w:r>
          </w:p>
        </w:tc>
      </w:tr>
      <w:tr w:rsidR="00ED7810" w:rsidRPr="00670215" w14:paraId="7DCFF274" w14:textId="77777777" w:rsidTr="000B04F7">
        <w:trPr>
          <w:trHeight w:val="813"/>
        </w:trPr>
        <w:tc>
          <w:tcPr>
            <w:tcW w:w="2628" w:type="dxa"/>
            <w:gridSpan w:val="2"/>
          </w:tcPr>
          <w:p w14:paraId="44CE77AE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79D1A4C" w14:textId="3F920F20" w:rsidR="00ED7810" w:rsidRDefault="00027D55" w:rsidP="00ED7810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1.</w:t>
            </w:r>
            <w:r w:rsidR="009F131E">
              <w:rPr>
                <w:rFonts w:cs="Arial"/>
                <w:b/>
                <w:color w:val="auto"/>
              </w:rPr>
              <w:t xml:space="preserve"> </w:t>
            </w:r>
            <w:r>
              <w:rPr>
                <w:rFonts w:cs="Arial"/>
                <w:b/>
                <w:color w:val="auto"/>
              </w:rPr>
              <w:t>open website</w:t>
            </w:r>
          </w:p>
          <w:p w14:paraId="1B9F9C2F" w14:textId="615B2726" w:rsidR="009F131E" w:rsidRDefault="009F131E" w:rsidP="00ED7810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2. the user must create web account</w:t>
            </w:r>
          </w:p>
          <w:p w14:paraId="5A3BA8AF" w14:textId="00F9C58F" w:rsidR="00027D55" w:rsidRDefault="00027D55" w:rsidP="00027D55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2</w:t>
            </w:r>
            <w:r w:rsidR="00E72E85">
              <w:rPr>
                <w:rFonts w:cs="Arial"/>
                <w:b/>
                <w:color w:val="auto"/>
              </w:rPr>
              <w:t>.</w:t>
            </w:r>
            <w:r w:rsidR="009F131E">
              <w:rPr>
                <w:rFonts w:cs="Arial"/>
                <w:b/>
                <w:color w:val="auto"/>
              </w:rPr>
              <w:t xml:space="preserve"> </w:t>
            </w:r>
            <w:r>
              <w:rPr>
                <w:rFonts w:cs="Arial"/>
                <w:b/>
                <w:color w:val="auto"/>
              </w:rPr>
              <w:t>fill the registration form</w:t>
            </w:r>
          </w:p>
          <w:p w14:paraId="0AE56EC5" w14:textId="77777777" w:rsidR="00027D55" w:rsidRDefault="00027D55" w:rsidP="00746478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3</w:t>
            </w:r>
            <w:r w:rsidR="00E72E85">
              <w:rPr>
                <w:rFonts w:cs="Arial"/>
                <w:b/>
                <w:color w:val="auto"/>
              </w:rPr>
              <w:t>.</w:t>
            </w:r>
            <w:r w:rsidR="009F131E">
              <w:rPr>
                <w:rFonts w:cs="Arial"/>
                <w:b/>
                <w:color w:val="auto"/>
              </w:rPr>
              <w:t xml:space="preserve"> </w:t>
            </w:r>
            <w:r>
              <w:rPr>
                <w:rFonts w:cs="Arial"/>
                <w:b/>
                <w:color w:val="auto"/>
              </w:rPr>
              <w:t>validation on the registration</w:t>
            </w:r>
          </w:p>
          <w:p w14:paraId="3FD231DE" w14:textId="7942989B" w:rsidR="003849CE" w:rsidRPr="006715B1" w:rsidRDefault="003849CE" w:rsidP="00746478">
            <w:pPr>
              <w:pStyle w:val="Hints"/>
              <w:rPr>
                <w:rFonts w:cs="Arial"/>
                <w:b/>
                <w:color w:val="auto"/>
              </w:rPr>
            </w:pPr>
          </w:p>
        </w:tc>
      </w:tr>
      <w:tr w:rsidR="00ED7810" w:rsidRPr="00670215" w14:paraId="61F97FC5" w14:textId="77777777" w:rsidTr="00C86C3C">
        <w:tc>
          <w:tcPr>
            <w:tcW w:w="2628" w:type="dxa"/>
            <w:gridSpan w:val="2"/>
          </w:tcPr>
          <w:p w14:paraId="2D95400E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51C732ED" w14:textId="09F27BB4" w:rsidR="00ED7810" w:rsidRPr="006715B1" w:rsidRDefault="00E72E85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 page will appear to the patient, dictating his details</w:t>
            </w:r>
          </w:p>
        </w:tc>
      </w:tr>
      <w:tr w:rsidR="00ED7810" w:rsidRPr="00670215" w14:paraId="15923D30" w14:textId="77777777" w:rsidTr="00C86C3C">
        <w:tc>
          <w:tcPr>
            <w:tcW w:w="2628" w:type="dxa"/>
            <w:gridSpan w:val="2"/>
          </w:tcPr>
          <w:p w14:paraId="3BA781F5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15CE16E" w14:textId="1CBE06C9" w:rsidR="00655C79" w:rsidRDefault="00655C79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the user create a new account in the website of the dental clinic</w:t>
            </w:r>
          </w:p>
          <w:p w14:paraId="5989323B" w14:textId="1D404B4F" w:rsidR="00ED7810" w:rsidRDefault="00655C79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="00C36E5D">
              <w:rPr>
                <w:rFonts w:cs="Arial"/>
                <w:szCs w:val="20"/>
              </w:rPr>
              <w:t xml:space="preserve">enter </w:t>
            </w:r>
            <w:r>
              <w:rPr>
                <w:rFonts w:cs="Arial"/>
                <w:szCs w:val="20"/>
              </w:rPr>
              <w:t>username in at most 24 characters</w:t>
            </w:r>
          </w:p>
          <w:p w14:paraId="73856B9E" w14:textId="5D18162B" w:rsidR="00C36E5D" w:rsidRDefault="00655C79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36E5D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  <w:r w:rsidR="00D4416D">
              <w:rPr>
                <w:rFonts w:cs="Arial"/>
                <w:szCs w:val="20"/>
              </w:rPr>
              <w:t>enter email</w:t>
            </w:r>
            <w:r>
              <w:rPr>
                <w:rFonts w:cs="Arial"/>
                <w:szCs w:val="20"/>
              </w:rPr>
              <w:t xml:space="preserve"> address</w:t>
            </w:r>
          </w:p>
          <w:p w14:paraId="64EB322B" w14:textId="3E855E11" w:rsidR="00D4416D" w:rsidRDefault="003849CE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4416D">
              <w:rPr>
                <w:rFonts w:cs="Arial"/>
                <w:szCs w:val="20"/>
              </w:rPr>
              <w:t>.</w:t>
            </w:r>
            <w:r w:rsidR="00655C79">
              <w:rPr>
                <w:rFonts w:cs="Arial"/>
                <w:szCs w:val="20"/>
              </w:rPr>
              <w:t xml:space="preserve"> </w:t>
            </w:r>
            <w:r w:rsidR="00D4416D">
              <w:rPr>
                <w:rFonts w:cs="Arial"/>
                <w:szCs w:val="20"/>
              </w:rPr>
              <w:t>enter gender</w:t>
            </w:r>
          </w:p>
          <w:p w14:paraId="54BE9845" w14:textId="15D154CE" w:rsidR="00D4416D" w:rsidRDefault="003849CE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4416D">
              <w:rPr>
                <w:rFonts w:cs="Arial"/>
                <w:szCs w:val="20"/>
              </w:rPr>
              <w:t>.</w:t>
            </w:r>
            <w:r w:rsidR="00655C79">
              <w:rPr>
                <w:rFonts w:cs="Arial"/>
                <w:szCs w:val="20"/>
              </w:rPr>
              <w:t xml:space="preserve"> </w:t>
            </w:r>
            <w:r w:rsidR="00D4416D">
              <w:rPr>
                <w:rFonts w:cs="Arial"/>
                <w:szCs w:val="20"/>
              </w:rPr>
              <w:t xml:space="preserve">enter </w:t>
            </w:r>
            <w:r w:rsidR="00767551">
              <w:rPr>
                <w:rFonts w:cs="Arial"/>
                <w:szCs w:val="20"/>
              </w:rPr>
              <w:t>age</w:t>
            </w:r>
          </w:p>
          <w:p w14:paraId="19A6DC05" w14:textId="49AD6239" w:rsidR="00D4416D" w:rsidRDefault="003849CE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4416D">
              <w:rPr>
                <w:rFonts w:cs="Arial"/>
                <w:szCs w:val="20"/>
              </w:rPr>
              <w:t>.</w:t>
            </w:r>
            <w:r w:rsidR="00655C79">
              <w:rPr>
                <w:rFonts w:cs="Arial"/>
                <w:szCs w:val="20"/>
              </w:rPr>
              <w:t xml:space="preserve"> </w:t>
            </w:r>
            <w:r w:rsidR="00D4416D">
              <w:rPr>
                <w:rFonts w:cs="Arial"/>
                <w:szCs w:val="20"/>
              </w:rPr>
              <w:t>enter phone number</w:t>
            </w:r>
          </w:p>
          <w:p w14:paraId="7E4635AE" w14:textId="166C1BD8" w:rsidR="00D4416D" w:rsidRDefault="003849CE" w:rsidP="00D441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D4416D">
              <w:rPr>
                <w:rFonts w:cs="Arial"/>
                <w:szCs w:val="20"/>
              </w:rPr>
              <w:t>.</w:t>
            </w:r>
            <w:r w:rsidR="00655C79">
              <w:rPr>
                <w:rFonts w:cs="Arial"/>
                <w:szCs w:val="20"/>
              </w:rPr>
              <w:t xml:space="preserve"> </w:t>
            </w:r>
            <w:r w:rsidR="00D4416D">
              <w:rPr>
                <w:rFonts w:cs="Arial"/>
                <w:szCs w:val="20"/>
              </w:rPr>
              <w:t xml:space="preserve">enter password </w:t>
            </w:r>
            <w:r w:rsidR="00655C79">
              <w:rPr>
                <w:rFonts w:cs="Arial"/>
                <w:szCs w:val="20"/>
              </w:rPr>
              <w:t xml:space="preserve">is at least 8 characters long </w:t>
            </w:r>
            <w:r w:rsidR="00D4416D">
              <w:rPr>
                <w:rFonts w:cs="Arial"/>
                <w:szCs w:val="20"/>
              </w:rPr>
              <w:t>and confirm password</w:t>
            </w:r>
          </w:p>
          <w:p w14:paraId="33EF2A9D" w14:textId="3F0E05BC" w:rsidR="00ED4E59" w:rsidRDefault="003849CE" w:rsidP="00D4416D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8</w:t>
            </w:r>
            <w:r w:rsidR="00655C79">
              <w:rPr>
                <w:rFonts w:cs="Arial"/>
                <w:szCs w:val="20"/>
              </w:rPr>
              <w:t xml:space="preserve">. the system </w:t>
            </w:r>
            <w:r w:rsidR="00655C79">
              <w:rPr>
                <w:rFonts w:cs="Arial"/>
              </w:rPr>
              <w:t>save information on data base</w:t>
            </w:r>
          </w:p>
          <w:p w14:paraId="2431623B" w14:textId="07C1E15C" w:rsidR="003849CE" w:rsidRPr="006715B1" w:rsidRDefault="003849CE" w:rsidP="00D4416D">
            <w:pPr>
              <w:rPr>
                <w:rFonts w:cs="Arial"/>
                <w:szCs w:val="20"/>
              </w:rPr>
            </w:pPr>
          </w:p>
        </w:tc>
      </w:tr>
      <w:tr w:rsidR="00ED7810" w:rsidRPr="00670215" w14:paraId="56AEC379" w14:textId="77777777" w:rsidTr="00C86C3C">
        <w:tc>
          <w:tcPr>
            <w:tcW w:w="2628" w:type="dxa"/>
            <w:gridSpan w:val="2"/>
          </w:tcPr>
          <w:p w14:paraId="2642266B" w14:textId="77777777" w:rsidR="00ED7810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52C89164" w14:textId="77777777" w:rsidR="00ED7810" w:rsidRPr="005D7E8E" w:rsidRDefault="00ED7810" w:rsidP="00ED7810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BF61A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F001CB4" w14:textId="3D3906EA" w:rsidR="00A46C68" w:rsidRDefault="00A46C68" w:rsidP="00ED516D">
            <w:pPr>
              <w:pStyle w:val="Hints"/>
              <w:tabs>
                <w:tab w:val="left" w:pos="432"/>
              </w:tabs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   </w:t>
            </w:r>
          </w:p>
          <w:p w14:paraId="4BD0BEE1" w14:textId="3A5A2CD0" w:rsidR="00DB473D" w:rsidRDefault="00A46C68" w:rsidP="00FC36DE">
            <w:pPr>
              <w:pStyle w:val="Hints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000000" w:themeColor="text1"/>
              </w:rPr>
              <w:t xml:space="preserve">  </w:t>
            </w:r>
            <w:r w:rsidRPr="00036D27">
              <w:rPr>
                <w:rFonts w:cs="Arial"/>
                <w:color w:val="000000" w:themeColor="text1"/>
              </w:rPr>
              <w:t>in steps (</w:t>
            </w:r>
            <w:r>
              <w:rPr>
                <w:rFonts w:cs="Arial"/>
                <w:color w:val="000000" w:themeColor="text1"/>
              </w:rPr>
              <w:t>3</w:t>
            </w:r>
            <w:r w:rsidRPr="00036D27">
              <w:rPr>
                <w:rFonts w:cs="Arial"/>
                <w:color w:val="000000" w:themeColor="text1"/>
              </w:rPr>
              <w:t>) of normal flows,</w:t>
            </w:r>
            <w:r>
              <w:rPr>
                <w:rFonts w:cs="Arial"/>
                <w:color w:val="000000" w:themeColor="text1"/>
              </w:rPr>
              <w:t xml:space="preserve"> if user does not have email address</w:t>
            </w:r>
            <w:r w:rsidRPr="00036D27">
              <w:rPr>
                <w:rFonts w:cs="Arial"/>
                <w:color w:val="000000" w:themeColor="text1"/>
              </w:rPr>
              <w:t xml:space="preserve"> </w:t>
            </w:r>
            <w:r w:rsidR="00DB473D">
              <w:rPr>
                <w:rFonts w:cs="Arial"/>
                <w:color w:val="auto"/>
              </w:rPr>
              <w:t xml:space="preserve">registration by google account or </w:t>
            </w:r>
            <w:r w:rsidR="00ED4E59">
              <w:rPr>
                <w:rFonts w:cs="Arial"/>
                <w:color w:val="auto"/>
              </w:rPr>
              <w:t>Facebook</w:t>
            </w:r>
          </w:p>
          <w:p w14:paraId="12F18964" w14:textId="0DA7EA01" w:rsidR="00A46C68" w:rsidRDefault="00A46C68" w:rsidP="00FC36DE">
            <w:pPr>
              <w:pStyle w:val="Hints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  </w:t>
            </w:r>
            <w:r w:rsidRPr="00036D27">
              <w:rPr>
                <w:rFonts w:cs="Arial"/>
                <w:color w:val="000000" w:themeColor="text1"/>
              </w:rPr>
              <w:t>in steps (</w:t>
            </w:r>
            <w:r>
              <w:rPr>
                <w:rFonts w:cs="Arial"/>
                <w:color w:val="000000" w:themeColor="text1"/>
              </w:rPr>
              <w:t>5</w:t>
            </w:r>
            <w:r w:rsidRPr="00036D27">
              <w:rPr>
                <w:rFonts w:cs="Arial"/>
                <w:color w:val="000000" w:themeColor="text1"/>
              </w:rPr>
              <w:t>) of normal flows,</w:t>
            </w:r>
            <w:r>
              <w:rPr>
                <w:rFonts w:cs="Arial"/>
                <w:color w:val="000000" w:themeColor="text1"/>
              </w:rPr>
              <w:t xml:space="preserve"> if user does not </w:t>
            </w:r>
            <w:r>
              <w:rPr>
                <w:rFonts w:cs="Arial"/>
                <w:color w:val="auto"/>
              </w:rPr>
              <w:t xml:space="preserve">enter age </w:t>
            </w:r>
            <w:r w:rsidR="00767551">
              <w:rPr>
                <w:rFonts w:cs="Arial"/>
                <w:color w:val="auto"/>
              </w:rPr>
              <w:t xml:space="preserve">and enter date of </w:t>
            </w:r>
            <w:r w:rsidR="00E745DA">
              <w:rPr>
                <w:rFonts w:cs="Arial"/>
                <w:color w:val="auto"/>
              </w:rPr>
              <w:t>birth, the</w:t>
            </w:r>
            <w:r w:rsidR="00767551">
              <w:rPr>
                <w:rFonts w:cs="Arial"/>
                <w:color w:val="auto"/>
              </w:rPr>
              <w:t xml:space="preserve"> age </w:t>
            </w:r>
            <w:r>
              <w:rPr>
                <w:rFonts w:cs="Arial"/>
                <w:color w:val="auto"/>
              </w:rPr>
              <w:t xml:space="preserve">instead </w:t>
            </w:r>
            <w:r w:rsidR="00767551">
              <w:rPr>
                <w:rFonts w:cs="Arial"/>
                <w:color w:val="auto"/>
              </w:rPr>
              <w:t>date of birth</w:t>
            </w:r>
          </w:p>
          <w:p w14:paraId="49C42852" w14:textId="0272653F" w:rsidR="00A46C68" w:rsidRDefault="00A46C68" w:rsidP="00FC36DE">
            <w:pPr>
              <w:pStyle w:val="Hints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36D27">
              <w:rPr>
                <w:rFonts w:cs="Arial"/>
                <w:color w:val="000000" w:themeColor="text1"/>
              </w:rPr>
              <w:t>in steps (</w:t>
            </w:r>
            <w:r>
              <w:rPr>
                <w:rFonts w:cs="Arial"/>
                <w:color w:val="000000" w:themeColor="text1"/>
              </w:rPr>
              <w:t>5</w:t>
            </w:r>
            <w:r w:rsidRPr="00036D27">
              <w:rPr>
                <w:rFonts w:cs="Arial"/>
                <w:color w:val="000000" w:themeColor="text1"/>
              </w:rPr>
              <w:t>) of normal flows,</w:t>
            </w:r>
            <w:r>
              <w:rPr>
                <w:rFonts w:cs="Arial"/>
                <w:color w:val="000000" w:themeColor="text1"/>
              </w:rPr>
              <w:t xml:space="preserve"> if user </w:t>
            </w:r>
            <w:r>
              <w:rPr>
                <w:rFonts w:cs="Arial"/>
                <w:color w:val="auto"/>
              </w:rPr>
              <w:t>enter another phone number</w:t>
            </w:r>
          </w:p>
          <w:p w14:paraId="737E7DD8" w14:textId="697E3E81" w:rsidR="003849CE" w:rsidRPr="006715B1" w:rsidRDefault="003849CE" w:rsidP="00A46C68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ED7810" w:rsidRPr="00670215" w14:paraId="6BEE607E" w14:textId="77777777" w:rsidTr="00C86C3C">
        <w:tc>
          <w:tcPr>
            <w:tcW w:w="2628" w:type="dxa"/>
            <w:gridSpan w:val="2"/>
          </w:tcPr>
          <w:p w14:paraId="098DEA7A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86E3B60" w14:textId="66F1FDBE" w:rsidR="00ED7810" w:rsidRPr="003849CE" w:rsidRDefault="003849CE" w:rsidP="003849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 </w:t>
            </w:r>
            <w:r w:rsidR="009258B7" w:rsidRPr="003849CE">
              <w:rPr>
                <w:rFonts w:cs="Arial"/>
                <w:szCs w:val="20"/>
              </w:rPr>
              <w:t>name already exists, enter your full name</w:t>
            </w:r>
          </w:p>
          <w:p w14:paraId="056F5E7C" w14:textId="5EA8EAF7" w:rsidR="00590414" w:rsidRDefault="003849CE" w:rsidP="005904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90414">
              <w:rPr>
                <w:rFonts w:cs="Arial"/>
                <w:szCs w:val="20"/>
              </w:rPr>
              <w:t>.1 when entering the number less than 11 digits, rewrite the correct number</w:t>
            </w:r>
          </w:p>
          <w:p w14:paraId="246904EB" w14:textId="0510006F" w:rsidR="009258B7" w:rsidRPr="009258B7" w:rsidRDefault="003849CE" w:rsidP="007464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4B0CC4">
              <w:rPr>
                <w:rFonts w:cs="Arial"/>
                <w:szCs w:val="20"/>
              </w:rPr>
              <w:t xml:space="preserve">.1 </w:t>
            </w:r>
            <w:r w:rsidR="004B0CC4">
              <w:rPr>
                <w:rFonts w:cs="Arial"/>
              </w:rPr>
              <w:t>if the password is less than 8 characters, it will appear message. Retype the password with maximum of 8 characters</w:t>
            </w:r>
          </w:p>
        </w:tc>
      </w:tr>
      <w:tr w:rsidR="00ED7810" w:rsidRPr="00670215" w14:paraId="4D58824C" w14:textId="77777777" w:rsidTr="00C86C3C">
        <w:tc>
          <w:tcPr>
            <w:tcW w:w="2628" w:type="dxa"/>
            <w:gridSpan w:val="2"/>
          </w:tcPr>
          <w:p w14:paraId="32F8B9A9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AF753DA" w14:textId="24381C74" w:rsidR="00ED7810" w:rsidRPr="006715B1" w:rsidRDefault="004B0CC4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</w:t>
            </w:r>
            <w:r w:rsidR="00AB0581">
              <w:rPr>
                <w:rFonts w:cs="Arial"/>
                <w:szCs w:val="20"/>
              </w:rPr>
              <w:t xml:space="preserve"> </w:t>
            </w:r>
            <w:r w:rsidR="00930B25">
              <w:rPr>
                <w:rFonts w:cs="Arial"/>
                <w:szCs w:val="20"/>
              </w:rPr>
              <w:t>1.2</w:t>
            </w:r>
            <w:r w:rsidR="003B3931">
              <w:rPr>
                <w:rFonts w:cs="Arial"/>
                <w:szCs w:val="20"/>
              </w:rPr>
              <w:t>, UC</w:t>
            </w:r>
            <w:r w:rsidR="00AB0581">
              <w:rPr>
                <w:rFonts w:cs="Arial"/>
                <w:szCs w:val="20"/>
              </w:rPr>
              <w:t xml:space="preserve"> </w:t>
            </w:r>
            <w:r w:rsidR="003B3931">
              <w:rPr>
                <w:rFonts w:cs="Arial"/>
                <w:szCs w:val="20"/>
              </w:rPr>
              <w:t>2</w:t>
            </w:r>
            <w:r w:rsidR="00AB0581">
              <w:rPr>
                <w:rFonts w:cs="Arial"/>
                <w:szCs w:val="20"/>
              </w:rPr>
              <w:t>.1</w:t>
            </w:r>
          </w:p>
        </w:tc>
      </w:tr>
      <w:tr w:rsidR="00ED7810" w:rsidRPr="00670215" w14:paraId="29B01ED6" w14:textId="77777777" w:rsidTr="00C86C3C">
        <w:tc>
          <w:tcPr>
            <w:tcW w:w="2628" w:type="dxa"/>
            <w:gridSpan w:val="2"/>
          </w:tcPr>
          <w:p w14:paraId="578B8EFA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1FF8DFD8" w14:textId="02BC6FAD" w:rsidR="00ED7810" w:rsidRPr="006715B1" w:rsidRDefault="003849CE" w:rsidP="00ED781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Maximum 500 times per day</w:t>
            </w:r>
          </w:p>
        </w:tc>
      </w:tr>
      <w:tr w:rsidR="00ED7810" w:rsidRPr="00670215" w14:paraId="05CA0F19" w14:textId="77777777" w:rsidTr="00C86C3C">
        <w:tc>
          <w:tcPr>
            <w:tcW w:w="2628" w:type="dxa"/>
            <w:gridSpan w:val="2"/>
          </w:tcPr>
          <w:p w14:paraId="649BC883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7684273" w14:textId="2FDF2729" w:rsidR="00ED7810" w:rsidRPr="006715B1" w:rsidRDefault="00DB38B6" w:rsidP="00ED78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Big databases</w:t>
            </w:r>
          </w:p>
        </w:tc>
      </w:tr>
      <w:tr w:rsidR="00ED7810" w:rsidRPr="00670215" w14:paraId="7F76C843" w14:textId="77777777" w:rsidTr="00C86C3C">
        <w:tc>
          <w:tcPr>
            <w:tcW w:w="2628" w:type="dxa"/>
            <w:gridSpan w:val="2"/>
          </w:tcPr>
          <w:p w14:paraId="33B1D2FA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7F790B2" w14:textId="5D366BC9" w:rsidR="00ED7810" w:rsidRPr="006715B1" w:rsidRDefault="00DB38B6" w:rsidP="00ED781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Arabic language is the main language </w:t>
            </w:r>
            <w:r w:rsidR="004C1B06">
              <w:rPr>
                <w:rFonts w:cs="Arial"/>
                <w:color w:val="auto"/>
              </w:rPr>
              <w:t>as</w:t>
            </w:r>
            <w:r>
              <w:rPr>
                <w:rFonts w:cs="Arial"/>
                <w:color w:val="auto"/>
              </w:rPr>
              <w:t xml:space="preserve"> this system serve the middle East</w:t>
            </w:r>
          </w:p>
        </w:tc>
      </w:tr>
      <w:tr w:rsidR="00ED7810" w:rsidRPr="00670215" w14:paraId="10C3AD99" w14:textId="77777777" w:rsidTr="00C86C3C">
        <w:tc>
          <w:tcPr>
            <w:tcW w:w="2628" w:type="dxa"/>
            <w:gridSpan w:val="2"/>
          </w:tcPr>
          <w:p w14:paraId="0AEDBD1C" w14:textId="77777777" w:rsidR="00ED7810" w:rsidRPr="00670215" w:rsidRDefault="00ED7810" w:rsidP="00ED7810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5D7C9DEE" w14:textId="77777777" w:rsidR="00ED7810" w:rsidRPr="006715B1" w:rsidRDefault="00ED7810" w:rsidP="00ED7810">
            <w:pPr>
              <w:pStyle w:val="Hints"/>
              <w:rPr>
                <w:rFonts w:cs="Arial"/>
                <w:color w:val="auto"/>
              </w:rPr>
            </w:pPr>
            <w:r w:rsidRPr="006715B1">
              <w:rPr>
                <w:rFonts w:cs="Arial"/>
                <w:color w:val="auto"/>
              </w:rPr>
              <w:t xml:space="preserve"> </w:t>
            </w:r>
          </w:p>
        </w:tc>
      </w:tr>
    </w:tbl>
    <w:p w14:paraId="3DE77CE8" w14:textId="5B9DC3BD" w:rsidR="00032406" w:rsidRDefault="00032406" w:rsidP="00083ABE">
      <w:pPr>
        <w:rPr>
          <w:rFonts w:ascii="Trebuchet MS" w:hAnsi="Trebuchet MS"/>
        </w:rPr>
      </w:pPr>
    </w:p>
    <w:p w14:paraId="4E6B06F2" w14:textId="7AF65138" w:rsidR="009122BE" w:rsidRDefault="009122BE" w:rsidP="00083ABE">
      <w:pPr>
        <w:rPr>
          <w:rFonts w:ascii="Trebuchet MS" w:hAnsi="Trebuchet MS"/>
        </w:rPr>
      </w:pPr>
    </w:p>
    <w:p w14:paraId="5696D358" w14:textId="7336B680" w:rsidR="009122BE" w:rsidRDefault="009122BE" w:rsidP="00083ABE">
      <w:pPr>
        <w:rPr>
          <w:rFonts w:ascii="Trebuchet MS" w:hAnsi="Trebuchet MS"/>
        </w:rPr>
      </w:pPr>
    </w:p>
    <w:p w14:paraId="15043D0C" w14:textId="5EA6A23D" w:rsidR="009122BE" w:rsidRDefault="009122BE" w:rsidP="00083ABE">
      <w:pPr>
        <w:rPr>
          <w:rFonts w:ascii="Trebuchet MS" w:hAnsi="Trebuchet MS"/>
        </w:rPr>
      </w:pPr>
    </w:p>
    <w:p w14:paraId="717C25EF" w14:textId="77777777" w:rsidR="009122BE" w:rsidRDefault="009122BE" w:rsidP="00083ABE">
      <w:pPr>
        <w:rPr>
          <w:rFonts w:ascii="Trebuchet MS" w:hAnsi="Trebuchet MS"/>
        </w:rPr>
      </w:pPr>
    </w:p>
    <w:p w14:paraId="1085374A" w14:textId="78848B76" w:rsidR="003373D1" w:rsidRDefault="006D0DFD" w:rsidP="003373D1">
      <w:pPr>
        <w:pStyle w:val="Heading1"/>
        <w:rPr>
          <w:color w:val="A6A6A6"/>
        </w:rPr>
      </w:pPr>
      <w:bookmarkStart w:id="8" w:name="_login"/>
      <w:bookmarkEnd w:id="8"/>
      <w:r>
        <w:lastRenderedPageBreak/>
        <w:t>login</w:t>
      </w:r>
    </w:p>
    <w:p w14:paraId="61A6C090" w14:textId="77777777" w:rsidR="003373D1" w:rsidRDefault="003373D1" w:rsidP="003373D1">
      <w:pPr>
        <w:pStyle w:val="Heading2"/>
      </w:pPr>
      <w:bookmarkStart w:id="9" w:name="_Feature_Process_Flow_1"/>
      <w:bookmarkEnd w:id="9"/>
      <w:r>
        <w:t>Feature Process Flow / Use Case Model</w:t>
      </w:r>
    </w:p>
    <w:p w14:paraId="5536345F" w14:textId="77777777" w:rsidR="003373D1" w:rsidRPr="00C86C3C" w:rsidRDefault="003373D1" w:rsidP="003373D1">
      <w:pPr>
        <w:pStyle w:val="Heading2"/>
      </w:pPr>
      <w:bookmarkStart w:id="10" w:name="_Use_Case(s)_1"/>
      <w:bookmarkEnd w:id="10"/>
      <w:r>
        <w:t>Use Case(s)</w:t>
      </w:r>
    </w:p>
    <w:p w14:paraId="61FF53EA" w14:textId="77777777" w:rsidR="003373D1" w:rsidRDefault="003373D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14:paraId="2EBF3DAD" w14:textId="77777777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4AF9E34" w14:textId="77777777" w:rsidR="000B04F7" w:rsidRPr="00F96019" w:rsidRDefault="00514BB3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ascii="Trebuchet MS" w:hAnsi="Trebuchet MS"/>
                <w:color w:val="000000" w:themeColor="text1"/>
              </w:rPr>
              <w:br w:type="page"/>
            </w:r>
            <w:r w:rsidR="000B04F7" w:rsidRPr="00F96019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0552D80" w14:textId="01A4C4E5" w:rsidR="000B04F7" w:rsidRPr="00F96019" w:rsidRDefault="003373D1" w:rsidP="003416E1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UC-</w:t>
            </w:r>
            <w:r w:rsidR="00AB0581">
              <w:rPr>
                <w:rFonts w:cs="Arial"/>
                <w:color w:val="000000" w:themeColor="text1"/>
                <w:szCs w:val="20"/>
              </w:rPr>
              <w:t>2</w:t>
            </w:r>
            <w:r w:rsidRPr="00F96019">
              <w:rPr>
                <w:rFonts w:cs="Arial"/>
                <w:color w:val="000000" w:themeColor="text1"/>
                <w:szCs w:val="20"/>
              </w:rPr>
              <w:t>.</w:t>
            </w:r>
            <w:r w:rsidR="004C1B06" w:rsidRPr="00F96019">
              <w:rPr>
                <w:rFonts w:cs="Arial"/>
                <w:color w:val="000000" w:themeColor="text1"/>
                <w:szCs w:val="20"/>
              </w:rPr>
              <w:t>1</w:t>
            </w:r>
          </w:p>
        </w:tc>
      </w:tr>
      <w:tr w:rsidR="000B04F7" w:rsidRPr="00670215" w14:paraId="70C5F9DB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ADD5D5" w14:textId="77777777" w:rsidR="000B04F7" w:rsidRPr="00F96019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F1513B" w14:textId="07ADB22F" w:rsidR="000B04F7" w:rsidRPr="00F96019" w:rsidRDefault="00422738" w:rsidP="00A42154">
            <w:pPr>
              <w:pStyle w:val="Hints"/>
              <w:rPr>
                <w:rFonts w:cs="Arial"/>
                <w:color w:val="000000" w:themeColor="text1"/>
              </w:rPr>
            </w:pPr>
            <w:r w:rsidRPr="00F96019">
              <w:rPr>
                <w:rFonts w:cs="Arial"/>
                <w:color w:val="000000" w:themeColor="text1"/>
              </w:rPr>
              <w:t>L</w:t>
            </w:r>
            <w:r w:rsidR="004C1B06" w:rsidRPr="00F96019">
              <w:rPr>
                <w:rFonts w:cs="Arial"/>
                <w:color w:val="000000" w:themeColor="text1"/>
              </w:rPr>
              <w:t>ogin</w:t>
            </w:r>
          </w:p>
        </w:tc>
      </w:tr>
      <w:tr w:rsidR="00E745DA" w:rsidRPr="00670215" w14:paraId="18B8C92C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0F33F3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48F8F9" w14:textId="27A50A69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Brexam Gamal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84407F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B3262" w14:textId="604A6EC0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Merna Ibram</w:t>
            </w:r>
          </w:p>
        </w:tc>
      </w:tr>
      <w:tr w:rsidR="00E745DA" w:rsidRPr="00670215" w14:paraId="0FC6DB7D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0A6239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66D1E4" w14:textId="1C9268E5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8EDF9D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96019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253DF5" w14:textId="2287B19D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E745DA" w:rsidRPr="00670215" w14:paraId="7C2047DC" w14:textId="77777777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ADF0B12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9B8A860" w14:textId="29555879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Patient, doctor, receptionist, doctor assistant</w:t>
            </w:r>
          </w:p>
        </w:tc>
      </w:tr>
      <w:tr w:rsidR="00E745DA" w:rsidRPr="00670215" w14:paraId="39D7B3C4" w14:textId="77777777" w:rsidTr="00A42154">
        <w:tc>
          <w:tcPr>
            <w:tcW w:w="2628" w:type="dxa"/>
            <w:gridSpan w:val="2"/>
          </w:tcPr>
          <w:p w14:paraId="7D71ACB8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CFBFAF8" w14:textId="533AD48B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 xml:space="preserve">Allow the </w:t>
            </w:r>
            <w:r w:rsidRPr="00F96019">
              <w:rPr>
                <w:color w:val="000000" w:themeColor="text1"/>
              </w:rPr>
              <w:t>registered users to access the website</w:t>
            </w:r>
          </w:p>
        </w:tc>
      </w:tr>
      <w:tr w:rsidR="00E745DA" w:rsidRPr="00670215" w14:paraId="3E9544CF" w14:textId="77777777" w:rsidTr="00A42154">
        <w:tc>
          <w:tcPr>
            <w:tcW w:w="2628" w:type="dxa"/>
            <w:gridSpan w:val="2"/>
          </w:tcPr>
          <w:p w14:paraId="23183E79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4215A62" w14:textId="3472B033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when the user opens an account in the system</w:t>
            </w:r>
          </w:p>
        </w:tc>
      </w:tr>
      <w:tr w:rsidR="00E745DA" w:rsidRPr="00670215" w14:paraId="0BEDD64E" w14:textId="77777777" w:rsidTr="00A42154">
        <w:trPr>
          <w:trHeight w:val="255"/>
        </w:trPr>
        <w:tc>
          <w:tcPr>
            <w:tcW w:w="2628" w:type="dxa"/>
            <w:gridSpan w:val="2"/>
          </w:tcPr>
          <w:p w14:paraId="7F7D7F8E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C9359EF" w14:textId="64B98491" w:rsidR="00E745DA" w:rsidRPr="0047733F" w:rsidRDefault="00E745DA" w:rsidP="00E745DA">
            <w:pPr>
              <w:pStyle w:val="Hints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The user has an account on the system through which they can see the data they are allowed to view</w:t>
            </w:r>
          </w:p>
        </w:tc>
      </w:tr>
      <w:tr w:rsidR="00E745DA" w:rsidRPr="00670215" w14:paraId="162119FF" w14:textId="77777777" w:rsidTr="00A42154">
        <w:tc>
          <w:tcPr>
            <w:tcW w:w="2628" w:type="dxa"/>
            <w:gridSpan w:val="2"/>
          </w:tcPr>
          <w:p w14:paraId="3E4335D1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337477B5" w14:textId="2CAD76E7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An account is opened for the user to view some of their data</w:t>
            </w:r>
          </w:p>
        </w:tc>
      </w:tr>
      <w:tr w:rsidR="00E745DA" w:rsidRPr="00670215" w14:paraId="1C5ECA97" w14:textId="77777777" w:rsidTr="00A42154">
        <w:tc>
          <w:tcPr>
            <w:tcW w:w="2628" w:type="dxa"/>
            <w:gridSpan w:val="2"/>
          </w:tcPr>
          <w:p w14:paraId="0EEF0ACE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8CE4CA5" w14:textId="412AF740" w:rsidR="00E745DA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1.</w:t>
            </w:r>
            <w:r>
              <w:rPr>
                <w:rFonts w:cs="Arial"/>
                <w:color w:val="000000" w:themeColor="text1"/>
                <w:szCs w:val="20"/>
              </w:rPr>
              <w:t xml:space="preserve"> the user opens the site</w:t>
            </w:r>
          </w:p>
          <w:p w14:paraId="7416B348" w14:textId="003288E4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2. the user enters username</w:t>
            </w:r>
          </w:p>
          <w:p w14:paraId="325E11D9" w14:textId="0CC8D337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</w:t>
            </w:r>
            <w:r w:rsidRPr="00F96019">
              <w:rPr>
                <w:rFonts w:cs="Arial"/>
                <w:color w:val="000000" w:themeColor="text1"/>
                <w:szCs w:val="20"/>
              </w:rPr>
              <w:t>.</w:t>
            </w:r>
            <w:r>
              <w:rPr>
                <w:rFonts w:cs="Arial"/>
                <w:color w:val="000000" w:themeColor="text1"/>
                <w:szCs w:val="20"/>
              </w:rPr>
              <w:t xml:space="preserve"> the user </w:t>
            </w:r>
            <w:r w:rsidRPr="00F96019">
              <w:rPr>
                <w:rFonts w:cs="Arial"/>
                <w:color w:val="000000" w:themeColor="text1"/>
                <w:szCs w:val="20"/>
              </w:rPr>
              <w:t>enter</w:t>
            </w:r>
            <w:r>
              <w:rPr>
                <w:rFonts w:cs="Arial"/>
                <w:color w:val="000000" w:themeColor="text1"/>
                <w:szCs w:val="20"/>
              </w:rPr>
              <w:t>s</w:t>
            </w:r>
            <w:r w:rsidRPr="00F96019">
              <w:rPr>
                <w:rFonts w:cs="Arial"/>
                <w:color w:val="000000" w:themeColor="text1"/>
                <w:szCs w:val="20"/>
              </w:rPr>
              <w:t xml:space="preserve"> password</w:t>
            </w:r>
          </w:p>
          <w:p w14:paraId="20B0ED73" w14:textId="04FD117C" w:rsidR="00E745DA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4</w:t>
            </w:r>
            <w:r w:rsidRPr="00F96019">
              <w:rPr>
                <w:rFonts w:cs="Arial"/>
                <w:color w:val="000000" w:themeColor="text1"/>
                <w:szCs w:val="20"/>
              </w:rPr>
              <w:t>.</w:t>
            </w:r>
            <w:r>
              <w:rPr>
                <w:rFonts w:cs="Arial"/>
                <w:color w:val="000000" w:themeColor="text1"/>
                <w:szCs w:val="20"/>
              </w:rPr>
              <w:t xml:space="preserve"> the user presses the login button</w:t>
            </w:r>
          </w:p>
          <w:p w14:paraId="7B9480AF" w14:textId="0D74EF1F" w:rsidR="00E745DA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5. the system</w:t>
            </w:r>
            <w:r w:rsidRPr="00F96019">
              <w:rPr>
                <w:rFonts w:cs="Arial"/>
                <w:color w:val="000000" w:themeColor="text1"/>
                <w:szCs w:val="20"/>
              </w:rPr>
              <w:t xml:space="preserve"> verify password</w:t>
            </w:r>
          </w:p>
          <w:p w14:paraId="6576A580" w14:textId="769A5953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6. the site will open for the user</w:t>
            </w:r>
          </w:p>
          <w:p w14:paraId="037E3909" w14:textId="418AFCEB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E745DA" w:rsidRPr="00670215" w14:paraId="14FE3456" w14:textId="77777777" w:rsidTr="00A42154">
        <w:tc>
          <w:tcPr>
            <w:tcW w:w="2628" w:type="dxa"/>
            <w:gridSpan w:val="2"/>
          </w:tcPr>
          <w:p w14:paraId="7B8EBECB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BC31AF3" w14:textId="778F4B43" w:rsidR="00E745DA" w:rsidRDefault="00E745DA" w:rsidP="00E745DA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36D27">
              <w:rPr>
                <w:rFonts w:cs="Arial"/>
                <w:color w:val="000000" w:themeColor="text1"/>
                <w:szCs w:val="20"/>
              </w:rPr>
              <w:t>in steps (2,3) of normal flows, if the client does not have an account on the</w:t>
            </w:r>
            <w:r>
              <w:rPr>
                <w:rFonts w:cs="Arial"/>
                <w:color w:val="000000" w:themeColor="text1"/>
                <w:szCs w:val="20"/>
              </w:rPr>
              <w:t xml:space="preserve"> site, a window will appear asking him to register his data in order to open an account for him to access the site</w:t>
            </w:r>
            <w:r w:rsidRPr="00036D27">
              <w:rPr>
                <w:rFonts w:cs="Arial"/>
                <w:color w:val="000000" w:themeColor="text1"/>
                <w:szCs w:val="20"/>
              </w:rPr>
              <w:t xml:space="preserve">    </w:t>
            </w:r>
          </w:p>
          <w:p w14:paraId="2E3A7DF0" w14:textId="1505DCDB" w:rsidR="00E745DA" w:rsidRPr="00036D27" w:rsidRDefault="00E745DA" w:rsidP="00E745DA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36D27">
              <w:rPr>
                <w:rFonts w:cs="Arial"/>
                <w:color w:val="000000" w:themeColor="text1"/>
                <w:szCs w:val="20"/>
              </w:rPr>
              <w:t xml:space="preserve">in steps (3) of normal flows, if user forget password enter the button and enter email or number, system will send message with a code </w:t>
            </w:r>
          </w:p>
        </w:tc>
      </w:tr>
      <w:tr w:rsidR="00E745DA" w:rsidRPr="00670215" w14:paraId="09970668" w14:textId="77777777" w:rsidTr="00A42154">
        <w:tc>
          <w:tcPr>
            <w:tcW w:w="2628" w:type="dxa"/>
            <w:gridSpan w:val="2"/>
          </w:tcPr>
          <w:p w14:paraId="772A7A0A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B7AB641" w14:textId="2123E442" w:rsidR="00E745DA" w:rsidRPr="00F96019" w:rsidRDefault="00E745DA" w:rsidP="00E745DA">
            <w:pPr>
              <w:pStyle w:val="ListParagraph"/>
              <w:numPr>
                <w:ilvl w:val="1"/>
                <w:numId w:val="3"/>
              </w:num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user name is incorrect, appear message error</w:t>
            </w:r>
          </w:p>
          <w:p w14:paraId="3398D7AE" w14:textId="69A31DB2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2.1 password is incorrect, appear message error</w:t>
            </w:r>
          </w:p>
        </w:tc>
      </w:tr>
      <w:tr w:rsidR="00E745DA" w:rsidRPr="00670215" w14:paraId="7A92A764" w14:textId="77777777" w:rsidTr="00A42154">
        <w:tc>
          <w:tcPr>
            <w:tcW w:w="2628" w:type="dxa"/>
            <w:gridSpan w:val="2"/>
          </w:tcPr>
          <w:p w14:paraId="01DD6F3E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7015E7D" w14:textId="0DD30380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UC2.1, UC2.2</w:t>
            </w:r>
          </w:p>
        </w:tc>
      </w:tr>
      <w:tr w:rsidR="00E745DA" w:rsidRPr="00670215" w14:paraId="0786DA8E" w14:textId="77777777" w:rsidTr="00A42154">
        <w:tc>
          <w:tcPr>
            <w:tcW w:w="2628" w:type="dxa"/>
            <w:gridSpan w:val="2"/>
          </w:tcPr>
          <w:p w14:paraId="672CB132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896AD65" w14:textId="7C7D45A8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</w:rPr>
              <w:t>2000 per hours</w:t>
            </w:r>
          </w:p>
        </w:tc>
      </w:tr>
      <w:tr w:rsidR="00E745DA" w:rsidRPr="00670215" w14:paraId="0EB2A4D8" w14:textId="77777777" w:rsidTr="00A42154">
        <w:tc>
          <w:tcPr>
            <w:tcW w:w="2628" w:type="dxa"/>
            <w:gridSpan w:val="2"/>
          </w:tcPr>
          <w:p w14:paraId="5B7B2B69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F3D5355" w14:textId="6CA18450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Big databases</w:t>
            </w:r>
          </w:p>
        </w:tc>
      </w:tr>
      <w:tr w:rsidR="00E745DA" w:rsidRPr="00670215" w14:paraId="7B92ACF2" w14:textId="77777777" w:rsidTr="00A42154">
        <w:tc>
          <w:tcPr>
            <w:tcW w:w="2628" w:type="dxa"/>
            <w:gridSpan w:val="2"/>
          </w:tcPr>
          <w:p w14:paraId="766AB873" w14:textId="77777777" w:rsidR="00E745DA" w:rsidRPr="00F96019" w:rsidRDefault="00E745DA" w:rsidP="00E745DA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773306A4" w14:textId="5F750C00" w:rsidR="00E745DA" w:rsidRPr="00F96019" w:rsidRDefault="00E745DA" w:rsidP="00E745DA">
            <w:pPr>
              <w:rPr>
                <w:rFonts w:cs="Arial"/>
                <w:color w:val="000000" w:themeColor="text1"/>
                <w:szCs w:val="20"/>
              </w:rPr>
            </w:pPr>
            <w:r w:rsidRPr="00F96019">
              <w:rPr>
                <w:rFonts w:cs="Arial"/>
                <w:color w:val="000000" w:themeColor="text1"/>
              </w:rPr>
              <w:t>The Arabic language is the main language as this system serve the middle East</w:t>
            </w:r>
          </w:p>
        </w:tc>
      </w:tr>
      <w:tr w:rsidR="00E745DA" w:rsidRPr="00670215" w14:paraId="58B175E6" w14:textId="77777777" w:rsidTr="00A42154">
        <w:tc>
          <w:tcPr>
            <w:tcW w:w="2628" w:type="dxa"/>
            <w:gridSpan w:val="2"/>
          </w:tcPr>
          <w:p w14:paraId="4501CB5B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0E33D3E" w14:textId="77777777" w:rsidR="00E745DA" w:rsidRPr="00670215" w:rsidRDefault="00E745DA" w:rsidP="00E745DA">
            <w:pPr>
              <w:rPr>
                <w:rFonts w:cs="Arial"/>
                <w:color w:val="A6A6A6"/>
                <w:szCs w:val="20"/>
              </w:rPr>
            </w:pPr>
          </w:p>
        </w:tc>
      </w:tr>
    </w:tbl>
    <w:p w14:paraId="2B04D47E" w14:textId="42C836F0" w:rsidR="000B04F7" w:rsidRDefault="000B04F7" w:rsidP="00083ABE">
      <w:pPr>
        <w:rPr>
          <w:rFonts w:ascii="Trebuchet MS" w:hAnsi="Trebuchet MS"/>
        </w:rPr>
      </w:pPr>
    </w:p>
    <w:p w14:paraId="15F06B6F" w14:textId="4356376C" w:rsidR="009122BE" w:rsidRDefault="009122BE" w:rsidP="00083ABE">
      <w:pPr>
        <w:rPr>
          <w:rFonts w:ascii="Trebuchet MS" w:hAnsi="Trebuchet MS"/>
        </w:rPr>
      </w:pPr>
    </w:p>
    <w:p w14:paraId="5D99099E" w14:textId="5312D501" w:rsidR="009122BE" w:rsidRDefault="009122BE" w:rsidP="00083ABE">
      <w:pPr>
        <w:rPr>
          <w:rFonts w:ascii="Trebuchet MS" w:hAnsi="Trebuchet MS"/>
        </w:rPr>
      </w:pPr>
    </w:p>
    <w:p w14:paraId="148262B4" w14:textId="691156F9" w:rsidR="009122BE" w:rsidRDefault="009122BE" w:rsidP="00083ABE">
      <w:pPr>
        <w:rPr>
          <w:rFonts w:ascii="Trebuchet MS" w:hAnsi="Trebuchet MS"/>
        </w:rPr>
      </w:pPr>
    </w:p>
    <w:p w14:paraId="59428884" w14:textId="687C05AB" w:rsidR="009122BE" w:rsidRDefault="009122BE" w:rsidP="00083ABE">
      <w:pPr>
        <w:rPr>
          <w:rFonts w:ascii="Trebuchet MS" w:hAnsi="Trebuchet MS"/>
        </w:rPr>
      </w:pPr>
    </w:p>
    <w:p w14:paraId="78F26987" w14:textId="06C75C47" w:rsidR="009122BE" w:rsidRDefault="009122BE" w:rsidP="00083ABE">
      <w:pPr>
        <w:rPr>
          <w:rFonts w:ascii="Trebuchet MS" w:hAnsi="Trebuchet MS"/>
        </w:rPr>
      </w:pPr>
    </w:p>
    <w:p w14:paraId="292BC990" w14:textId="0FE074E1" w:rsidR="009122BE" w:rsidRDefault="009122BE" w:rsidP="00083ABE">
      <w:pPr>
        <w:rPr>
          <w:rFonts w:ascii="Trebuchet MS" w:hAnsi="Trebuchet MS"/>
        </w:rPr>
      </w:pPr>
    </w:p>
    <w:p w14:paraId="30F08DDE" w14:textId="177F44FC" w:rsidR="009122BE" w:rsidRDefault="009122BE" w:rsidP="00083ABE">
      <w:pPr>
        <w:rPr>
          <w:rFonts w:ascii="Trebuchet MS" w:hAnsi="Trebuchet MS"/>
        </w:rPr>
      </w:pPr>
    </w:p>
    <w:p w14:paraId="08862807" w14:textId="1DBA5C07" w:rsidR="009122BE" w:rsidRDefault="009122BE" w:rsidP="00083ABE">
      <w:pPr>
        <w:rPr>
          <w:rFonts w:ascii="Trebuchet MS" w:hAnsi="Trebuchet MS"/>
        </w:rPr>
      </w:pPr>
    </w:p>
    <w:p w14:paraId="116936F6" w14:textId="0C6E3A9C" w:rsidR="009122BE" w:rsidRDefault="009122BE" w:rsidP="00083ABE">
      <w:pPr>
        <w:rPr>
          <w:rFonts w:ascii="Trebuchet MS" w:hAnsi="Trebuchet MS"/>
        </w:rPr>
      </w:pPr>
    </w:p>
    <w:p w14:paraId="7BCB31D5" w14:textId="3D43BD4D" w:rsidR="009122BE" w:rsidRDefault="009122BE" w:rsidP="00083ABE">
      <w:pPr>
        <w:rPr>
          <w:rFonts w:ascii="Trebuchet MS" w:hAnsi="Trebuchet MS"/>
        </w:rPr>
      </w:pPr>
    </w:p>
    <w:p w14:paraId="6AC215CD" w14:textId="32CB49B7" w:rsidR="009122BE" w:rsidRDefault="009122BE" w:rsidP="00083ABE">
      <w:pPr>
        <w:rPr>
          <w:rFonts w:ascii="Trebuchet MS" w:hAnsi="Trebuchet MS"/>
        </w:rPr>
      </w:pPr>
    </w:p>
    <w:p w14:paraId="3BD7CF11" w14:textId="612F93FE" w:rsidR="009122BE" w:rsidRDefault="009122BE" w:rsidP="00083ABE">
      <w:pPr>
        <w:rPr>
          <w:rFonts w:ascii="Trebuchet MS" w:hAnsi="Trebuchet MS"/>
        </w:rPr>
      </w:pPr>
    </w:p>
    <w:p w14:paraId="794D68C9" w14:textId="77777777" w:rsidR="009122BE" w:rsidRDefault="009122BE" w:rsidP="00083ABE">
      <w:pPr>
        <w:rPr>
          <w:rFonts w:ascii="Trebuchet MS" w:hAnsi="Trebuchet MS"/>
        </w:rPr>
      </w:pPr>
    </w:p>
    <w:p w14:paraId="7358BABD" w14:textId="10F53A94" w:rsidR="002103D8" w:rsidRDefault="00EB46FC" w:rsidP="002103D8">
      <w:pPr>
        <w:pStyle w:val="Heading1"/>
        <w:rPr>
          <w:color w:val="A6A6A6"/>
        </w:rPr>
      </w:pPr>
      <w:bookmarkStart w:id="11" w:name="_Book_an_appointment"/>
      <w:bookmarkEnd w:id="11"/>
      <w:r>
        <w:lastRenderedPageBreak/>
        <w:t>Book an appointment</w:t>
      </w:r>
    </w:p>
    <w:p w14:paraId="2E00E41D" w14:textId="77777777" w:rsidR="002103D8" w:rsidRDefault="002103D8" w:rsidP="002103D8">
      <w:pPr>
        <w:pStyle w:val="Heading2"/>
      </w:pPr>
      <w:bookmarkStart w:id="12" w:name="_Feature_Process_Flow_2"/>
      <w:bookmarkStart w:id="13" w:name="_Toc412400674"/>
      <w:bookmarkEnd w:id="12"/>
      <w:r>
        <w:t>Feature Process Flow / Use Case Model</w:t>
      </w:r>
      <w:bookmarkEnd w:id="13"/>
    </w:p>
    <w:p w14:paraId="733C0553" w14:textId="21D2045B" w:rsidR="002103D8" w:rsidRPr="00C86C3C" w:rsidRDefault="002103D8" w:rsidP="00AC5FBB">
      <w:pPr>
        <w:pStyle w:val="Heading2"/>
      </w:pPr>
      <w:bookmarkStart w:id="14" w:name="_Use_Case(s)_2"/>
      <w:bookmarkStart w:id="15" w:name="_Toc412400675"/>
      <w:bookmarkEnd w:id="14"/>
      <w:r>
        <w:t>Use Case(s)</w:t>
      </w:r>
      <w:bookmarkEnd w:id="1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14:paraId="0E47F8A4" w14:textId="77777777" w:rsidTr="002D35D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A5245B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A70A3C8" w14:textId="556BA078" w:rsidR="002103D8" w:rsidRPr="002D35DA" w:rsidRDefault="002D35DA" w:rsidP="00A42154">
            <w:pPr>
              <w:rPr>
                <w:rFonts w:cs="Arial"/>
                <w:color w:val="FF0000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UC-3.1</w:t>
            </w:r>
          </w:p>
        </w:tc>
      </w:tr>
      <w:tr w:rsidR="002D35DA" w:rsidRPr="00670215" w14:paraId="469B2575" w14:textId="77777777" w:rsidTr="002D35D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1A5BE7" w14:textId="77777777" w:rsidR="002D35DA" w:rsidRPr="00C86C3C" w:rsidRDefault="002D35DA" w:rsidP="002D35DA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6044B330" w14:textId="7CDD9DA1" w:rsidR="002D35DA" w:rsidRPr="00C86C3C" w:rsidRDefault="002D35DA" w:rsidP="002D35DA">
            <w:pPr>
              <w:pStyle w:val="Hints"/>
              <w:rPr>
                <w:rFonts w:cs="Arial"/>
                <w:color w:val="A6A6A6"/>
              </w:rPr>
            </w:pPr>
            <w:r w:rsidRPr="00F96019">
              <w:rPr>
                <w:color w:val="000000" w:themeColor="text1"/>
              </w:rPr>
              <w:t>Book an appointment</w:t>
            </w:r>
          </w:p>
        </w:tc>
      </w:tr>
      <w:tr w:rsidR="002D35DA" w:rsidRPr="00670215" w14:paraId="75DCECC8" w14:textId="77777777" w:rsidTr="002D35D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F8DE5B" w14:textId="77777777" w:rsidR="002D35DA" w:rsidRPr="00C86C3C" w:rsidRDefault="002D35DA" w:rsidP="002D35DA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14:paraId="0E7735A2" w14:textId="724D6664" w:rsidR="002D35DA" w:rsidRPr="00670215" w:rsidRDefault="00F96019" w:rsidP="002D3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Merna </w:t>
            </w:r>
            <w:r w:rsidR="00962F18">
              <w:rPr>
                <w:rFonts w:cs="Arial"/>
                <w:szCs w:val="20"/>
              </w:rPr>
              <w:t>Nabil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14:paraId="0E5142E6" w14:textId="77777777" w:rsidR="002D35DA" w:rsidRPr="00C86C3C" w:rsidRDefault="002D35DA" w:rsidP="002D35DA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14:paraId="5E802A20" w14:textId="43E6670E" w:rsidR="002D35DA" w:rsidRPr="00670215" w:rsidRDefault="002D35DA" w:rsidP="002D35DA">
            <w:pPr>
              <w:rPr>
                <w:rFonts w:cs="Arial"/>
                <w:szCs w:val="20"/>
              </w:rPr>
            </w:pPr>
          </w:p>
        </w:tc>
      </w:tr>
      <w:tr w:rsidR="002D35DA" w:rsidRPr="00670215" w14:paraId="566480CE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74A8B9" w14:textId="77777777" w:rsidR="002D35DA" w:rsidRPr="00C86C3C" w:rsidRDefault="002D35DA" w:rsidP="002D35DA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79829F" w14:textId="35589949" w:rsidR="002D35DA" w:rsidRPr="00670215" w:rsidRDefault="002D1373" w:rsidP="002D3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94D730" w14:textId="77777777" w:rsidR="002D35DA" w:rsidRPr="00C86C3C" w:rsidRDefault="002D35DA" w:rsidP="002D35DA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104CF0" w14:textId="2EBF8462" w:rsidR="002D35DA" w:rsidRPr="00670215" w:rsidRDefault="002D1373" w:rsidP="002D3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25/11/2021</w:t>
            </w:r>
          </w:p>
        </w:tc>
      </w:tr>
      <w:tr w:rsidR="002D35DA" w:rsidRPr="00670215" w14:paraId="12C88A45" w14:textId="77777777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8AE5512" w14:textId="77777777" w:rsidR="002D35DA" w:rsidRPr="00670215" w:rsidRDefault="002D35DA" w:rsidP="002D3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3028582" w14:textId="7454D7F9" w:rsidR="002D35DA" w:rsidRPr="00670215" w:rsidRDefault="00422738" w:rsidP="002D35DA">
            <w:pPr>
              <w:rPr>
                <w:rFonts w:cs="Arial"/>
                <w:color w:val="A6A6A6"/>
                <w:szCs w:val="20"/>
              </w:rPr>
            </w:pPr>
            <w:r w:rsidRPr="00F96019">
              <w:rPr>
                <w:rFonts w:cs="Arial"/>
                <w:color w:val="000000" w:themeColor="text1"/>
                <w:szCs w:val="20"/>
              </w:rPr>
              <w:t>P</w:t>
            </w:r>
            <w:r w:rsidR="00F96019" w:rsidRPr="00F96019">
              <w:rPr>
                <w:rFonts w:cs="Arial"/>
                <w:color w:val="000000" w:themeColor="text1"/>
                <w:szCs w:val="20"/>
              </w:rPr>
              <w:t>atient</w:t>
            </w:r>
          </w:p>
        </w:tc>
      </w:tr>
      <w:tr w:rsidR="00097F46" w:rsidRPr="00670215" w14:paraId="5DB2FF00" w14:textId="77777777" w:rsidTr="00A42154">
        <w:tc>
          <w:tcPr>
            <w:tcW w:w="2628" w:type="dxa"/>
            <w:gridSpan w:val="2"/>
          </w:tcPr>
          <w:p w14:paraId="326D3BD5" w14:textId="77777777" w:rsidR="00097F46" w:rsidRPr="00670215" w:rsidRDefault="00097F46" w:rsidP="00097F4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96019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39D1ECA" w14:textId="5B108914" w:rsidR="00097F46" w:rsidRPr="00097F46" w:rsidRDefault="00097F46" w:rsidP="00097F46">
            <w:pPr>
              <w:rPr>
                <w:rStyle w:val="Emphasis"/>
                <w:b/>
                <w:bCs/>
                <w:i w:val="0"/>
                <w:iCs w:val="0"/>
              </w:rPr>
            </w:pPr>
            <w:r w:rsidRPr="00097F46">
              <w:rPr>
                <w:rStyle w:val="Emphasis"/>
                <w:b/>
                <w:bCs/>
                <w:i w:val="0"/>
                <w:iCs w:val="0"/>
              </w:rPr>
              <w:t xml:space="preserve">Allows the patient to book an appointment </w:t>
            </w:r>
          </w:p>
        </w:tc>
      </w:tr>
      <w:tr w:rsidR="00097F46" w:rsidRPr="00670215" w14:paraId="6EFDDCE2" w14:textId="77777777" w:rsidTr="00A42154">
        <w:tc>
          <w:tcPr>
            <w:tcW w:w="2628" w:type="dxa"/>
            <w:gridSpan w:val="2"/>
          </w:tcPr>
          <w:p w14:paraId="36ED981D" w14:textId="77777777" w:rsidR="00097F46" w:rsidRPr="00670215" w:rsidRDefault="00097F46" w:rsidP="00097F4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3F166B4" w14:textId="6578B5B3" w:rsidR="00097F46" w:rsidRPr="00097F46" w:rsidRDefault="00214F23" w:rsidP="00097F46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This case occurs </w:t>
            </w:r>
            <w:r w:rsidR="00191ED8">
              <w:rPr>
                <w:rFonts w:cs="Arial"/>
                <w:color w:val="000000" w:themeColor="text1"/>
                <w:szCs w:val="20"/>
              </w:rPr>
              <w:t xml:space="preserve">when patient </w:t>
            </w:r>
            <w:r w:rsidR="00495EB8">
              <w:rPr>
                <w:rFonts w:cs="Arial"/>
                <w:color w:val="000000" w:themeColor="text1"/>
                <w:szCs w:val="20"/>
              </w:rPr>
              <w:t>Login or regist</w:t>
            </w:r>
            <w:r w:rsidR="00191ED8">
              <w:rPr>
                <w:rFonts w:cs="Arial"/>
                <w:color w:val="000000" w:themeColor="text1"/>
                <w:szCs w:val="20"/>
              </w:rPr>
              <w:t>ers his data and sees all existing appointments and chooses the appointments he or she wants it</w:t>
            </w:r>
          </w:p>
        </w:tc>
      </w:tr>
      <w:tr w:rsidR="00097F46" w:rsidRPr="00670215" w14:paraId="016F8DFF" w14:textId="77777777" w:rsidTr="000B04F7">
        <w:trPr>
          <w:trHeight w:val="255"/>
        </w:trPr>
        <w:tc>
          <w:tcPr>
            <w:tcW w:w="2628" w:type="dxa"/>
            <w:gridSpan w:val="2"/>
          </w:tcPr>
          <w:p w14:paraId="1C0FAD9C" w14:textId="77777777" w:rsidR="00097F46" w:rsidRPr="00670215" w:rsidRDefault="00097F46" w:rsidP="00097F4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D93960A" w14:textId="1A5EAC70" w:rsidR="00962F18" w:rsidRDefault="00191ED8" w:rsidP="00FC36DE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Patient must register his data</w:t>
            </w:r>
          </w:p>
          <w:p w14:paraId="73B42F20" w14:textId="6D636C7E" w:rsidR="00191ED8" w:rsidRDefault="00191ED8" w:rsidP="00FC36DE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patient must login</w:t>
            </w:r>
          </w:p>
          <w:p w14:paraId="7DBE76F4" w14:textId="7EAE9F2B" w:rsidR="00191ED8" w:rsidRPr="00191ED8" w:rsidRDefault="00191ED8" w:rsidP="00FC36DE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patient should see all</w:t>
            </w:r>
            <w:r w:rsidR="008E30B8">
              <w:rPr>
                <w:rFonts w:cs="Arial"/>
                <w:b/>
                <w:color w:val="000000" w:themeColor="text1"/>
                <w:szCs w:val="20"/>
              </w:rPr>
              <w:t xml:space="preserve"> existing appointments in details and select</w:t>
            </w:r>
          </w:p>
          <w:p w14:paraId="2083F58B" w14:textId="341C6A40" w:rsidR="00F33EA6" w:rsidRPr="00D72496" w:rsidRDefault="00F33EA6" w:rsidP="00097F46">
            <w:pPr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097F46" w:rsidRPr="00670215" w14:paraId="6E91798C" w14:textId="77777777" w:rsidTr="00A42154">
        <w:tc>
          <w:tcPr>
            <w:tcW w:w="2628" w:type="dxa"/>
            <w:gridSpan w:val="2"/>
          </w:tcPr>
          <w:p w14:paraId="2FA72177" w14:textId="77777777" w:rsidR="00097F46" w:rsidRPr="00670215" w:rsidRDefault="00097F46" w:rsidP="00097F4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19F58B64" w14:textId="03EDBB96" w:rsidR="00097F46" w:rsidRPr="003C152B" w:rsidRDefault="003C152B" w:rsidP="00FC36D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 xml:space="preserve">the system </w:t>
            </w:r>
            <w:r w:rsidRPr="003C152B">
              <w:rPr>
                <w:rFonts w:cs="Arial"/>
                <w:b/>
                <w:color w:val="000000" w:themeColor="text1"/>
                <w:szCs w:val="20"/>
              </w:rPr>
              <w:t>makes</w:t>
            </w:r>
            <w:r w:rsidR="00F33EA6" w:rsidRPr="003C152B">
              <w:rPr>
                <w:rFonts w:cs="Arial"/>
                <w:b/>
                <w:color w:val="000000" w:themeColor="text1"/>
                <w:szCs w:val="20"/>
              </w:rPr>
              <w:t xml:space="preserve"> his date reserved</w:t>
            </w:r>
          </w:p>
          <w:p w14:paraId="14169344" w14:textId="0580B442" w:rsidR="003C152B" w:rsidRPr="003C152B" w:rsidRDefault="002625D4" w:rsidP="00FC36D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patient </w:t>
            </w:r>
            <w:r w:rsidR="003C152B">
              <w:rPr>
                <w:rFonts w:cs="Arial"/>
                <w:color w:val="000000" w:themeColor="text1"/>
                <w:szCs w:val="20"/>
              </w:rPr>
              <w:t xml:space="preserve">may be </w:t>
            </w:r>
            <w:r w:rsidR="00E745DA">
              <w:rPr>
                <w:rFonts w:cs="Arial"/>
                <w:color w:val="000000" w:themeColor="text1"/>
                <w:szCs w:val="20"/>
              </w:rPr>
              <w:t>cancelling</w:t>
            </w:r>
            <w:r w:rsidR="003C152B">
              <w:rPr>
                <w:rFonts w:cs="Arial"/>
                <w:color w:val="000000" w:themeColor="text1"/>
                <w:szCs w:val="20"/>
              </w:rPr>
              <w:t xml:space="preserve"> an appointments</w:t>
            </w:r>
          </w:p>
          <w:p w14:paraId="39BBA40E" w14:textId="01490260" w:rsidR="003C152B" w:rsidRPr="003C152B" w:rsidRDefault="003C152B" w:rsidP="00FC36D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if the appointment is not canceled, patient will pay an confirm</w:t>
            </w:r>
          </w:p>
        </w:tc>
      </w:tr>
      <w:tr w:rsidR="00214F23" w:rsidRPr="00670215" w14:paraId="2C380EB9" w14:textId="77777777" w:rsidTr="00A42154">
        <w:tc>
          <w:tcPr>
            <w:tcW w:w="2628" w:type="dxa"/>
            <w:gridSpan w:val="2"/>
          </w:tcPr>
          <w:p w14:paraId="5DF0EAE4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6C56174" w14:textId="77D69D35" w:rsidR="00214F23" w:rsidRPr="00962F18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 xml:space="preserve">the patient </w:t>
            </w:r>
            <w:r w:rsidR="00214F23">
              <w:rPr>
                <w:rFonts w:cs="Arial"/>
                <w:b/>
                <w:color w:val="000000" w:themeColor="text1"/>
                <w:szCs w:val="20"/>
              </w:rPr>
              <w:t>login on the system</w:t>
            </w:r>
          </w:p>
          <w:p w14:paraId="4D3861C0" w14:textId="7B0E2895" w:rsidR="00214F23" w:rsidRPr="00962F18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 xml:space="preserve">the patient </w:t>
            </w:r>
            <w:r w:rsidRPr="00962F18">
              <w:rPr>
                <w:rFonts w:cs="Arial"/>
                <w:b/>
                <w:color w:val="000000" w:themeColor="text1"/>
                <w:szCs w:val="20"/>
              </w:rPr>
              <w:t>clicks</w:t>
            </w:r>
            <w:r w:rsidR="00214F23" w:rsidRPr="00962F18">
              <w:rPr>
                <w:rFonts w:cs="Arial"/>
                <w:b/>
                <w:color w:val="000000" w:themeColor="text1"/>
                <w:szCs w:val="20"/>
              </w:rPr>
              <w:t xml:space="preserve"> on the button booking appointment </w:t>
            </w:r>
          </w:p>
          <w:p w14:paraId="497D9ED8" w14:textId="115A38D2" w:rsidR="00214F23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the patient determines</w:t>
            </w:r>
            <w:r w:rsidR="00A41E90">
              <w:rPr>
                <w:rFonts w:cs="Arial"/>
                <w:b/>
                <w:color w:val="000000" w:themeColor="text1"/>
                <w:szCs w:val="20"/>
              </w:rPr>
              <w:t xml:space="preserve"> kind of </w:t>
            </w:r>
            <w:r w:rsidR="000C061C">
              <w:rPr>
                <w:rFonts w:cs="Arial"/>
                <w:b/>
                <w:color w:val="000000" w:themeColor="text1"/>
                <w:szCs w:val="20"/>
              </w:rPr>
              <w:t>session (examination or re-examination)</w:t>
            </w:r>
          </w:p>
          <w:p w14:paraId="1DA60833" w14:textId="28C10CEF" w:rsidR="00617741" w:rsidRPr="00962F18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 xml:space="preserve">the patient </w:t>
            </w:r>
            <w:r w:rsidR="00617741" w:rsidRPr="00962F18">
              <w:rPr>
                <w:rFonts w:cs="Arial"/>
                <w:b/>
                <w:color w:val="000000" w:themeColor="text1"/>
                <w:szCs w:val="20"/>
              </w:rPr>
              <w:t>choose</w:t>
            </w:r>
            <w:r>
              <w:rPr>
                <w:rFonts w:cs="Arial"/>
                <w:b/>
                <w:color w:val="000000" w:themeColor="text1"/>
                <w:szCs w:val="20"/>
              </w:rPr>
              <w:t>s</w:t>
            </w:r>
            <w:r w:rsidR="00617741" w:rsidRPr="00962F18">
              <w:rPr>
                <w:rFonts w:cs="Arial"/>
                <w:b/>
                <w:color w:val="000000" w:themeColor="text1"/>
                <w:szCs w:val="20"/>
              </w:rPr>
              <w:t xml:space="preserve"> the appropriate date</w:t>
            </w:r>
          </w:p>
          <w:p w14:paraId="60C934EB" w14:textId="2968FDF7" w:rsidR="000C061C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the system records</w:t>
            </w:r>
            <w:r w:rsidR="00617741">
              <w:rPr>
                <w:rFonts w:cs="Arial"/>
                <w:b/>
                <w:color w:val="000000" w:themeColor="text1"/>
                <w:szCs w:val="20"/>
              </w:rPr>
              <w:t xml:space="preserve"> the date selected by the patient in a data file with his name</w:t>
            </w:r>
          </w:p>
          <w:p w14:paraId="7071C1FE" w14:textId="304AD63B" w:rsidR="00B636F4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the system makes this date reserved</w:t>
            </w:r>
          </w:p>
          <w:p w14:paraId="42096D2D" w14:textId="40F16ABB" w:rsidR="00B636F4" w:rsidRPr="00B636F4" w:rsidRDefault="00B636F4" w:rsidP="00FC36DE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 xml:space="preserve">the system will send a message </w:t>
            </w:r>
            <w:r w:rsidR="00DF54E2">
              <w:rPr>
                <w:rFonts w:cs="Arial"/>
                <w:b/>
                <w:color w:val="000000" w:themeColor="text1"/>
                <w:szCs w:val="20"/>
              </w:rPr>
              <w:t>before the date to remind the patient of the appointments</w:t>
            </w:r>
            <w:r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</w:p>
          <w:p w14:paraId="7E70108E" w14:textId="0E85D611" w:rsidR="00214F23" w:rsidRPr="00F33EA6" w:rsidRDefault="00214F23" w:rsidP="00214F23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214F23" w:rsidRPr="00670215" w14:paraId="66D46DF1" w14:textId="77777777" w:rsidTr="00A42154">
        <w:tc>
          <w:tcPr>
            <w:tcW w:w="2628" w:type="dxa"/>
            <w:gridSpan w:val="2"/>
          </w:tcPr>
          <w:p w14:paraId="7D99A1D9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327D357B" w14:textId="39AFCEB2" w:rsidR="00343B4D" w:rsidRDefault="00DF54E2" w:rsidP="00FC36DE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 w:rsidRPr="00036D27">
              <w:rPr>
                <w:rFonts w:cs="Arial"/>
                <w:color w:val="000000" w:themeColor="text1"/>
                <w:szCs w:val="20"/>
              </w:rPr>
              <w:t>in steps (2,3) of normal flows,</w:t>
            </w:r>
            <w:r>
              <w:rPr>
                <w:rFonts w:cs="Arial"/>
                <w:color w:val="000000" w:themeColor="text1"/>
                <w:szCs w:val="20"/>
              </w:rPr>
              <w:t xml:space="preserve"> if </w:t>
            </w:r>
            <w:r w:rsidR="00343B4D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 xml:space="preserve">patient wants to </w:t>
            </w:r>
            <w:r w:rsidR="00343B4D">
              <w:rPr>
                <w:rFonts w:cs="Arial"/>
                <w:color w:val="000000" w:themeColor="text1"/>
                <w:szCs w:val="20"/>
              </w:rPr>
              <w:t>choose new appointments or make canceled reservation, the patient presses the button (new appointments or cancel appointments)</w:t>
            </w:r>
          </w:p>
          <w:p w14:paraId="2884CE2C" w14:textId="77777777" w:rsidR="00214F23" w:rsidRDefault="00343B4D" w:rsidP="00FC36DE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036D27">
              <w:rPr>
                <w:rFonts w:cs="Arial"/>
                <w:color w:val="000000" w:themeColor="text1"/>
                <w:szCs w:val="20"/>
              </w:rPr>
              <w:t>in steps (</w:t>
            </w:r>
            <w:r>
              <w:rPr>
                <w:rFonts w:cs="Arial"/>
                <w:color w:val="000000" w:themeColor="text1"/>
                <w:szCs w:val="20"/>
              </w:rPr>
              <w:t>4</w:t>
            </w:r>
            <w:r w:rsidRPr="00036D27">
              <w:rPr>
                <w:rFonts w:cs="Arial"/>
                <w:color w:val="000000" w:themeColor="text1"/>
                <w:szCs w:val="20"/>
              </w:rPr>
              <w:t>) of normal flows,</w:t>
            </w:r>
            <w:r>
              <w:rPr>
                <w:rFonts w:cs="Arial"/>
                <w:color w:val="000000" w:themeColor="text1"/>
                <w:szCs w:val="20"/>
              </w:rPr>
              <w:t xml:space="preserve"> if the patient </w:t>
            </w:r>
            <w:r w:rsidR="00B31FE7">
              <w:rPr>
                <w:rFonts w:cs="Arial"/>
                <w:color w:val="000000" w:themeColor="text1"/>
                <w:szCs w:val="20"/>
              </w:rPr>
              <w:t>wants to confirm the date of reservation and pay</w:t>
            </w:r>
          </w:p>
          <w:p w14:paraId="1515A35E" w14:textId="77777777" w:rsidR="00B31FE7" w:rsidRDefault="00B31FE7" w:rsidP="00B31FE7">
            <w:pPr>
              <w:ind w:left="72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4.1 the patient </w:t>
            </w:r>
            <w:r w:rsidR="00A73A14">
              <w:rPr>
                <w:rFonts w:cs="Arial"/>
                <w:color w:val="000000" w:themeColor="text1"/>
                <w:szCs w:val="20"/>
              </w:rPr>
              <w:t>chooses</w:t>
            </w:r>
            <w:r>
              <w:rPr>
                <w:rFonts w:cs="Arial"/>
                <w:color w:val="000000" w:themeColor="text1"/>
                <w:szCs w:val="20"/>
              </w:rPr>
              <w:t xml:space="preserve"> the kind of </w:t>
            </w:r>
            <w:r w:rsidR="00A73A14">
              <w:rPr>
                <w:rFonts w:cs="Arial"/>
                <w:color w:val="000000" w:themeColor="text1"/>
                <w:szCs w:val="20"/>
              </w:rPr>
              <w:t>pay (cash or visa or pal)</w:t>
            </w:r>
          </w:p>
          <w:p w14:paraId="12655D17" w14:textId="3191B3B1" w:rsidR="00736467" w:rsidRDefault="00736467" w:rsidP="00B31FE7">
            <w:pPr>
              <w:ind w:left="72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4.2 the system prints a bill to the patient</w:t>
            </w:r>
          </w:p>
          <w:p w14:paraId="09E30F73" w14:textId="2A5ED02F" w:rsidR="00736467" w:rsidRPr="00B31FE7" w:rsidRDefault="00736467" w:rsidP="00B31FE7">
            <w:pPr>
              <w:ind w:left="72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214F23" w:rsidRPr="00670215" w14:paraId="4F29CE93" w14:textId="77777777" w:rsidTr="00A42154">
        <w:tc>
          <w:tcPr>
            <w:tcW w:w="2628" w:type="dxa"/>
            <w:gridSpan w:val="2"/>
          </w:tcPr>
          <w:p w14:paraId="7E8A951B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98011A9" w14:textId="213271B0" w:rsidR="00214F23" w:rsidRPr="00766ABF" w:rsidRDefault="00A73A14" w:rsidP="00FC36DE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66ABF">
              <w:rPr>
                <w:rFonts w:cs="Arial"/>
                <w:color w:val="000000" w:themeColor="text1"/>
                <w:szCs w:val="20"/>
              </w:rPr>
              <w:t>if the patient</w:t>
            </w:r>
            <w:r w:rsidR="00766ABF" w:rsidRPr="00766ABF">
              <w:rPr>
                <w:rFonts w:cs="Arial"/>
                <w:color w:val="000000" w:themeColor="text1"/>
                <w:szCs w:val="20"/>
              </w:rPr>
              <w:t xml:space="preserve"> make login incorrect, system display login error</w:t>
            </w:r>
          </w:p>
          <w:p w14:paraId="58C04306" w14:textId="77777777" w:rsidR="00CC1877" w:rsidRDefault="00CC1877" w:rsidP="00766AB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4.1 if the patient wants appointments not exist</w:t>
            </w:r>
          </w:p>
          <w:p w14:paraId="6370E141" w14:textId="4D02413B" w:rsidR="00F92A3E" w:rsidRDefault="00F92A3E" w:rsidP="00766AB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    </w:t>
            </w:r>
            <w:r w:rsidR="00CC1877">
              <w:rPr>
                <w:rFonts w:cs="Arial"/>
                <w:color w:val="000000" w:themeColor="text1"/>
                <w:szCs w:val="20"/>
              </w:rPr>
              <w:t xml:space="preserve">- the patient records that he wants </w:t>
            </w:r>
            <w:r>
              <w:rPr>
                <w:rFonts w:cs="Arial"/>
                <w:color w:val="000000" w:themeColor="text1"/>
                <w:szCs w:val="20"/>
              </w:rPr>
              <w:t>it, when</w:t>
            </w:r>
            <w:r w:rsidR="00CC1877">
              <w:rPr>
                <w:rFonts w:cs="Arial"/>
                <w:color w:val="000000" w:themeColor="text1"/>
                <w:szCs w:val="20"/>
              </w:rPr>
              <w:t xml:space="preserve"> appointments </w:t>
            </w:r>
            <w:r>
              <w:rPr>
                <w:rFonts w:cs="Arial"/>
                <w:color w:val="000000" w:themeColor="text1"/>
                <w:szCs w:val="20"/>
              </w:rPr>
              <w:t>available, we</w:t>
            </w:r>
            <w:r w:rsidR="00CC1877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4BD25026" w14:textId="77777777" w:rsidR="00766ABF" w:rsidRDefault="00F92A3E" w:rsidP="00766AB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      </w:t>
            </w:r>
            <w:r w:rsidR="00CC1877">
              <w:rPr>
                <w:rFonts w:cs="Arial"/>
                <w:color w:val="000000" w:themeColor="text1"/>
                <w:szCs w:val="20"/>
              </w:rPr>
              <w:t>tell him</w:t>
            </w:r>
          </w:p>
          <w:p w14:paraId="258735DB" w14:textId="6A8D5A69" w:rsidR="00F92A3E" w:rsidRPr="00766ABF" w:rsidRDefault="00F92A3E" w:rsidP="00766ABF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214F23" w:rsidRPr="00670215" w14:paraId="221BD8E5" w14:textId="77777777" w:rsidTr="00A42154">
        <w:tc>
          <w:tcPr>
            <w:tcW w:w="2628" w:type="dxa"/>
            <w:gridSpan w:val="2"/>
          </w:tcPr>
          <w:p w14:paraId="11E6CA34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5DE7D679" w14:textId="776E2010" w:rsidR="00214F23" w:rsidRPr="00F72B48" w:rsidRDefault="00F72B48" w:rsidP="00214F23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UC3.1, UC3.2, UC3.3, UC3.4.1, UC3.4.2, UC3.4.3,</w:t>
            </w:r>
            <w:r w:rsidR="00AB7940">
              <w:rPr>
                <w:rFonts w:cs="Arial"/>
                <w:color w:val="000000" w:themeColor="text1"/>
                <w:szCs w:val="20"/>
              </w:rPr>
              <w:t xml:space="preserve"> UC3.5</w:t>
            </w:r>
          </w:p>
        </w:tc>
      </w:tr>
      <w:tr w:rsidR="00214F23" w:rsidRPr="00670215" w14:paraId="35B940BC" w14:textId="77777777" w:rsidTr="00A42154">
        <w:tc>
          <w:tcPr>
            <w:tcW w:w="2628" w:type="dxa"/>
            <w:gridSpan w:val="2"/>
          </w:tcPr>
          <w:p w14:paraId="215C831D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751EB2AB" w14:textId="0450E100" w:rsidR="00214F23" w:rsidRPr="00670215" w:rsidRDefault="00AB7940" w:rsidP="00214F23">
            <w:pPr>
              <w:rPr>
                <w:rFonts w:cs="Arial"/>
                <w:color w:val="A6A6A6"/>
                <w:szCs w:val="20"/>
              </w:rPr>
            </w:pPr>
            <w:r w:rsidRPr="00F96019">
              <w:rPr>
                <w:rFonts w:cs="Arial"/>
                <w:color w:val="000000" w:themeColor="text1"/>
              </w:rPr>
              <w:t>2</w:t>
            </w:r>
            <w:r>
              <w:rPr>
                <w:rFonts w:cs="Arial"/>
                <w:color w:val="000000" w:themeColor="text1"/>
              </w:rPr>
              <w:t>00</w:t>
            </w:r>
            <w:r w:rsidRPr="00F96019">
              <w:rPr>
                <w:rFonts w:cs="Arial"/>
                <w:color w:val="000000" w:themeColor="text1"/>
              </w:rPr>
              <w:t xml:space="preserve"> per </w:t>
            </w:r>
            <w:r>
              <w:rPr>
                <w:rFonts w:cs="Arial"/>
                <w:color w:val="000000" w:themeColor="text1"/>
              </w:rPr>
              <w:t>day</w:t>
            </w:r>
          </w:p>
        </w:tc>
      </w:tr>
      <w:tr w:rsidR="00214F23" w:rsidRPr="00670215" w14:paraId="1363D729" w14:textId="77777777" w:rsidTr="00A42154">
        <w:tc>
          <w:tcPr>
            <w:tcW w:w="2628" w:type="dxa"/>
            <w:gridSpan w:val="2"/>
          </w:tcPr>
          <w:p w14:paraId="1EF53475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3FEA1CE8" w14:textId="44F98896" w:rsidR="00214F23" w:rsidRPr="00DF0A65" w:rsidRDefault="00DF0A65" w:rsidP="00214F23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Add appointments of user to database</w:t>
            </w:r>
          </w:p>
        </w:tc>
      </w:tr>
      <w:tr w:rsidR="00214F23" w:rsidRPr="00670215" w14:paraId="7673E98F" w14:textId="77777777" w:rsidTr="00A42154">
        <w:tc>
          <w:tcPr>
            <w:tcW w:w="2628" w:type="dxa"/>
            <w:gridSpan w:val="2"/>
          </w:tcPr>
          <w:p w14:paraId="7842026E" w14:textId="77777777" w:rsidR="00214F23" w:rsidRPr="00670215" w:rsidRDefault="00214F23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7641B31" w14:textId="5CF95B3E" w:rsidR="00214F23" w:rsidRPr="009122BE" w:rsidRDefault="009122BE" w:rsidP="00214F23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Any patient who sets an appointment will deleted directly from the system</w:t>
            </w:r>
          </w:p>
        </w:tc>
      </w:tr>
      <w:tr w:rsidR="004E30A2" w:rsidRPr="00670215" w14:paraId="7A44C264" w14:textId="77777777" w:rsidTr="00A42154">
        <w:tc>
          <w:tcPr>
            <w:tcW w:w="2628" w:type="dxa"/>
            <w:gridSpan w:val="2"/>
          </w:tcPr>
          <w:p w14:paraId="38F076AC" w14:textId="4F94350A" w:rsidR="004E30A2" w:rsidRPr="00670215" w:rsidRDefault="004E30A2" w:rsidP="00214F2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C058178" w14:textId="77777777" w:rsidR="004E30A2" w:rsidRDefault="004E30A2" w:rsidP="00214F23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07207C1" w14:textId="03C39754" w:rsidR="004E30A2" w:rsidRDefault="004E30A2" w:rsidP="004E30A2"/>
    <w:p w14:paraId="01912B11" w14:textId="392DCB78" w:rsidR="004E30A2" w:rsidRDefault="004E30A2" w:rsidP="004E30A2"/>
    <w:p w14:paraId="2CE39F73" w14:textId="3368D073" w:rsidR="004E30A2" w:rsidRDefault="004E30A2" w:rsidP="004E30A2"/>
    <w:p w14:paraId="5711A52A" w14:textId="5AFA30D8" w:rsidR="004E30A2" w:rsidRDefault="004E30A2" w:rsidP="004E30A2"/>
    <w:p w14:paraId="4B30C096" w14:textId="28590679" w:rsidR="004E30A2" w:rsidRDefault="004E30A2" w:rsidP="004E30A2"/>
    <w:p w14:paraId="7A5A0A79" w14:textId="6B50BED6" w:rsidR="004E30A2" w:rsidRDefault="004E30A2" w:rsidP="004E30A2"/>
    <w:p w14:paraId="13B613C0" w14:textId="4B2077E7" w:rsidR="004E30A2" w:rsidRDefault="004E30A2" w:rsidP="004E30A2"/>
    <w:p w14:paraId="0FA36BDE" w14:textId="3A0985FF" w:rsidR="004E30A2" w:rsidRDefault="004E30A2" w:rsidP="004E30A2"/>
    <w:p w14:paraId="61B34E9F" w14:textId="77777777" w:rsidR="00A15FA2" w:rsidRPr="00B256B7" w:rsidRDefault="00A15FA2" w:rsidP="00FC36DE">
      <w:pPr>
        <w:pStyle w:val="Heading1"/>
        <w:numPr>
          <w:ilvl w:val="0"/>
          <w:numId w:val="11"/>
        </w:numPr>
        <w:tabs>
          <w:tab w:val="num" w:pos="360"/>
        </w:tabs>
        <w:ind w:left="432" w:hanging="432"/>
        <w:rPr>
          <w:color w:val="000000" w:themeColor="text1"/>
        </w:rPr>
      </w:pPr>
      <w:bookmarkStart w:id="16" w:name="_Contact_us"/>
      <w:bookmarkEnd w:id="16"/>
      <w:r w:rsidRPr="00B256B7">
        <w:rPr>
          <w:color w:val="000000" w:themeColor="text1"/>
        </w:rPr>
        <w:lastRenderedPageBreak/>
        <w:t>Contact us</w:t>
      </w:r>
    </w:p>
    <w:p w14:paraId="36DC15CF" w14:textId="77777777" w:rsidR="00A15FA2" w:rsidRDefault="00A15FA2" w:rsidP="00A15FA2">
      <w:pPr>
        <w:pStyle w:val="Heading2"/>
        <w:numPr>
          <w:ilvl w:val="0"/>
          <w:numId w:val="0"/>
        </w:numPr>
        <w:ind w:left="576" w:hanging="576"/>
      </w:pPr>
      <w:bookmarkStart w:id="17" w:name="_4.1_Feature_Process"/>
      <w:bookmarkEnd w:id="17"/>
      <w:r>
        <w:t>4.1 Feature Process Flow / Use Case Model</w:t>
      </w:r>
    </w:p>
    <w:p w14:paraId="343D7D31" w14:textId="037522CE" w:rsidR="00A15FA2" w:rsidRDefault="00A15FA2" w:rsidP="00A15FA2">
      <w:pPr>
        <w:pStyle w:val="Heading2"/>
        <w:numPr>
          <w:ilvl w:val="0"/>
          <w:numId w:val="0"/>
        </w:numPr>
      </w:pPr>
      <w:bookmarkStart w:id="18" w:name="_4.2_Use_Case(s)"/>
      <w:bookmarkEnd w:id="18"/>
      <w:r>
        <w:t>4.</w:t>
      </w:r>
      <w:r w:rsidR="00AC5FBB">
        <w:t xml:space="preserve">2 </w:t>
      </w:r>
      <w:r>
        <w:t>Use Case(s)</w:t>
      </w: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A15FA2" w14:paraId="6A52A417" w14:textId="77777777" w:rsidTr="00C81227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F89638" w14:textId="77777777" w:rsidR="00A15FA2" w:rsidRDefault="00A15FA2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CA7BEE2" w14:textId="77777777" w:rsidR="00A15FA2" w:rsidRPr="0023299A" w:rsidRDefault="00A15FA2" w:rsidP="00C81227">
            <w:pPr>
              <w:pStyle w:val="Hints"/>
              <w:rPr>
                <w:color w:val="000000" w:themeColor="text1"/>
              </w:rPr>
            </w:pPr>
            <w:r w:rsidRPr="0023299A">
              <w:rPr>
                <w:color w:val="000000" w:themeColor="text1"/>
              </w:rPr>
              <w:t>UC-4.1</w:t>
            </w:r>
          </w:p>
        </w:tc>
      </w:tr>
      <w:tr w:rsidR="00A15FA2" w14:paraId="75FA235A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F6DE4D6" w14:textId="77777777" w:rsidR="00A15FA2" w:rsidRDefault="00A15FA2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35F0E7D2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color w:val="000000" w:themeColor="text1"/>
              </w:rPr>
              <w:t>Contact us</w:t>
            </w:r>
          </w:p>
        </w:tc>
      </w:tr>
      <w:tr w:rsidR="00A15FA2" w14:paraId="05878126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82B1927" w14:textId="77777777" w:rsidR="00A15FA2" w:rsidRDefault="00A15FA2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709E8C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color w:val="000000" w:themeColor="text1"/>
              </w:rPr>
              <w:t>Gerges salah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37F2F3D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6143EA7C" w14:textId="729BFC12" w:rsidR="00A15FA2" w:rsidRPr="0023299A" w:rsidRDefault="003276E9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Gerges salah</w:t>
            </w:r>
          </w:p>
        </w:tc>
      </w:tr>
      <w:tr w:rsidR="00A15FA2" w14:paraId="2E9EE1DB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A724A13" w14:textId="77777777" w:rsidR="00A15FA2" w:rsidRDefault="00A15FA2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D908861" w14:textId="6076A3AF" w:rsidR="00A15FA2" w:rsidRPr="0023299A" w:rsidRDefault="002D1373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CCCC409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6895C19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color w:val="000000" w:themeColor="text1"/>
              </w:rPr>
              <w:t>25/11/2021</w:t>
            </w:r>
          </w:p>
        </w:tc>
      </w:tr>
      <w:tr w:rsidR="00A15FA2" w14:paraId="12221551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5FEF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AC1158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The patient</w:t>
            </w:r>
          </w:p>
        </w:tc>
      </w:tr>
      <w:tr w:rsidR="00A15FA2" w14:paraId="0A06FB03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88EAE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A68347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Button when click it, show clinic numbers, clinic page and clinic information</w:t>
            </w:r>
          </w:p>
        </w:tc>
      </w:tr>
      <w:tr w:rsidR="00A15FA2" w14:paraId="42020D6B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848C1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6BE377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When the patient(user) clicks on contact us button</w:t>
            </w:r>
          </w:p>
        </w:tc>
      </w:tr>
      <w:tr w:rsidR="00A15FA2" w14:paraId="61B79F2E" w14:textId="77777777" w:rsidTr="00C81227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99CC2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1D8FE" w14:textId="7871AC26" w:rsidR="00A15FA2" w:rsidRPr="0023299A" w:rsidRDefault="00A15FA2" w:rsidP="003276E9">
            <w:pPr>
              <w:pStyle w:val="Hints"/>
              <w:rPr>
                <w:rFonts w:cs="Arial"/>
                <w:b/>
                <w:color w:val="000000" w:themeColor="text1"/>
                <w:lang w:bidi="ar-EG"/>
              </w:rPr>
            </w:pPr>
            <w:r w:rsidRPr="0023299A">
              <w:rPr>
                <w:rFonts w:cs="Arial"/>
                <w:b/>
                <w:color w:val="000000" w:themeColor="text1"/>
                <w:lang w:bidi="ar-EG"/>
              </w:rPr>
              <w:t>1 – open the website/mobile app</w:t>
            </w:r>
          </w:p>
          <w:p w14:paraId="741E6F72" w14:textId="09A7E73B" w:rsidR="00A15FA2" w:rsidRPr="0023299A" w:rsidRDefault="003276E9" w:rsidP="00C81227">
            <w:pPr>
              <w:pStyle w:val="Hints"/>
              <w:rPr>
                <w:rFonts w:cs="Arial"/>
                <w:b/>
                <w:color w:val="000000" w:themeColor="text1"/>
                <w:lang w:bidi="ar-EG"/>
              </w:rPr>
            </w:pPr>
            <w:r>
              <w:rPr>
                <w:rFonts w:cs="Arial" w:hint="cs"/>
                <w:b/>
                <w:color w:val="000000" w:themeColor="text1"/>
                <w:rtl/>
                <w:lang w:bidi="ar-EG"/>
              </w:rPr>
              <w:t>2</w:t>
            </w:r>
            <w:r w:rsidR="00A15FA2" w:rsidRPr="0023299A">
              <w:rPr>
                <w:rFonts w:cs="Arial"/>
                <w:b/>
                <w:color w:val="000000" w:themeColor="text1"/>
                <w:lang w:bidi="ar-EG"/>
              </w:rPr>
              <w:t xml:space="preserve"> – login</w:t>
            </w:r>
          </w:p>
          <w:p w14:paraId="4EA66D30" w14:textId="0984CA4F" w:rsidR="00A15FA2" w:rsidRPr="0023299A" w:rsidRDefault="003276E9" w:rsidP="00C81227">
            <w:pPr>
              <w:pStyle w:val="Hints"/>
              <w:rPr>
                <w:rFonts w:cs="Arial"/>
                <w:b/>
                <w:color w:val="000000" w:themeColor="text1"/>
                <w:rtl/>
                <w:lang w:bidi="ar-EG"/>
              </w:rPr>
            </w:pPr>
            <w:r>
              <w:rPr>
                <w:rFonts w:cs="Arial" w:hint="cs"/>
                <w:b/>
                <w:color w:val="000000" w:themeColor="text1"/>
                <w:rtl/>
                <w:lang w:bidi="ar-EG"/>
              </w:rPr>
              <w:t>3</w:t>
            </w:r>
            <w:r w:rsidR="00A15FA2" w:rsidRPr="0023299A">
              <w:rPr>
                <w:rFonts w:cs="Arial"/>
                <w:b/>
                <w:color w:val="000000" w:themeColor="text1"/>
                <w:lang w:bidi="ar-EG"/>
              </w:rPr>
              <w:t xml:space="preserve"> – validation on the login</w:t>
            </w:r>
          </w:p>
        </w:tc>
      </w:tr>
      <w:tr w:rsidR="00A15FA2" w14:paraId="115A9B34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29242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1D30E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1 – show box of clinic numbers, clinic page </w:t>
            </w:r>
            <w:r w:rsidRPr="0023299A">
              <w:rPr>
                <w:rFonts w:cs="Arial"/>
                <w:color w:val="000000" w:themeColor="text1"/>
              </w:rPr>
              <w:t>and clinic information</w:t>
            </w:r>
          </w:p>
        </w:tc>
      </w:tr>
      <w:tr w:rsidR="00A15FA2" w14:paraId="1C08A176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00C892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B6919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1 – log in </w:t>
            </w:r>
          </w:p>
          <w:p w14:paraId="6BD3E787" w14:textId="77777777" w:rsidR="00A15FA2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 – click on the contact us button</w:t>
            </w:r>
          </w:p>
          <w:p w14:paraId="279BB8AE" w14:textId="2219A422" w:rsidR="003276E9" w:rsidRPr="0023299A" w:rsidRDefault="003276E9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3 – </w:t>
            </w:r>
            <w:r w:rsidRPr="0023299A">
              <w:rPr>
                <w:rFonts w:cs="Arial"/>
                <w:color w:val="000000" w:themeColor="text1"/>
              </w:rPr>
              <w:t>show clinic numbers, clinic page and clinic information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</w:tc>
      </w:tr>
      <w:tr w:rsidR="00A15FA2" w14:paraId="1E75CD1E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6F2D4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  <w:p w14:paraId="7B3E6303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049A7B0" w14:textId="7DEAABA7" w:rsidR="003276E9" w:rsidRDefault="003276E9" w:rsidP="00C81227">
            <w:pPr>
              <w:pStyle w:val="Hints"/>
              <w:tabs>
                <w:tab w:val="left" w:pos="432"/>
              </w:tabs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1- click on button</w:t>
            </w:r>
          </w:p>
          <w:p w14:paraId="23696C8B" w14:textId="59EEE7D6" w:rsidR="00A15FA2" w:rsidRPr="0023299A" w:rsidRDefault="003276E9" w:rsidP="00C81227">
            <w:pPr>
              <w:pStyle w:val="Hints"/>
              <w:tabs>
                <w:tab w:val="left" w:pos="432"/>
              </w:tabs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2-</w:t>
            </w:r>
            <w:r w:rsidR="00A15FA2" w:rsidRPr="0023299A">
              <w:rPr>
                <w:rFonts w:cs="Arial"/>
                <w:color w:val="000000" w:themeColor="text1"/>
              </w:rPr>
              <w:t xml:space="preserve"> show the numbers of clinic in the bottom of bar menu</w:t>
            </w:r>
          </w:p>
        </w:tc>
      </w:tr>
      <w:tr w:rsidR="00A15FA2" w14:paraId="342DD034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AA95A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4FB70A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1 – the user screen is small</w:t>
            </w:r>
          </w:p>
        </w:tc>
      </w:tr>
      <w:tr w:rsidR="00A15FA2" w14:paraId="38CE0E68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91F00" w14:textId="77777777" w:rsidR="00A15FA2" w:rsidRPr="003276E9" w:rsidRDefault="00A15FA2" w:rsidP="00C81227">
            <w:pPr>
              <w:rPr>
                <w:rStyle w:val="Emphasis"/>
                <w:b/>
                <w:bCs/>
                <w:i w:val="0"/>
                <w:iCs w:val="0"/>
                <w:color w:val="000000" w:themeColor="text1"/>
              </w:rPr>
            </w:pPr>
            <w:r w:rsidRPr="0023299A">
              <w:rPr>
                <w:color w:val="000000" w:themeColor="text1"/>
              </w:rPr>
              <w:t xml:space="preserve">                     </w:t>
            </w:r>
            <w:r w:rsidRPr="003276E9">
              <w:rPr>
                <w:rStyle w:val="Emphasis"/>
                <w:b/>
                <w:bCs/>
                <w:i w:val="0"/>
                <w:iCs w:val="0"/>
                <w:color w:val="000000" w:themeColor="text1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47211B" w14:textId="0670FB33" w:rsidR="00A15FA2" w:rsidRPr="0023299A" w:rsidRDefault="00A15FA2" w:rsidP="00C81227">
            <w:pPr>
              <w:rPr>
                <w:color w:val="000000" w:themeColor="text1"/>
                <w:lang w:bidi="ar-EG"/>
              </w:rPr>
            </w:pPr>
          </w:p>
        </w:tc>
      </w:tr>
      <w:tr w:rsidR="00A15FA2" w14:paraId="5673B926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B8086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4E7F3A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100 per hour</w:t>
            </w:r>
          </w:p>
        </w:tc>
      </w:tr>
      <w:tr w:rsidR="00A15FA2" w14:paraId="180FA792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92C1EB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6296B" w14:textId="77777777" w:rsidR="00A15FA2" w:rsidRPr="0023299A" w:rsidRDefault="00A15FA2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 Clicking button</w:t>
            </w:r>
          </w:p>
        </w:tc>
      </w:tr>
      <w:tr w:rsidR="00A15FA2" w14:paraId="3EA1EB2B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C3A45" w14:textId="77777777" w:rsidR="00A15FA2" w:rsidRPr="0023299A" w:rsidRDefault="00A15FA2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7445AE" w14:textId="77777777" w:rsidR="00A15FA2" w:rsidRPr="0023299A" w:rsidRDefault="00A15FA2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The clinic information (numbers, page link) is clear</w:t>
            </w:r>
          </w:p>
        </w:tc>
      </w:tr>
      <w:tr w:rsidR="00A15FA2" w14:paraId="5F6966C1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4C7AAFC" w14:textId="77777777" w:rsidR="00A15FA2" w:rsidRDefault="00A15FA2" w:rsidP="00C8122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F761A2" w14:textId="77777777" w:rsidR="00A15FA2" w:rsidRDefault="00A15FA2" w:rsidP="00C81227">
            <w:pPr>
              <w:pStyle w:val="Hints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</w:t>
            </w:r>
          </w:p>
        </w:tc>
      </w:tr>
    </w:tbl>
    <w:p w14:paraId="6997F152" w14:textId="77777777" w:rsidR="00A15FA2" w:rsidRDefault="00A15FA2" w:rsidP="00A15FA2">
      <w:pPr>
        <w:rPr>
          <w:rFonts w:ascii="Trebuchet MS" w:hAnsi="Trebuchet MS"/>
        </w:rPr>
      </w:pPr>
    </w:p>
    <w:p w14:paraId="0511D69F" w14:textId="77777777" w:rsidR="00A15FA2" w:rsidRDefault="00A15FA2" w:rsidP="00A15FA2">
      <w:pPr>
        <w:rPr>
          <w:rFonts w:ascii="Trebuchet MS" w:hAnsi="Trebuchet MS"/>
        </w:rPr>
      </w:pPr>
    </w:p>
    <w:p w14:paraId="1A6659D6" w14:textId="6A594D8C" w:rsidR="004E30A2" w:rsidRDefault="004E30A2" w:rsidP="004E30A2"/>
    <w:p w14:paraId="7F00D137" w14:textId="5D67379F" w:rsidR="00A15FA2" w:rsidRDefault="00A15FA2" w:rsidP="004E30A2"/>
    <w:p w14:paraId="5BCDA65A" w14:textId="7B73B17E" w:rsidR="00A15FA2" w:rsidRDefault="00A15FA2" w:rsidP="004E30A2"/>
    <w:p w14:paraId="206D3712" w14:textId="18E6709A" w:rsidR="00A15FA2" w:rsidRDefault="00A15FA2" w:rsidP="004E30A2"/>
    <w:p w14:paraId="5B7A8D39" w14:textId="0788B647" w:rsidR="00A15FA2" w:rsidRDefault="00A15FA2" w:rsidP="004E30A2"/>
    <w:p w14:paraId="22C56ADB" w14:textId="0AA11BB8" w:rsidR="00A15FA2" w:rsidRDefault="00A15FA2" w:rsidP="004E30A2"/>
    <w:p w14:paraId="61B1123F" w14:textId="6115E1C3" w:rsidR="00A15FA2" w:rsidRDefault="00A15FA2" w:rsidP="004E30A2"/>
    <w:p w14:paraId="1F82DEBE" w14:textId="7AA7DDE3" w:rsidR="00A15FA2" w:rsidRDefault="00A15FA2" w:rsidP="004E30A2"/>
    <w:p w14:paraId="14F83684" w14:textId="115032E8" w:rsidR="00A15FA2" w:rsidRDefault="00A15FA2" w:rsidP="004E30A2"/>
    <w:p w14:paraId="4CBDB6A9" w14:textId="25155D12" w:rsidR="00A15FA2" w:rsidRDefault="00A15FA2" w:rsidP="004E30A2"/>
    <w:p w14:paraId="3FA02FB1" w14:textId="7F525CF5" w:rsidR="00A15FA2" w:rsidRDefault="00A15FA2" w:rsidP="004E30A2"/>
    <w:p w14:paraId="15C52409" w14:textId="470418A7" w:rsidR="00A15FA2" w:rsidRDefault="00A15FA2" w:rsidP="004E30A2"/>
    <w:p w14:paraId="03329F08" w14:textId="480B99A6" w:rsidR="00A15FA2" w:rsidRDefault="00A15FA2" w:rsidP="004E30A2"/>
    <w:p w14:paraId="00124170" w14:textId="57651EC8" w:rsidR="00A15FA2" w:rsidRDefault="00A15FA2" w:rsidP="004E30A2"/>
    <w:p w14:paraId="5D5AC83B" w14:textId="7EC06449" w:rsidR="00A15FA2" w:rsidRDefault="00A15FA2" w:rsidP="004E30A2"/>
    <w:p w14:paraId="35D43117" w14:textId="286C20D7" w:rsidR="00A15FA2" w:rsidRDefault="00A15FA2" w:rsidP="004E30A2"/>
    <w:p w14:paraId="573497A5" w14:textId="17AA6FFB" w:rsidR="00A15FA2" w:rsidRDefault="00A15FA2" w:rsidP="004E30A2"/>
    <w:p w14:paraId="0096BE43" w14:textId="320DCE28" w:rsidR="00A15FA2" w:rsidRDefault="00A15FA2" w:rsidP="004E30A2"/>
    <w:p w14:paraId="56AAA8C0" w14:textId="6C18B962" w:rsidR="00A15FA2" w:rsidRDefault="00A15FA2" w:rsidP="004E30A2"/>
    <w:p w14:paraId="0B8CCEDA" w14:textId="33E84A8D" w:rsidR="00A15FA2" w:rsidRDefault="00A15FA2" w:rsidP="004E30A2"/>
    <w:p w14:paraId="7180D664" w14:textId="76ADABFE" w:rsidR="00A15FA2" w:rsidRDefault="00A15FA2" w:rsidP="004E30A2"/>
    <w:p w14:paraId="7FAC1E3D" w14:textId="09110AD1" w:rsidR="00A15FA2" w:rsidRDefault="00A15FA2" w:rsidP="004E30A2"/>
    <w:p w14:paraId="15DA4CBD" w14:textId="72BEB47E" w:rsidR="00A15FA2" w:rsidRDefault="00A15FA2" w:rsidP="004E30A2"/>
    <w:p w14:paraId="191F2AB4" w14:textId="5BB608A4" w:rsidR="00A15FA2" w:rsidRDefault="00A15FA2" w:rsidP="004E30A2"/>
    <w:p w14:paraId="71765FD4" w14:textId="65474991" w:rsidR="00A15FA2" w:rsidRDefault="00A15FA2" w:rsidP="004E30A2"/>
    <w:p w14:paraId="03B94862" w14:textId="53F43EB4" w:rsidR="004B677D" w:rsidRPr="00B256B7" w:rsidRDefault="004B677D" w:rsidP="004B677D">
      <w:pPr>
        <w:pStyle w:val="Heading1"/>
        <w:numPr>
          <w:ilvl w:val="0"/>
          <w:numId w:val="11"/>
        </w:numPr>
        <w:tabs>
          <w:tab w:val="num" w:pos="360"/>
        </w:tabs>
        <w:ind w:left="432" w:hanging="432"/>
        <w:rPr>
          <w:color w:val="000000" w:themeColor="text1"/>
        </w:rPr>
      </w:pPr>
      <w:bookmarkStart w:id="19" w:name="_Complain"/>
      <w:bookmarkEnd w:id="19"/>
      <w:r>
        <w:rPr>
          <w:color w:val="000000" w:themeColor="text1"/>
        </w:rPr>
        <w:lastRenderedPageBreak/>
        <w:t>Complain</w:t>
      </w:r>
    </w:p>
    <w:p w14:paraId="761A8B39" w14:textId="61E56D08" w:rsidR="004B677D" w:rsidRDefault="004B677D" w:rsidP="004B677D">
      <w:pPr>
        <w:pStyle w:val="Heading2"/>
        <w:numPr>
          <w:ilvl w:val="0"/>
          <w:numId w:val="0"/>
        </w:numPr>
        <w:ind w:left="576" w:hanging="576"/>
      </w:pPr>
      <w:bookmarkStart w:id="20" w:name="_5.1_Feature_Process"/>
      <w:bookmarkEnd w:id="20"/>
      <w:r>
        <w:t>5.1 Feature Process Flow / Use Case Model</w:t>
      </w:r>
    </w:p>
    <w:p w14:paraId="735C0FAD" w14:textId="7A2B6C48" w:rsidR="004B677D" w:rsidRDefault="004B677D" w:rsidP="004B677D">
      <w:pPr>
        <w:pStyle w:val="Heading2"/>
        <w:numPr>
          <w:ilvl w:val="0"/>
          <w:numId w:val="0"/>
        </w:numPr>
      </w:pPr>
      <w:bookmarkStart w:id="21" w:name="_5.2_Use_Case(s)"/>
      <w:bookmarkEnd w:id="21"/>
      <w:r>
        <w:t>5.</w:t>
      </w:r>
      <w:r w:rsidR="00AC5FBB">
        <w:t xml:space="preserve">2 </w:t>
      </w:r>
      <w:r>
        <w:t>Use Case(s)</w:t>
      </w:r>
    </w:p>
    <w:p w14:paraId="7ADE1BC2" w14:textId="35DBEABF" w:rsidR="00A15FA2" w:rsidRDefault="00A15FA2" w:rsidP="004E30A2"/>
    <w:p w14:paraId="50C9723C" w14:textId="5B304143" w:rsidR="00A15FA2" w:rsidRDefault="00A15FA2" w:rsidP="004E30A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B677D" w:rsidRPr="00670215" w14:paraId="3B166055" w14:textId="77777777" w:rsidTr="00B2344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36EC775" w14:textId="77777777" w:rsidR="004B677D" w:rsidRPr="00BF3061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BE6AA0B" w14:textId="77777777" w:rsidR="004B677D" w:rsidRPr="006B2C99" w:rsidRDefault="004B677D" w:rsidP="00B2344D">
            <w:r w:rsidRPr="006B2C99">
              <w:t>UC-1.5</w:t>
            </w:r>
          </w:p>
        </w:tc>
      </w:tr>
      <w:tr w:rsidR="004B677D" w:rsidRPr="00670215" w14:paraId="6AC1374E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7A6BC7" w14:textId="77777777" w:rsidR="004B677D" w:rsidRPr="00BF3061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859566" w14:textId="7EBECCC7" w:rsidR="004B677D" w:rsidRPr="006B2C99" w:rsidRDefault="00422738" w:rsidP="00B2344D">
            <w:pPr>
              <w:pStyle w:val="Hints"/>
              <w:rPr>
                <w:rFonts w:cs="Arial"/>
                <w:color w:val="auto"/>
              </w:rPr>
            </w:pPr>
            <w:r w:rsidRPr="006B2C99">
              <w:rPr>
                <w:color w:val="auto"/>
              </w:rPr>
              <w:t>C</w:t>
            </w:r>
            <w:r w:rsidR="004B677D" w:rsidRPr="006B2C99">
              <w:rPr>
                <w:color w:val="auto"/>
              </w:rPr>
              <w:t>omplain</w:t>
            </w:r>
          </w:p>
        </w:tc>
      </w:tr>
      <w:tr w:rsidR="00E745DA" w:rsidRPr="00670215" w14:paraId="67AE13CD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738F98" w14:textId="77777777" w:rsidR="00E745DA" w:rsidRPr="00BF3061" w:rsidRDefault="00E745DA" w:rsidP="00E745D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586F0C" w14:textId="77777777" w:rsidR="00E745DA" w:rsidRPr="00670215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Sami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A8D501" w14:textId="77777777" w:rsidR="00E745DA" w:rsidRPr="00C86C3C" w:rsidRDefault="00E745DA" w:rsidP="00E745DA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0089AB" w14:textId="75D964B9" w:rsidR="00E745DA" w:rsidRPr="00670215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Merna </w:t>
            </w:r>
            <w:r w:rsidR="005C2C9E">
              <w:rPr>
                <w:rFonts w:cs="Arial"/>
                <w:color w:val="000000" w:themeColor="text1"/>
                <w:szCs w:val="20"/>
              </w:rPr>
              <w:t>Nabil</w:t>
            </w:r>
          </w:p>
        </w:tc>
      </w:tr>
      <w:tr w:rsidR="00E745DA" w:rsidRPr="00670215" w14:paraId="2B065CB7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3A7F89" w14:textId="77777777" w:rsidR="00E745DA" w:rsidRPr="00BF3061" w:rsidRDefault="00E745DA" w:rsidP="00E745D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3B5901" w14:textId="289AFF58" w:rsidR="00E745DA" w:rsidRPr="00670215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D2319C" w14:textId="77777777" w:rsidR="00E745DA" w:rsidRPr="00C86C3C" w:rsidRDefault="00E745DA" w:rsidP="00E745DA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C61AFE" w14:textId="105F0DC3" w:rsidR="00E745DA" w:rsidRPr="00670215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E745DA" w:rsidRPr="00670215" w14:paraId="078D31CB" w14:textId="77777777" w:rsidTr="00B2344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E1F952C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CAA97C6" w14:textId="77777777" w:rsidR="00E745DA" w:rsidRPr="006B2C99" w:rsidRDefault="00E745DA" w:rsidP="00E745DA">
            <w:pPr>
              <w:pStyle w:val="Hints"/>
              <w:rPr>
                <w:rFonts w:cs="Arial"/>
                <w:color w:val="auto"/>
              </w:rPr>
            </w:pPr>
            <w:r w:rsidRPr="006B2C99">
              <w:rPr>
                <w:color w:val="auto"/>
              </w:rPr>
              <w:t>Patient</w:t>
            </w:r>
            <w:r>
              <w:rPr>
                <w:color w:val="auto"/>
              </w:rPr>
              <w:t xml:space="preserve">, </w:t>
            </w:r>
            <w:r w:rsidRPr="006B2C99">
              <w:rPr>
                <w:color w:val="auto"/>
              </w:rPr>
              <w:t>Doctor</w:t>
            </w:r>
          </w:p>
        </w:tc>
      </w:tr>
      <w:tr w:rsidR="00E745DA" w:rsidRPr="00670215" w14:paraId="5A009850" w14:textId="77777777" w:rsidTr="00B2344D">
        <w:tc>
          <w:tcPr>
            <w:tcW w:w="2628" w:type="dxa"/>
            <w:gridSpan w:val="2"/>
          </w:tcPr>
          <w:p w14:paraId="4EBBE853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9CC9F1B" w14:textId="77777777" w:rsidR="00E745DA" w:rsidRPr="006715B1" w:rsidRDefault="00E745DA" w:rsidP="00E745D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It let patient to make a complains and doctor to show complains </w:t>
            </w:r>
          </w:p>
        </w:tc>
      </w:tr>
      <w:tr w:rsidR="00E745DA" w:rsidRPr="00670215" w14:paraId="15C7EAA4" w14:textId="77777777" w:rsidTr="00B2344D">
        <w:tc>
          <w:tcPr>
            <w:tcW w:w="2628" w:type="dxa"/>
            <w:gridSpan w:val="2"/>
          </w:tcPr>
          <w:p w14:paraId="63E0162B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6BF590C" w14:textId="77777777" w:rsidR="00E745DA" w:rsidRPr="006715B1" w:rsidRDefault="00E745DA" w:rsidP="00E745D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Patient or Doctor click on the icon named complains </w:t>
            </w:r>
          </w:p>
        </w:tc>
      </w:tr>
      <w:tr w:rsidR="00E745DA" w:rsidRPr="00670215" w14:paraId="135B34E6" w14:textId="77777777" w:rsidTr="00B2344D">
        <w:trPr>
          <w:trHeight w:val="813"/>
        </w:trPr>
        <w:tc>
          <w:tcPr>
            <w:tcW w:w="2628" w:type="dxa"/>
            <w:gridSpan w:val="2"/>
          </w:tcPr>
          <w:p w14:paraId="318161C8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B910514" w14:textId="77777777" w:rsidR="00E745DA" w:rsidRDefault="00E745DA" w:rsidP="00E745DA">
            <w:pPr>
              <w:pStyle w:val="Hints"/>
              <w:rPr>
                <w:rFonts w:cs="Arial"/>
                <w:bCs/>
                <w:color w:val="auto"/>
              </w:rPr>
            </w:pPr>
            <w:r>
              <w:rPr>
                <w:rFonts w:cs="Arial"/>
                <w:bCs/>
                <w:color w:val="auto"/>
              </w:rPr>
              <w:t>1- Patient must have an account on the system and be logged in.</w:t>
            </w:r>
          </w:p>
          <w:p w14:paraId="157CBECA" w14:textId="77777777" w:rsidR="00E745DA" w:rsidRDefault="00E745DA" w:rsidP="00E745DA">
            <w:pPr>
              <w:pStyle w:val="Hints"/>
              <w:rPr>
                <w:rFonts w:cs="Arial"/>
                <w:bCs/>
                <w:color w:val="auto"/>
              </w:rPr>
            </w:pPr>
            <w:r>
              <w:rPr>
                <w:rFonts w:cs="Arial"/>
                <w:bCs/>
                <w:color w:val="auto"/>
              </w:rPr>
              <w:t>2-</w:t>
            </w:r>
            <w:r w:rsidRPr="004B6003">
              <w:rPr>
                <w:rFonts w:cs="Arial"/>
                <w:bCs/>
                <w:color w:val="auto"/>
              </w:rPr>
              <w:t>The patient must have made an appointment in less than a week</w:t>
            </w:r>
            <w:r>
              <w:rPr>
                <w:rFonts w:cs="Arial"/>
                <w:bCs/>
                <w:color w:val="auto"/>
              </w:rPr>
              <w:t>.</w:t>
            </w:r>
          </w:p>
          <w:p w14:paraId="6DAFFBC9" w14:textId="77777777" w:rsidR="00E745DA" w:rsidRPr="00602389" w:rsidRDefault="00E745DA" w:rsidP="00E745DA">
            <w:pPr>
              <w:pStyle w:val="Hints"/>
              <w:rPr>
                <w:rFonts w:cs="Arial"/>
                <w:bCs/>
                <w:color w:val="auto"/>
                <w:rtl/>
                <w:lang w:bidi="ar-EG"/>
              </w:rPr>
            </w:pPr>
            <w:r>
              <w:rPr>
                <w:rFonts w:cs="Arial"/>
                <w:bCs/>
                <w:color w:val="auto"/>
              </w:rPr>
              <w:t>3-Doctor must have log in on the system to show complains.</w:t>
            </w:r>
          </w:p>
        </w:tc>
      </w:tr>
      <w:tr w:rsidR="00E745DA" w:rsidRPr="00670215" w14:paraId="4491D012" w14:textId="77777777" w:rsidTr="00B2344D">
        <w:tc>
          <w:tcPr>
            <w:tcW w:w="2628" w:type="dxa"/>
            <w:gridSpan w:val="2"/>
          </w:tcPr>
          <w:p w14:paraId="2D091E2B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51D71D74" w14:textId="77777777" w:rsidR="00E745DA" w:rsidRPr="006715B1" w:rsidRDefault="00E745DA" w:rsidP="00E745DA">
            <w:pPr>
              <w:rPr>
                <w:rFonts w:cs="Arial"/>
                <w:szCs w:val="20"/>
                <w:rtl/>
                <w:lang w:bidi="ar-EG"/>
              </w:rPr>
            </w:pPr>
            <w:r w:rsidRPr="004524AC">
              <w:rPr>
                <w:rFonts w:cs="Arial"/>
                <w:szCs w:val="20"/>
              </w:rPr>
              <w:t>Complaints have been sent and the doctor can see them at any time</w:t>
            </w:r>
          </w:p>
        </w:tc>
      </w:tr>
      <w:tr w:rsidR="00E745DA" w:rsidRPr="00670215" w14:paraId="50814B9E" w14:textId="77777777" w:rsidTr="00B2344D">
        <w:tc>
          <w:tcPr>
            <w:tcW w:w="2628" w:type="dxa"/>
            <w:gridSpan w:val="2"/>
          </w:tcPr>
          <w:p w14:paraId="28E80FB8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9AFBCC4" w14:textId="77777777" w:rsidR="00E745DA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1-</w:t>
            </w:r>
            <w:r w:rsidRPr="00BA0BFC">
              <w:rPr>
                <w:rFonts w:cs="Arial"/>
                <w:szCs w:val="20"/>
              </w:rPr>
              <w:t>The patient logs in or creates an account if he does not have one</w:t>
            </w:r>
            <w:r>
              <w:rPr>
                <w:rFonts w:cs="Arial"/>
                <w:szCs w:val="20"/>
              </w:rPr>
              <w:t>.</w:t>
            </w:r>
          </w:p>
          <w:p w14:paraId="15E98A84" w14:textId="77777777" w:rsidR="00E745DA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2-patient click on the icon which named complains which take him to a page in which he can write his complains.</w:t>
            </w:r>
          </w:p>
          <w:p w14:paraId="3B739F3A" w14:textId="77777777" w:rsidR="00E745DA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3- Doctor logs in on the system.</w:t>
            </w:r>
          </w:p>
          <w:p w14:paraId="5DB05387" w14:textId="1B55A5D6" w:rsidR="00E745DA" w:rsidRPr="006715B1" w:rsidRDefault="00E745DA" w:rsidP="00E745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4- Doctor can click on the icon complains to show him the patients complains. </w:t>
            </w:r>
          </w:p>
        </w:tc>
      </w:tr>
      <w:tr w:rsidR="00E745DA" w:rsidRPr="00670215" w14:paraId="661ECBB2" w14:textId="77777777" w:rsidTr="00B2344D">
        <w:tc>
          <w:tcPr>
            <w:tcW w:w="2628" w:type="dxa"/>
            <w:gridSpan w:val="2"/>
          </w:tcPr>
          <w:p w14:paraId="0B3EC39E" w14:textId="77777777" w:rsidR="00E745DA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1E3485D" w14:textId="77777777" w:rsidR="00E745DA" w:rsidRPr="005D7E8E" w:rsidRDefault="00E745DA" w:rsidP="00E745D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BF61A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075BC199" w14:textId="77777777" w:rsidR="00E745DA" w:rsidRPr="006715B1" w:rsidRDefault="00E745DA" w:rsidP="00E745DA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E745DA" w:rsidRPr="00670215" w14:paraId="3C87CA0B" w14:textId="77777777" w:rsidTr="00B2344D">
        <w:tc>
          <w:tcPr>
            <w:tcW w:w="2628" w:type="dxa"/>
            <w:gridSpan w:val="2"/>
          </w:tcPr>
          <w:p w14:paraId="46795694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37FB3E0A" w14:textId="77777777" w:rsidR="00E745DA" w:rsidRPr="006715B1" w:rsidRDefault="00E745DA" w:rsidP="00E745DA">
            <w:pPr>
              <w:rPr>
                <w:rFonts w:cs="Arial"/>
                <w:szCs w:val="20"/>
              </w:rPr>
            </w:pPr>
          </w:p>
        </w:tc>
      </w:tr>
      <w:tr w:rsidR="00E745DA" w:rsidRPr="00670215" w14:paraId="58E486F9" w14:textId="77777777" w:rsidTr="00B2344D">
        <w:tc>
          <w:tcPr>
            <w:tcW w:w="2628" w:type="dxa"/>
            <w:gridSpan w:val="2"/>
          </w:tcPr>
          <w:p w14:paraId="405EDB9E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121C0B27" w14:textId="77777777" w:rsidR="00E745DA" w:rsidRPr="006715B1" w:rsidRDefault="00E745DA" w:rsidP="00E745DA">
            <w:pPr>
              <w:rPr>
                <w:rFonts w:cs="Arial"/>
                <w:szCs w:val="20"/>
              </w:rPr>
            </w:pPr>
          </w:p>
        </w:tc>
      </w:tr>
      <w:tr w:rsidR="00E745DA" w:rsidRPr="00670215" w14:paraId="7F587EE2" w14:textId="77777777" w:rsidTr="00B2344D">
        <w:tc>
          <w:tcPr>
            <w:tcW w:w="2628" w:type="dxa"/>
            <w:gridSpan w:val="2"/>
          </w:tcPr>
          <w:p w14:paraId="521AD3F3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A41F4C8" w14:textId="77777777" w:rsidR="00E745DA" w:rsidRPr="006715B1" w:rsidRDefault="00E745DA" w:rsidP="00E745D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 w:hint="cs"/>
                <w:color w:val="auto"/>
                <w:rtl/>
              </w:rPr>
              <w:t>1000</w:t>
            </w:r>
            <w:r>
              <w:rPr>
                <w:rFonts w:cs="Arial"/>
                <w:color w:val="auto"/>
              </w:rPr>
              <w:t xml:space="preserve"> per hour </w:t>
            </w:r>
          </w:p>
        </w:tc>
      </w:tr>
      <w:tr w:rsidR="00E745DA" w:rsidRPr="00670215" w14:paraId="7F909A88" w14:textId="77777777" w:rsidTr="00B2344D">
        <w:tc>
          <w:tcPr>
            <w:tcW w:w="2628" w:type="dxa"/>
            <w:gridSpan w:val="2"/>
          </w:tcPr>
          <w:p w14:paraId="0108A954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454AD7E" w14:textId="1CFFF9E1" w:rsidR="00E745DA" w:rsidRPr="006715B1" w:rsidRDefault="00E745DA" w:rsidP="00E745DA">
            <w:pPr>
              <w:rPr>
                <w:rFonts w:cs="Arial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Clicking button</w:t>
            </w:r>
          </w:p>
        </w:tc>
      </w:tr>
      <w:tr w:rsidR="00E745DA" w:rsidRPr="00670215" w14:paraId="0E2993B4" w14:textId="77777777" w:rsidTr="00B2344D">
        <w:tc>
          <w:tcPr>
            <w:tcW w:w="2628" w:type="dxa"/>
            <w:gridSpan w:val="2"/>
          </w:tcPr>
          <w:p w14:paraId="69853DF4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37A69EDF" w14:textId="74813CA2" w:rsidR="00E745DA" w:rsidRPr="006715B1" w:rsidRDefault="00E745DA" w:rsidP="00E745DA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745DA" w:rsidRPr="00670215" w14:paraId="39091334" w14:textId="77777777" w:rsidTr="00B2344D">
        <w:tc>
          <w:tcPr>
            <w:tcW w:w="2628" w:type="dxa"/>
            <w:gridSpan w:val="2"/>
          </w:tcPr>
          <w:p w14:paraId="6C1406D4" w14:textId="77777777" w:rsidR="00E745DA" w:rsidRPr="00670215" w:rsidRDefault="00E745DA" w:rsidP="00E745D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5756D3D2" w14:textId="77777777" w:rsidR="00E745DA" w:rsidRPr="006715B1" w:rsidRDefault="00E745DA" w:rsidP="00E745DA">
            <w:pPr>
              <w:pStyle w:val="Hints"/>
              <w:rPr>
                <w:rFonts w:cs="Arial"/>
                <w:color w:val="auto"/>
              </w:rPr>
            </w:pPr>
            <w:r w:rsidRPr="006715B1">
              <w:rPr>
                <w:rFonts w:cs="Arial"/>
                <w:color w:val="auto"/>
              </w:rPr>
              <w:t xml:space="preserve"> </w:t>
            </w:r>
          </w:p>
        </w:tc>
      </w:tr>
    </w:tbl>
    <w:p w14:paraId="65447C88" w14:textId="0F6A5B67" w:rsidR="00A15FA2" w:rsidRDefault="00A15FA2" w:rsidP="004E30A2"/>
    <w:p w14:paraId="7E414AC4" w14:textId="29DE44EE" w:rsidR="00A15FA2" w:rsidRDefault="00A15FA2" w:rsidP="004E30A2"/>
    <w:p w14:paraId="4F071E86" w14:textId="5F2AE022" w:rsidR="00A15FA2" w:rsidRDefault="00A15FA2" w:rsidP="004E30A2"/>
    <w:p w14:paraId="0AE54FF2" w14:textId="1A38B75B" w:rsidR="00A15FA2" w:rsidRDefault="00A15FA2" w:rsidP="004E30A2"/>
    <w:p w14:paraId="0CDED9A1" w14:textId="5C4FB879" w:rsidR="00A15FA2" w:rsidRDefault="00A15FA2" w:rsidP="004E30A2"/>
    <w:p w14:paraId="7964E2A1" w14:textId="2E57312D" w:rsidR="00A15FA2" w:rsidRDefault="00A15FA2" w:rsidP="004E30A2"/>
    <w:p w14:paraId="62065A65" w14:textId="28C6C6BC" w:rsidR="00A15FA2" w:rsidRDefault="00A15FA2" w:rsidP="004E30A2"/>
    <w:p w14:paraId="6CC2DF4E" w14:textId="0AFD9858" w:rsidR="00A15FA2" w:rsidRDefault="00A15FA2" w:rsidP="004E30A2"/>
    <w:p w14:paraId="3DCA15C0" w14:textId="0CB13FEB" w:rsidR="00A15FA2" w:rsidRDefault="00A15FA2" w:rsidP="004E30A2"/>
    <w:p w14:paraId="06EDD3B2" w14:textId="6CDF056A" w:rsidR="00A15FA2" w:rsidRDefault="00A15FA2" w:rsidP="004E30A2"/>
    <w:p w14:paraId="42DFA4BA" w14:textId="18BF38BB" w:rsidR="00A15FA2" w:rsidRDefault="00A15FA2" w:rsidP="004E30A2"/>
    <w:p w14:paraId="7AF02A82" w14:textId="6A9BAF7D" w:rsidR="00A15FA2" w:rsidRDefault="00A15FA2" w:rsidP="004E30A2"/>
    <w:p w14:paraId="71A84EC2" w14:textId="60E26E72" w:rsidR="00A15FA2" w:rsidRDefault="00A15FA2" w:rsidP="004E30A2"/>
    <w:p w14:paraId="69B402EC" w14:textId="39E10D13" w:rsidR="00A15FA2" w:rsidRDefault="00A15FA2" w:rsidP="004E30A2"/>
    <w:p w14:paraId="09BF569D" w14:textId="0C6A8E2B" w:rsidR="00A15FA2" w:rsidRDefault="00A15FA2" w:rsidP="004E30A2"/>
    <w:p w14:paraId="6EDCC5E2" w14:textId="26A06D22" w:rsidR="00A15FA2" w:rsidRDefault="00A15FA2" w:rsidP="004E30A2"/>
    <w:p w14:paraId="738778E8" w14:textId="2F364808" w:rsidR="00A15FA2" w:rsidRDefault="00A15FA2" w:rsidP="004E30A2"/>
    <w:p w14:paraId="5076162D" w14:textId="5D3D89D2" w:rsidR="00A15FA2" w:rsidRDefault="00A15FA2" w:rsidP="004E30A2"/>
    <w:p w14:paraId="1CDD3673" w14:textId="6D7EA899" w:rsidR="00A15FA2" w:rsidRDefault="00A15FA2" w:rsidP="004E30A2"/>
    <w:p w14:paraId="2F16F915" w14:textId="1F5E6C14" w:rsidR="00A15FA2" w:rsidRDefault="00A15FA2" w:rsidP="004E30A2"/>
    <w:p w14:paraId="0464FFC1" w14:textId="31B44357" w:rsidR="00A15FA2" w:rsidRDefault="00A15FA2" w:rsidP="004E30A2"/>
    <w:p w14:paraId="6A440044" w14:textId="4DCB2930" w:rsidR="00A15FA2" w:rsidRDefault="00A15FA2" w:rsidP="004E30A2"/>
    <w:p w14:paraId="2B2B5FF2" w14:textId="3A0C9FEE" w:rsidR="00A15FA2" w:rsidRDefault="00A15FA2" w:rsidP="004E30A2"/>
    <w:p w14:paraId="11603F36" w14:textId="3465B49D" w:rsidR="00A15FA2" w:rsidRDefault="00A15FA2" w:rsidP="004E30A2"/>
    <w:p w14:paraId="51DAE316" w14:textId="77777777" w:rsidR="00E14A48" w:rsidRDefault="00E14A48" w:rsidP="00E14A48">
      <w:pPr>
        <w:pStyle w:val="Heading1"/>
        <w:numPr>
          <w:ilvl w:val="0"/>
          <w:numId w:val="0"/>
        </w:numPr>
        <w:rPr>
          <w:color w:val="A6A6A6"/>
        </w:rPr>
      </w:pPr>
      <w:bookmarkStart w:id="22" w:name="_6_Report"/>
      <w:bookmarkEnd w:id="22"/>
      <w:r>
        <w:lastRenderedPageBreak/>
        <w:t>6 Report</w:t>
      </w:r>
    </w:p>
    <w:p w14:paraId="55469CC1" w14:textId="77777777" w:rsidR="00E14A48" w:rsidRDefault="00E14A48" w:rsidP="00FC36DE">
      <w:pPr>
        <w:pStyle w:val="Heading2"/>
        <w:numPr>
          <w:ilvl w:val="1"/>
          <w:numId w:val="17"/>
        </w:numPr>
        <w:tabs>
          <w:tab w:val="num" w:pos="360"/>
        </w:tabs>
        <w:ind w:left="576" w:hanging="576"/>
      </w:pPr>
      <w:bookmarkStart w:id="23" w:name="_Feature_Process_Flow_3"/>
      <w:bookmarkEnd w:id="23"/>
      <w:r>
        <w:t>Feature Process Flow / Use Case Model</w:t>
      </w:r>
    </w:p>
    <w:p w14:paraId="10F8892F" w14:textId="06CBA8FD" w:rsidR="00E14A48" w:rsidRPr="00C86C3C" w:rsidRDefault="00E14A48" w:rsidP="00E14A48">
      <w:pPr>
        <w:pStyle w:val="Heading2"/>
        <w:numPr>
          <w:ilvl w:val="0"/>
          <w:numId w:val="0"/>
        </w:numPr>
      </w:pPr>
      <w:bookmarkStart w:id="24" w:name="_6.2_Use_Case(s)"/>
      <w:bookmarkEnd w:id="24"/>
      <w:r>
        <w:t>6.</w:t>
      </w:r>
      <w:r w:rsidR="00AC5FBB">
        <w:t>2</w:t>
      </w:r>
      <w:r>
        <w:t xml:space="preserve"> 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14A48" w:rsidRPr="0023299A" w14:paraId="1E93343A" w14:textId="77777777" w:rsidTr="00C81227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9B38739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757638E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-6.1</w:t>
            </w:r>
          </w:p>
        </w:tc>
      </w:tr>
      <w:tr w:rsidR="00E14A48" w:rsidRPr="0023299A" w14:paraId="5F9118F4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474F4B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B9A8E5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Report</w:t>
            </w:r>
          </w:p>
        </w:tc>
      </w:tr>
      <w:tr w:rsidR="00E14A48" w:rsidRPr="0023299A" w14:paraId="44AF1FF8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773895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 w:hint="cs"/>
                <w:b/>
                <w:color w:val="000000" w:themeColor="text1"/>
                <w:szCs w:val="20"/>
                <w:rtl/>
              </w:rPr>
              <w:t xml:space="preserve"> </w:t>
            </w:r>
            <w:r w:rsidRPr="0023299A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C29434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Gerges</w:t>
            </w:r>
            <w:r>
              <w:rPr>
                <w:rFonts w:cs="Arial"/>
                <w:color w:val="000000" w:themeColor="text1"/>
                <w:szCs w:val="20"/>
              </w:rPr>
              <w:t xml:space="preserve"> Salah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BC7432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C26BD2" w14:textId="797346EC" w:rsidR="00E14A48" w:rsidRPr="0023299A" w:rsidRDefault="003276E9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Gerges salah</w:t>
            </w:r>
          </w:p>
        </w:tc>
      </w:tr>
      <w:tr w:rsidR="00E14A48" w:rsidRPr="0023299A" w14:paraId="1D94D2FC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6A4E4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49C3D3" w14:textId="165A7DDB" w:rsidR="00E14A48" w:rsidRPr="0023299A" w:rsidRDefault="002D1373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EA3AD0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DF0A24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E14A48" w:rsidRPr="0023299A" w14:paraId="3A0BF28D" w14:textId="77777777" w:rsidTr="00C8122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16EC118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0F2B4B9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The patient, the doctor, the doctor assistant</w:t>
            </w:r>
          </w:p>
        </w:tc>
      </w:tr>
      <w:tr w:rsidR="00E14A48" w:rsidRPr="0023299A" w14:paraId="3A6BA2BE" w14:textId="77777777" w:rsidTr="00C81227">
        <w:tc>
          <w:tcPr>
            <w:tcW w:w="2628" w:type="dxa"/>
            <w:gridSpan w:val="2"/>
          </w:tcPr>
          <w:p w14:paraId="7764E0CA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4108FDA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The doctor or the doctor assistant can write a patient statement report through it, and the patient can see this report.</w:t>
            </w:r>
          </w:p>
        </w:tc>
      </w:tr>
      <w:tr w:rsidR="00E14A48" w:rsidRPr="0023299A" w14:paraId="3268C594" w14:textId="77777777" w:rsidTr="00C81227">
        <w:tc>
          <w:tcPr>
            <w:tcW w:w="2628" w:type="dxa"/>
            <w:gridSpan w:val="2"/>
          </w:tcPr>
          <w:p w14:paraId="4E4F394D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11A9993F" w14:textId="28B68C26" w:rsidR="00E14A48" w:rsidRPr="0023299A" w:rsidRDefault="00E14A48" w:rsidP="003276E9">
            <w:pPr>
              <w:pStyle w:val="Hints"/>
              <w:rPr>
                <w:rFonts w:cs="Arial"/>
                <w:color w:val="000000" w:themeColor="text1"/>
                <w:rtl/>
              </w:rPr>
            </w:pPr>
            <w:r w:rsidRPr="0023299A">
              <w:rPr>
                <w:rFonts w:cs="Arial"/>
                <w:color w:val="000000" w:themeColor="text1"/>
              </w:rPr>
              <w:t>When click on report button</w:t>
            </w:r>
          </w:p>
        </w:tc>
      </w:tr>
      <w:tr w:rsidR="00E14A48" w:rsidRPr="0023299A" w14:paraId="23C275DB" w14:textId="77777777" w:rsidTr="00C81227">
        <w:trPr>
          <w:trHeight w:val="813"/>
        </w:trPr>
        <w:tc>
          <w:tcPr>
            <w:tcW w:w="2628" w:type="dxa"/>
            <w:gridSpan w:val="2"/>
          </w:tcPr>
          <w:p w14:paraId="78708160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F202C13" w14:textId="77777777" w:rsidR="00E14A48" w:rsidRPr="0023299A" w:rsidRDefault="00E14A48" w:rsidP="00FC36DE">
            <w:pPr>
              <w:pStyle w:val="Hints"/>
              <w:numPr>
                <w:ilvl w:val="0"/>
                <w:numId w:val="13"/>
              </w:numPr>
              <w:ind w:left="164" w:hanging="180"/>
              <w:rPr>
                <w:rFonts w:cs="Arial"/>
                <w:bCs/>
                <w:color w:val="000000" w:themeColor="text1"/>
              </w:rPr>
            </w:pPr>
            <w:r w:rsidRPr="0023299A">
              <w:rPr>
                <w:rFonts w:cs="Arial"/>
                <w:bCs/>
                <w:color w:val="000000" w:themeColor="text1"/>
              </w:rPr>
              <w:t xml:space="preserve"> Log in </w:t>
            </w:r>
          </w:p>
          <w:p w14:paraId="60479377" w14:textId="77777777" w:rsidR="00E14A48" w:rsidRPr="0023299A" w:rsidRDefault="00E14A48" w:rsidP="00FC36DE">
            <w:pPr>
              <w:pStyle w:val="Hints"/>
              <w:numPr>
                <w:ilvl w:val="0"/>
                <w:numId w:val="13"/>
              </w:numPr>
              <w:ind w:left="164" w:hanging="180"/>
              <w:rPr>
                <w:rFonts w:cs="Arial"/>
                <w:bCs/>
                <w:color w:val="000000" w:themeColor="text1"/>
              </w:rPr>
            </w:pPr>
            <w:r w:rsidRPr="0023299A">
              <w:rPr>
                <w:rFonts w:cs="Arial"/>
                <w:bCs/>
                <w:color w:val="000000" w:themeColor="text1"/>
              </w:rPr>
              <w:t xml:space="preserve">Clicking on button </w:t>
            </w:r>
          </w:p>
          <w:p w14:paraId="34F12FC5" w14:textId="77777777" w:rsidR="00E14A48" w:rsidRPr="0023299A" w:rsidRDefault="00E14A48" w:rsidP="00FC36DE">
            <w:pPr>
              <w:pStyle w:val="Hints"/>
              <w:numPr>
                <w:ilvl w:val="0"/>
                <w:numId w:val="13"/>
              </w:numPr>
              <w:ind w:left="164" w:hanging="180"/>
              <w:rPr>
                <w:rFonts w:cs="Arial"/>
                <w:bCs/>
                <w:color w:val="000000" w:themeColor="text1"/>
              </w:rPr>
            </w:pPr>
            <w:r w:rsidRPr="0023299A">
              <w:rPr>
                <w:rFonts w:cs="Arial"/>
                <w:bCs/>
                <w:color w:val="000000" w:themeColor="text1"/>
              </w:rPr>
              <w:t>After end of session</w:t>
            </w:r>
          </w:p>
        </w:tc>
      </w:tr>
      <w:tr w:rsidR="00E14A48" w:rsidRPr="0023299A" w14:paraId="35C92109" w14:textId="77777777" w:rsidTr="00C81227">
        <w:tc>
          <w:tcPr>
            <w:tcW w:w="2628" w:type="dxa"/>
            <w:gridSpan w:val="2"/>
          </w:tcPr>
          <w:p w14:paraId="76300B80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2C362F81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  <w:lang w:bidi="ar-EG"/>
              </w:rPr>
            </w:pPr>
            <w:r w:rsidRPr="0023299A">
              <w:rPr>
                <w:rFonts w:cs="Arial"/>
                <w:color w:val="000000" w:themeColor="text1"/>
                <w:szCs w:val="20"/>
                <w:lang w:bidi="ar-EG"/>
              </w:rPr>
              <w:t>Saving it in data base</w:t>
            </w:r>
          </w:p>
        </w:tc>
      </w:tr>
      <w:tr w:rsidR="00E14A48" w:rsidRPr="0023299A" w14:paraId="15EBF542" w14:textId="77777777" w:rsidTr="00C81227">
        <w:tc>
          <w:tcPr>
            <w:tcW w:w="2628" w:type="dxa"/>
            <w:gridSpan w:val="2"/>
          </w:tcPr>
          <w:p w14:paraId="00052074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FBAAEDF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1 - clicking on the button</w:t>
            </w:r>
          </w:p>
          <w:p w14:paraId="17D38BB7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 – check his account</w:t>
            </w:r>
          </w:p>
          <w:p w14:paraId="29A39FA2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3 – move to report page, it include 2 parts. One for write a report and another part for read a report</w:t>
            </w:r>
          </w:p>
          <w:p w14:paraId="052FCD84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 – click a done button to finish</w:t>
            </w:r>
          </w:p>
        </w:tc>
      </w:tr>
      <w:tr w:rsidR="00E14A48" w:rsidRPr="0023299A" w14:paraId="3220F143" w14:textId="77777777" w:rsidTr="00C81227">
        <w:tc>
          <w:tcPr>
            <w:tcW w:w="2628" w:type="dxa"/>
            <w:gridSpan w:val="2"/>
          </w:tcPr>
          <w:p w14:paraId="182C903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  <w:p w14:paraId="00A53A0B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DB063FA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2a. in step 2 of the normal flow. If the account is doctor or doctor assistant</w:t>
            </w:r>
            <w:r w:rsidRPr="0023299A">
              <w:rPr>
                <w:rFonts w:cs="Arial"/>
                <w:color w:val="000000" w:themeColor="text1"/>
                <w:szCs w:val="20"/>
              </w:rPr>
              <w:br/>
              <w:t xml:space="preserve">       account</w:t>
            </w:r>
          </w:p>
          <w:p w14:paraId="52F85F90" w14:textId="77777777" w:rsidR="00E14A48" w:rsidRPr="0023299A" w:rsidRDefault="00E14A48" w:rsidP="00FC36DE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system will disable the report reading part</w:t>
            </w:r>
          </w:p>
          <w:p w14:paraId="1D76F247" w14:textId="77777777" w:rsidR="00E14A48" w:rsidRPr="0023299A" w:rsidRDefault="00E14A48" w:rsidP="00FC36DE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doctors when click on Activated part, he can write and edit in a reports</w:t>
            </w:r>
          </w:p>
          <w:p w14:paraId="773954E6" w14:textId="77777777" w:rsidR="00E14A48" w:rsidRPr="0023299A" w:rsidRDefault="00E14A48" w:rsidP="00FC36DE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Save the report in database</w:t>
            </w:r>
          </w:p>
          <w:p w14:paraId="6D7AE3DA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2b. in step 2 of the normal flow. If the account is patient account</w:t>
            </w:r>
          </w:p>
          <w:p w14:paraId="1E841C68" w14:textId="77777777" w:rsidR="00E14A48" w:rsidRPr="0023299A" w:rsidRDefault="00E14A48" w:rsidP="00FC36DE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system will disable the report writing part</w:t>
            </w:r>
          </w:p>
          <w:p w14:paraId="0B14A595" w14:textId="6425B059" w:rsidR="00E14A48" w:rsidRPr="005F3401" w:rsidRDefault="00E14A48" w:rsidP="005F3401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The patient when click on </w:t>
            </w:r>
            <w:r w:rsidR="005F3401">
              <w:rPr>
                <w:rFonts w:cs="Arial"/>
                <w:color w:val="000000" w:themeColor="text1"/>
                <w:szCs w:val="20"/>
              </w:rPr>
              <w:t>Activated part</w:t>
            </w:r>
            <w:r w:rsidRPr="0023299A">
              <w:rPr>
                <w:rFonts w:cs="Arial"/>
                <w:color w:val="000000" w:themeColor="text1"/>
                <w:szCs w:val="20"/>
              </w:rPr>
              <w:t>, he can read his statement report</w:t>
            </w:r>
          </w:p>
        </w:tc>
      </w:tr>
      <w:tr w:rsidR="00E14A48" w:rsidRPr="0023299A" w14:paraId="69A1901D" w14:textId="77777777" w:rsidTr="00C81227">
        <w:tc>
          <w:tcPr>
            <w:tcW w:w="2628" w:type="dxa"/>
            <w:gridSpan w:val="2"/>
          </w:tcPr>
          <w:p w14:paraId="34D470A8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4F2A449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4a. In step 4 of the normal flow, if the doctors enter an empty report</w:t>
            </w:r>
          </w:p>
          <w:p w14:paraId="7B957AC1" w14:textId="77777777" w:rsidR="00E14A48" w:rsidRPr="0023299A" w:rsidRDefault="00E14A48" w:rsidP="00FC36D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System will show message to make the doctors enter valid report, then return the report page. </w:t>
            </w:r>
          </w:p>
          <w:p w14:paraId="30933015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4b. In step 4 of the normal flow, if the doctors enter a symbols</w:t>
            </w:r>
          </w:p>
          <w:p w14:paraId="19A853BF" w14:textId="77777777" w:rsidR="00E14A48" w:rsidRPr="0023299A" w:rsidRDefault="00E14A48" w:rsidP="00FC36DE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System will show message to make the patient remove a symbol</w:t>
            </w:r>
          </w:p>
        </w:tc>
      </w:tr>
      <w:tr w:rsidR="00E14A48" w:rsidRPr="0023299A" w14:paraId="2E39514A" w14:textId="77777777" w:rsidTr="00C81227">
        <w:tc>
          <w:tcPr>
            <w:tcW w:w="2628" w:type="dxa"/>
            <w:gridSpan w:val="2"/>
          </w:tcPr>
          <w:p w14:paraId="76229E8B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9293DEC" w14:textId="73D760F4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E14A48" w:rsidRPr="0023299A" w14:paraId="6D180D1B" w14:textId="77777777" w:rsidTr="00C81227">
        <w:tc>
          <w:tcPr>
            <w:tcW w:w="2628" w:type="dxa"/>
            <w:gridSpan w:val="2"/>
          </w:tcPr>
          <w:p w14:paraId="67F05374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9BE859A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>100 per hour</w:t>
            </w:r>
          </w:p>
        </w:tc>
      </w:tr>
      <w:tr w:rsidR="00E14A48" w:rsidRPr="0023299A" w14:paraId="09BDA6F7" w14:textId="77777777" w:rsidTr="00C81227">
        <w:tc>
          <w:tcPr>
            <w:tcW w:w="2628" w:type="dxa"/>
            <w:gridSpan w:val="2"/>
          </w:tcPr>
          <w:p w14:paraId="4EBBAC6F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0D30042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Write clearly reports for patient</w:t>
            </w:r>
          </w:p>
        </w:tc>
      </w:tr>
      <w:tr w:rsidR="00E14A48" w:rsidRPr="0023299A" w14:paraId="1484AAD7" w14:textId="77777777" w:rsidTr="00C81227">
        <w:tc>
          <w:tcPr>
            <w:tcW w:w="2628" w:type="dxa"/>
            <w:gridSpan w:val="2"/>
          </w:tcPr>
          <w:p w14:paraId="4BBB140B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2FCBA51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  <w:rtl/>
                <w:lang w:bidi="ar-EG"/>
              </w:rPr>
            </w:pPr>
            <w:r w:rsidRPr="0023299A">
              <w:rPr>
                <w:rFonts w:cs="Arial"/>
                <w:color w:val="000000" w:themeColor="text1"/>
              </w:rPr>
              <w:t>The report shall be written in the language of the country</w:t>
            </w:r>
          </w:p>
        </w:tc>
      </w:tr>
      <w:tr w:rsidR="00E14A48" w:rsidRPr="0023299A" w14:paraId="4F70728C" w14:textId="77777777" w:rsidTr="00C81227">
        <w:tc>
          <w:tcPr>
            <w:tcW w:w="2628" w:type="dxa"/>
            <w:gridSpan w:val="2"/>
          </w:tcPr>
          <w:p w14:paraId="409AC5C9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CA27508" w14:textId="77777777" w:rsidR="00E14A48" w:rsidRPr="0023299A" w:rsidRDefault="00E14A48" w:rsidP="00C81227">
            <w:pPr>
              <w:pStyle w:val="Hints"/>
              <w:rPr>
                <w:rFonts w:cs="Arial"/>
                <w:color w:val="000000" w:themeColor="text1"/>
              </w:rPr>
            </w:pPr>
            <w:r w:rsidRPr="0023299A">
              <w:rPr>
                <w:rFonts w:cs="Arial"/>
                <w:color w:val="000000" w:themeColor="text1"/>
              </w:rPr>
              <w:t xml:space="preserve"> </w:t>
            </w:r>
          </w:p>
        </w:tc>
      </w:tr>
    </w:tbl>
    <w:p w14:paraId="3CCEB524" w14:textId="6D547EB9" w:rsidR="00A15FA2" w:rsidRDefault="00A15FA2" w:rsidP="004E30A2"/>
    <w:p w14:paraId="5D8E7DC2" w14:textId="3E7B73BD" w:rsidR="00E14A48" w:rsidRDefault="00E14A48" w:rsidP="004E30A2"/>
    <w:p w14:paraId="2113E198" w14:textId="12C24615" w:rsidR="00E14A48" w:rsidRDefault="00E14A48" w:rsidP="004E30A2"/>
    <w:p w14:paraId="42076081" w14:textId="300E1CA4" w:rsidR="00E14A48" w:rsidRDefault="00E14A48" w:rsidP="004E30A2"/>
    <w:p w14:paraId="286D8902" w14:textId="0D2DEBDE" w:rsidR="00E14A48" w:rsidRDefault="00E14A48" w:rsidP="004E30A2"/>
    <w:p w14:paraId="35BE6AD5" w14:textId="65153648" w:rsidR="00E14A48" w:rsidRDefault="00E14A48" w:rsidP="004E30A2"/>
    <w:p w14:paraId="79D05E3D" w14:textId="49BC548D" w:rsidR="00E14A48" w:rsidRDefault="00E14A48" w:rsidP="004E30A2"/>
    <w:p w14:paraId="590491F1" w14:textId="1F5FB9E6" w:rsidR="00E14A48" w:rsidRDefault="00E14A48" w:rsidP="004E30A2"/>
    <w:p w14:paraId="366B5CE2" w14:textId="4FD72A02" w:rsidR="00E14A48" w:rsidRDefault="00E14A48" w:rsidP="004E30A2"/>
    <w:p w14:paraId="0C737BC0" w14:textId="455F333D" w:rsidR="00E14A48" w:rsidRDefault="00E14A48" w:rsidP="004E30A2"/>
    <w:p w14:paraId="703D97BB" w14:textId="05F2C258" w:rsidR="00E14A48" w:rsidRDefault="00E14A48" w:rsidP="004E30A2"/>
    <w:p w14:paraId="4D16628A" w14:textId="6ECF274A" w:rsidR="00E14A48" w:rsidRDefault="00E14A48" w:rsidP="004E30A2"/>
    <w:p w14:paraId="1C2335F3" w14:textId="0DD96CB1" w:rsidR="00E14A48" w:rsidRDefault="00E14A48" w:rsidP="004E30A2"/>
    <w:p w14:paraId="032B1602" w14:textId="6E5DE863" w:rsidR="00E14A48" w:rsidRDefault="00E14A48" w:rsidP="00FC36DE">
      <w:pPr>
        <w:pStyle w:val="Heading1"/>
        <w:numPr>
          <w:ilvl w:val="0"/>
          <w:numId w:val="21"/>
        </w:numPr>
        <w:ind w:left="744"/>
        <w:rPr>
          <w:color w:val="A6A6A6"/>
        </w:rPr>
      </w:pPr>
      <w:bookmarkStart w:id="25" w:name="_Feedback"/>
      <w:bookmarkEnd w:id="25"/>
      <w:r>
        <w:rPr>
          <w:b w:val="0"/>
          <w:bCs w:val="0"/>
        </w:rPr>
        <w:lastRenderedPageBreak/>
        <w:t>Feedback</w:t>
      </w:r>
    </w:p>
    <w:p w14:paraId="26F7F07E" w14:textId="12690021" w:rsidR="00E14A48" w:rsidRDefault="00E14A48" w:rsidP="00FC36DE">
      <w:pPr>
        <w:pStyle w:val="Heading2"/>
        <w:numPr>
          <w:ilvl w:val="1"/>
          <w:numId w:val="21"/>
        </w:numPr>
      </w:pPr>
      <w:bookmarkStart w:id="26" w:name="_Feature_Process_Flow_4"/>
      <w:bookmarkEnd w:id="26"/>
      <w:r>
        <w:t>Feature Process Flow / Use Case Model</w:t>
      </w:r>
    </w:p>
    <w:p w14:paraId="10D1DA3C" w14:textId="066B7348" w:rsidR="00E14A48" w:rsidRDefault="00E14A48" w:rsidP="00E14A48">
      <w:pPr>
        <w:pStyle w:val="Heading2"/>
        <w:numPr>
          <w:ilvl w:val="0"/>
          <w:numId w:val="0"/>
        </w:numPr>
        <w:ind w:left="576" w:hanging="576"/>
      </w:pPr>
      <w:bookmarkStart w:id="27" w:name="_7.2__"/>
      <w:bookmarkEnd w:id="27"/>
      <w:r>
        <w:t xml:space="preserve">   7.</w:t>
      </w:r>
      <w:r w:rsidR="00AC5FBB">
        <w:t>2</w:t>
      </w:r>
      <w:r>
        <w:t xml:space="preserve">    Use Case(s)</w:t>
      </w: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E14A48" w:rsidRPr="00D90F10" w14:paraId="7A08CB0E" w14:textId="77777777" w:rsidTr="00C81227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DADECB6" w14:textId="77777777" w:rsidR="00E14A48" w:rsidRDefault="00E14A48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ascii="Trebuchet MS" w:hAnsi="Trebuchet MS"/>
              </w:rPr>
              <w:br w:type="page"/>
            </w: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14:paraId="745EF5CE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UC – 7.1</w:t>
            </w:r>
          </w:p>
        </w:tc>
      </w:tr>
      <w:tr w:rsidR="00E14A48" w:rsidRPr="00D90F10" w14:paraId="1A70FCC9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62D597" w14:textId="77777777" w:rsidR="00E14A48" w:rsidRDefault="00E14A48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14:paraId="70A8E548" w14:textId="3F7FCFCF" w:rsidR="00E14A48" w:rsidRPr="0023299A" w:rsidRDefault="005F3401" w:rsidP="00C81227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Write and read </w:t>
            </w:r>
            <w:r w:rsidR="00E14A48" w:rsidRPr="0023299A">
              <w:rPr>
                <w:rFonts w:cs="Arial"/>
                <w:color w:val="000000" w:themeColor="text1"/>
              </w:rPr>
              <w:t>Feedback</w:t>
            </w:r>
          </w:p>
        </w:tc>
      </w:tr>
      <w:tr w:rsidR="00E14A48" w:rsidRPr="00D90F10" w14:paraId="4E79B2EB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B9E67C8" w14:textId="77777777" w:rsidR="00E14A48" w:rsidRDefault="00E14A48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7006FC7" w14:textId="2D655880" w:rsidR="00E14A48" w:rsidRPr="0023299A" w:rsidRDefault="00421B37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Merna Nabil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6CCCC2F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14:paraId="69C1E4F6" w14:textId="6572AA42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E14A48" w:rsidRPr="00D90F10" w14:paraId="3CD9457C" w14:textId="77777777" w:rsidTr="00C8122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DD1BD62" w14:textId="77777777" w:rsidR="00E14A48" w:rsidRDefault="00E14A48" w:rsidP="00C8122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25B3489" w14:textId="6BCAB981" w:rsidR="00E14A48" w:rsidRPr="0023299A" w:rsidRDefault="002D1373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FFB671A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14:paraId="4AAF2989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E14A48" w:rsidRPr="00D90F10" w14:paraId="16B0C9C2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B8248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1F4FF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Patient, receptionist</w:t>
            </w:r>
          </w:p>
        </w:tc>
      </w:tr>
      <w:tr w:rsidR="00E14A48" w:rsidRPr="00D90F10" w14:paraId="75D70B91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8D944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3CB9C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patient can write feedback through it and the receptionist can read this feedback</w:t>
            </w:r>
          </w:p>
        </w:tc>
      </w:tr>
      <w:tr w:rsidR="00E14A48" w:rsidRPr="00D90F10" w14:paraId="7C21D3E5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3A918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ADB75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Click on the feedback button</w:t>
            </w:r>
          </w:p>
        </w:tc>
      </w:tr>
      <w:tr w:rsidR="00E14A48" w:rsidRPr="00D90F10" w14:paraId="76249D71" w14:textId="77777777" w:rsidTr="00C81227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AE17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387403" w14:textId="77777777" w:rsidR="00E14A48" w:rsidRPr="0023299A" w:rsidRDefault="00E14A48" w:rsidP="00C81227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 xml:space="preserve">1 – log in </w:t>
            </w:r>
          </w:p>
          <w:p w14:paraId="42C77281" w14:textId="77777777" w:rsidR="00E14A48" w:rsidRPr="0023299A" w:rsidRDefault="00E14A48" w:rsidP="00C81227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2 – clicking on button</w:t>
            </w:r>
          </w:p>
          <w:p w14:paraId="7880896A" w14:textId="77777777" w:rsidR="00E14A48" w:rsidRPr="0023299A" w:rsidRDefault="00E14A48" w:rsidP="00C81227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23299A">
              <w:rPr>
                <w:rFonts w:cs="Arial"/>
                <w:b/>
                <w:color w:val="000000" w:themeColor="text1"/>
                <w:szCs w:val="20"/>
              </w:rPr>
              <w:t>3 – write something to complete</w:t>
            </w:r>
          </w:p>
        </w:tc>
      </w:tr>
      <w:tr w:rsidR="00E14A48" w:rsidRPr="00D90F10" w14:paraId="23A57A1B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B8F4A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8EAD91" w14:textId="643A914F" w:rsidR="00E14A48" w:rsidRPr="0023299A" w:rsidRDefault="00422738" w:rsidP="00C81227">
            <w:pPr>
              <w:rPr>
                <w:rFonts w:cs="Arial"/>
                <w:color w:val="000000" w:themeColor="text1"/>
                <w:szCs w:val="20"/>
                <w:rtl/>
                <w:lang w:bidi="ar-EG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Patient receive thanks massage </w:t>
            </w:r>
          </w:p>
        </w:tc>
      </w:tr>
      <w:tr w:rsidR="00E14A48" w:rsidRPr="00212781" w14:paraId="6B28143C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A1CE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37B26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1 - clicking on the button</w:t>
            </w:r>
          </w:p>
          <w:p w14:paraId="63D8213E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 – check his account</w:t>
            </w:r>
          </w:p>
          <w:p w14:paraId="75802974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3 – move to feedback page, it include 2 parts. One for write feedback and another part for read a feedbacks</w:t>
            </w:r>
          </w:p>
          <w:p w14:paraId="6B30D4B2" w14:textId="77777777" w:rsidR="00E14A48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 – click a done button to finish</w:t>
            </w:r>
          </w:p>
          <w:p w14:paraId="50C3307D" w14:textId="77C8E3AE" w:rsidR="00422738" w:rsidRPr="0023299A" w:rsidRDefault="00422738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5 – system show thanks massage to patient </w:t>
            </w:r>
          </w:p>
        </w:tc>
      </w:tr>
      <w:tr w:rsidR="00E14A48" w:rsidRPr="00D90F10" w14:paraId="0EC3C18C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D200E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3A668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2a. in step 2 of the normal flow. If the account is receptionist account</w:t>
            </w:r>
          </w:p>
          <w:p w14:paraId="1973BE39" w14:textId="77777777" w:rsidR="00E14A48" w:rsidRPr="0023299A" w:rsidRDefault="00E14A48" w:rsidP="00FC36DE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system will disable the feedback writing part</w:t>
            </w:r>
          </w:p>
          <w:p w14:paraId="08554D67" w14:textId="77777777" w:rsidR="00E14A48" w:rsidRPr="0023299A" w:rsidRDefault="00E14A48" w:rsidP="00FC36DE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receptionist when click on Activated part, he can read a feedbacks</w:t>
            </w:r>
          </w:p>
          <w:p w14:paraId="4B8720D7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2b. in step 2 of the normal flow. If the account is patient account</w:t>
            </w:r>
          </w:p>
          <w:p w14:paraId="1A03A955" w14:textId="77777777" w:rsidR="00E14A48" w:rsidRPr="0023299A" w:rsidRDefault="00E14A48" w:rsidP="00FC36DE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system will disable the feedback reading part</w:t>
            </w:r>
          </w:p>
          <w:p w14:paraId="71075C74" w14:textId="22934946" w:rsidR="00E14A48" w:rsidRPr="0023299A" w:rsidRDefault="00E14A48" w:rsidP="00BD5578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patient when click on it, he can write feedback</w:t>
            </w:r>
          </w:p>
          <w:p w14:paraId="4272BE02" w14:textId="77777777" w:rsidR="00E14A48" w:rsidRPr="0023299A" w:rsidRDefault="00E14A48" w:rsidP="00FC36DE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save this feedback on data base</w:t>
            </w:r>
          </w:p>
          <w:p w14:paraId="46F033E9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2c. in step 2 of the normal flow. If the patient didn’t find in the database</w:t>
            </w:r>
          </w:p>
          <w:p w14:paraId="08043BAD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       1.show him the registration page to registration</w:t>
            </w:r>
          </w:p>
          <w:p w14:paraId="25722102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4a. in step 4 of the normal flow. If the patient cancels before send feedback</w:t>
            </w:r>
          </w:p>
          <w:p w14:paraId="2669164E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       1.the system will show Warning message.</w:t>
            </w:r>
          </w:p>
          <w:p w14:paraId="28897A3D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4c. In step 4 of the normal flow, if the patient enters valid feedback</w:t>
            </w:r>
          </w:p>
          <w:p w14:paraId="3D235013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       1.the system will save it in data base </w:t>
            </w:r>
          </w:p>
        </w:tc>
      </w:tr>
      <w:tr w:rsidR="00E14A48" w:rsidRPr="00D90F10" w14:paraId="0E956A55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4C6C5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A1BCE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4a. In step 4 of the normal flow, if the patient enters empty feedback </w:t>
            </w:r>
          </w:p>
          <w:p w14:paraId="45F97611" w14:textId="77777777" w:rsidR="00E14A48" w:rsidRPr="0023299A" w:rsidRDefault="00E14A48" w:rsidP="00FC36D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 xml:space="preserve">System will show message to make the patient enter valid feedback and return the feedback page. </w:t>
            </w:r>
          </w:p>
          <w:p w14:paraId="0E3347EA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4b.   In step 4 of the normal flow, if the patient enters a symbols</w:t>
            </w:r>
          </w:p>
          <w:p w14:paraId="605A9866" w14:textId="77777777" w:rsidR="00E14A48" w:rsidRPr="0023299A" w:rsidRDefault="00E14A48" w:rsidP="00FC36DE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System will show message to make the patient remove a symbol</w:t>
            </w:r>
          </w:p>
        </w:tc>
      </w:tr>
      <w:tr w:rsidR="00E14A48" w:rsidRPr="00D90F10" w14:paraId="1C4273D8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CFA3A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83127" w14:textId="74FC1ABA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E14A48" w:rsidRPr="00D90F10" w14:paraId="31EE986E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2F4AB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11DBC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  <w:rtl/>
                <w:lang w:bidi="ar-EG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100 per hour</w:t>
            </w:r>
          </w:p>
        </w:tc>
      </w:tr>
      <w:tr w:rsidR="00E14A48" w:rsidRPr="00D90F10" w14:paraId="6679386D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A735A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810CD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Add id of user to database</w:t>
            </w:r>
          </w:p>
        </w:tc>
      </w:tr>
      <w:tr w:rsidR="00E14A48" w:rsidRPr="00D90F10" w14:paraId="3FA785D1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69107" w14:textId="77777777" w:rsidR="00E14A48" w:rsidRPr="0023299A" w:rsidRDefault="00E14A48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23299A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694CF" w14:textId="77777777" w:rsidR="00E14A48" w:rsidRPr="0023299A" w:rsidRDefault="00E14A48" w:rsidP="00C81227">
            <w:pPr>
              <w:rPr>
                <w:rFonts w:cs="Arial"/>
                <w:color w:val="000000" w:themeColor="text1"/>
                <w:szCs w:val="20"/>
              </w:rPr>
            </w:pPr>
            <w:r w:rsidRPr="0023299A">
              <w:rPr>
                <w:rFonts w:cs="Arial"/>
                <w:color w:val="000000" w:themeColor="text1"/>
                <w:szCs w:val="20"/>
              </w:rPr>
              <w:t>The patient must be +12</w:t>
            </w:r>
          </w:p>
        </w:tc>
      </w:tr>
      <w:tr w:rsidR="00E14A48" w:rsidRPr="00D90F10" w14:paraId="5ECF0BB7" w14:textId="77777777" w:rsidTr="00C8122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8C57ABF" w14:textId="77777777" w:rsidR="00E14A48" w:rsidRDefault="00E14A48" w:rsidP="00C8122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02A05D" w14:textId="77777777" w:rsidR="00E14A48" w:rsidRPr="00D90F10" w:rsidRDefault="00E14A48" w:rsidP="00C81227">
            <w:pPr>
              <w:rPr>
                <w:rFonts w:cs="Arial"/>
                <w:color w:val="FF0000"/>
                <w:szCs w:val="20"/>
              </w:rPr>
            </w:pPr>
          </w:p>
        </w:tc>
      </w:tr>
    </w:tbl>
    <w:p w14:paraId="4801561A" w14:textId="77777777" w:rsidR="00E14A48" w:rsidRDefault="00E14A48" w:rsidP="00E14A48"/>
    <w:p w14:paraId="76510F7D" w14:textId="77777777" w:rsidR="00E14A48" w:rsidRDefault="00E14A48" w:rsidP="00E14A48"/>
    <w:p w14:paraId="1ECC2BC4" w14:textId="77777777" w:rsidR="00E14A48" w:rsidRDefault="00E14A48" w:rsidP="00E14A48">
      <w:pPr>
        <w:rPr>
          <w:lang w:bidi="ar-EG"/>
        </w:rPr>
      </w:pPr>
    </w:p>
    <w:p w14:paraId="19B7D3B3" w14:textId="77777777" w:rsidR="00E14A48" w:rsidRDefault="00E14A48" w:rsidP="00E14A48"/>
    <w:p w14:paraId="692B8BBA" w14:textId="4D53E00E" w:rsidR="00E14A48" w:rsidRDefault="00E14A48" w:rsidP="004E30A2"/>
    <w:p w14:paraId="25C75147" w14:textId="6A85E29D" w:rsidR="00E14A48" w:rsidRDefault="00E14A48" w:rsidP="004E30A2"/>
    <w:p w14:paraId="2D53885D" w14:textId="1BCEC592" w:rsidR="00E14A48" w:rsidRDefault="00E14A48" w:rsidP="004E30A2"/>
    <w:p w14:paraId="01A974EC" w14:textId="3733B5D4" w:rsidR="004B677D" w:rsidRPr="00B256B7" w:rsidRDefault="004B677D" w:rsidP="004B677D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  <w:bookmarkStart w:id="28" w:name="_8_Edit_an"/>
      <w:bookmarkEnd w:id="28"/>
      <w:r>
        <w:rPr>
          <w:color w:val="000000" w:themeColor="text1"/>
        </w:rPr>
        <w:lastRenderedPageBreak/>
        <w:t>8 Edit an appointment</w:t>
      </w:r>
    </w:p>
    <w:p w14:paraId="5CF725EC" w14:textId="367944DA" w:rsidR="004B677D" w:rsidRDefault="00EE4458" w:rsidP="004B677D">
      <w:pPr>
        <w:pStyle w:val="Heading2"/>
        <w:numPr>
          <w:ilvl w:val="0"/>
          <w:numId w:val="0"/>
        </w:numPr>
        <w:ind w:left="576" w:hanging="576"/>
      </w:pPr>
      <w:bookmarkStart w:id="29" w:name="_8.1_Feature_Process"/>
      <w:bookmarkEnd w:id="29"/>
      <w:r>
        <w:t>8</w:t>
      </w:r>
      <w:r w:rsidR="004B677D">
        <w:t>.1 Feature Process Flow / Use Case Model</w:t>
      </w:r>
    </w:p>
    <w:p w14:paraId="1076C4AD" w14:textId="0C56DB83" w:rsidR="004B677D" w:rsidRDefault="00EE4458" w:rsidP="004B677D">
      <w:pPr>
        <w:pStyle w:val="Heading2"/>
        <w:numPr>
          <w:ilvl w:val="0"/>
          <w:numId w:val="0"/>
        </w:numPr>
      </w:pPr>
      <w:bookmarkStart w:id="30" w:name="_8.2_Use_Case(s)"/>
      <w:bookmarkEnd w:id="30"/>
      <w:r>
        <w:t>8</w:t>
      </w:r>
      <w:r w:rsidR="004B677D">
        <w:t>.</w:t>
      </w:r>
      <w:r w:rsidR="00AC5FBB">
        <w:t xml:space="preserve">2 </w:t>
      </w:r>
      <w:r w:rsidR="004B677D">
        <w:t>Use Case(s)</w:t>
      </w:r>
    </w:p>
    <w:p w14:paraId="667E26DD" w14:textId="10A5C84D" w:rsidR="004B677D" w:rsidRDefault="004B677D" w:rsidP="004E30A2"/>
    <w:p w14:paraId="4301E78C" w14:textId="77777777" w:rsidR="004B677D" w:rsidRDefault="004B677D" w:rsidP="004E30A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B677D" w:rsidRPr="00670215" w14:paraId="6B9EB484" w14:textId="77777777" w:rsidTr="00B2344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05597D5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ascii="Trebuchet MS" w:hAnsi="Trebuchet MS"/>
              </w:rPr>
              <w:br w:type="page"/>
            </w: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EAE9BDF" w14:textId="22D0BD78" w:rsidR="004B677D" w:rsidRPr="00C537F1" w:rsidRDefault="004B677D" w:rsidP="00B2344D">
            <w:r w:rsidRPr="00C537F1">
              <w:t>UC-</w:t>
            </w:r>
            <w:r w:rsidR="00B23AEC">
              <w:t>8.1</w:t>
            </w:r>
          </w:p>
        </w:tc>
      </w:tr>
      <w:tr w:rsidR="004B677D" w:rsidRPr="00670215" w14:paraId="0674C702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802B7B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10ED84" w14:textId="77777777" w:rsidR="004B677D" w:rsidRPr="00C537F1" w:rsidRDefault="004B677D" w:rsidP="00B2344D">
            <w:r w:rsidRPr="00C537F1">
              <w:t>Edit appointment</w:t>
            </w:r>
          </w:p>
        </w:tc>
      </w:tr>
      <w:tr w:rsidR="004B677D" w:rsidRPr="00670215" w14:paraId="2AB090B1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035A56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D8171" w14:textId="77777777" w:rsidR="004B677D" w:rsidRPr="00670215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Sami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4B8A9E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119C93" w14:textId="4EF51653" w:rsidR="004B677D" w:rsidRPr="00670215" w:rsidRDefault="00137EC0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Gerges Salah</w:t>
            </w:r>
          </w:p>
        </w:tc>
      </w:tr>
      <w:tr w:rsidR="004B677D" w:rsidRPr="00670215" w14:paraId="4B0C4519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AB8F3F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A33F87" w14:textId="3EC677B1" w:rsidR="004B677D" w:rsidRPr="00670215" w:rsidRDefault="00396CBF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C8D724" w14:textId="77777777" w:rsidR="004B677D" w:rsidRPr="00C86C3C" w:rsidRDefault="004B677D" w:rsidP="00B2344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F2434A" w14:textId="116B4457" w:rsidR="004B677D" w:rsidRPr="00670215" w:rsidRDefault="00137EC0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</w:tr>
      <w:tr w:rsidR="004B677D" w:rsidRPr="00670215" w14:paraId="3B7F331E" w14:textId="77777777" w:rsidTr="00B2344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0C3BA68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5FD2F7F4" w14:textId="68D90742" w:rsidR="004B677D" w:rsidRPr="002E4CF9" w:rsidRDefault="00EE4458" w:rsidP="00B2344D">
            <w:pPr>
              <w:rPr>
                <w:rFonts w:cs="Arial"/>
                <w:szCs w:val="20"/>
              </w:rPr>
            </w:pPr>
            <w:r w:rsidRPr="002E4CF9">
              <w:rPr>
                <w:rFonts w:cs="Arial"/>
                <w:szCs w:val="20"/>
              </w:rPr>
              <w:t>Doctor,</w:t>
            </w:r>
            <w:r w:rsidR="004B677D" w:rsidRPr="002E4CF9">
              <w:rPr>
                <w:rFonts w:cs="Arial"/>
                <w:szCs w:val="20"/>
              </w:rPr>
              <w:t xml:space="preserve"> Receptionist </w:t>
            </w:r>
          </w:p>
        </w:tc>
      </w:tr>
      <w:tr w:rsidR="004B677D" w:rsidRPr="00670215" w14:paraId="559313E8" w14:textId="77777777" w:rsidTr="00B2344D">
        <w:tc>
          <w:tcPr>
            <w:tcW w:w="2628" w:type="dxa"/>
            <w:gridSpan w:val="2"/>
          </w:tcPr>
          <w:p w14:paraId="19D8D9D2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F29118D" w14:textId="77777777" w:rsidR="004B677D" w:rsidRPr="000D116D" w:rsidRDefault="004B677D" w:rsidP="00B2344D">
            <w:pPr>
              <w:rPr>
                <w:rFonts w:cs="Arial"/>
                <w:b/>
                <w:bCs/>
                <w:szCs w:val="20"/>
                <w:lang w:bidi="ar-EG"/>
              </w:rPr>
            </w:pPr>
            <w:r>
              <w:rPr>
                <w:rFonts w:cs="Arial"/>
                <w:szCs w:val="20"/>
              </w:rPr>
              <w:t xml:space="preserve">Doctor and Receptionist can enter </w:t>
            </w:r>
            <w:r w:rsidRPr="000D116D">
              <w:rPr>
                <w:rFonts w:cs="Arial"/>
                <w:szCs w:val="20"/>
              </w:rPr>
              <w:t>Available appointments</w:t>
            </w:r>
          </w:p>
        </w:tc>
      </w:tr>
      <w:tr w:rsidR="004B677D" w:rsidRPr="00670215" w14:paraId="47593D5E" w14:textId="77777777" w:rsidTr="00B2344D">
        <w:tc>
          <w:tcPr>
            <w:tcW w:w="2628" w:type="dxa"/>
            <w:gridSpan w:val="2"/>
          </w:tcPr>
          <w:p w14:paraId="066F8247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EE58CD8" w14:textId="77777777" w:rsidR="004B677D" w:rsidRPr="006715B1" w:rsidRDefault="004B677D" w:rsidP="00B2344D">
            <w:pPr>
              <w:pStyle w:val="Hints"/>
              <w:rPr>
                <w:rFonts w:cs="Arial"/>
                <w:color w:val="auto"/>
              </w:rPr>
            </w:pPr>
            <w:r w:rsidRPr="000D116D">
              <w:rPr>
                <w:rFonts w:cs="Arial"/>
                <w:color w:val="auto"/>
              </w:rPr>
              <w:t xml:space="preserve">Receptionist </w:t>
            </w:r>
            <w:r>
              <w:rPr>
                <w:rFonts w:cs="Arial"/>
                <w:color w:val="auto"/>
              </w:rPr>
              <w:t xml:space="preserve">or Doctor click on the icon named Edit appointment  </w:t>
            </w:r>
          </w:p>
        </w:tc>
      </w:tr>
      <w:tr w:rsidR="004B677D" w:rsidRPr="00670215" w14:paraId="41877226" w14:textId="77777777" w:rsidTr="00B2344D">
        <w:trPr>
          <w:trHeight w:val="255"/>
        </w:trPr>
        <w:tc>
          <w:tcPr>
            <w:tcW w:w="2628" w:type="dxa"/>
            <w:gridSpan w:val="2"/>
          </w:tcPr>
          <w:p w14:paraId="45942593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F725DDB" w14:textId="77777777" w:rsidR="004B677D" w:rsidRPr="002E4CF9" w:rsidRDefault="004B677D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</w:rPr>
              <w:t>Doctor or Receptionist must have log in on the system so that they can edit the available appointments.</w:t>
            </w:r>
          </w:p>
        </w:tc>
      </w:tr>
      <w:tr w:rsidR="004B677D" w:rsidRPr="00670215" w14:paraId="45E2CB82" w14:textId="77777777" w:rsidTr="00B2344D">
        <w:tc>
          <w:tcPr>
            <w:tcW w:w="2628" w:type="dxa"/>
            <w:gridSpan w:val="2"/>
          </w:tcPr>
          <w:p w14:paraId="0433029C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33F7D63E" w14:textId="77777777" w:rsidR="004B677D" w:rsidRPr="001A6B56" w:rsidRDefault="004B677D" w:rsidP="00B2344D">
            <w:pPr>
              <w:rPr>
                <w:rFonts w:cs="Arial"/>
                <w:bCs/>
                <w:szCs w:val="20"/>
                <w:rtl/>
                <w:lang w:bidi="ar-EG"/>
              </w:rPr>
            </w:pPr>
            <w:r w:rsidRPr="001A6B56">
              <w:rPr>
                <w:rFonts w:cs="Arial"/>
                <w:bCs/>
                <w:szCs w:val="20"/>
              </w:rPr>
              <w:t>Available appointments will be adjusted in a way that suits the doctor's schedule</w:t>
            </w:r>
          </w:p>
        </w:tc>
      </w:tr>
      <w:tr w:rsidR="004B677D" w:rsidRPr="00670215" w14:paraId="4421F014" w14:textId="77777777" w:rsidTr="00B2344D">
        <w:tc>
          <w:tcPr>
            <w:tcW w:w="2628" w:type="dxa"/>
            <w:gridSpan w:val="2"/>
          </w:tcPr>
          <w:p w14:paraId="28A622E7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895C83F" w14:textId="77777777" w:rsidR="004B677D" w:rsidRDefault="004B677D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1-Receptionist logs in on the system and click on the icon Edit appointment.</w:t>
            </w:r>
          </w:p>
          <w:p w14:paraId="752FC192" w14:textId="77777777" w:rsidR="004B677D" w:rsidRPr="002E4CF9" w:rsidRDefault="004B677D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2- Receptionist enters the available appointments.</w:t>
            </w:r>
          </w:p>
        </w:tc>
      </w:tr>
      <w:tr w:rsidR="004B677D" w:rsidRPr="00670215" w14:paraId="45F970FB" w14:textId="77777777" w:rsidTr="00B2344D">
        <w:tc>
          <w:tcPr>
            <w:tcW w:w="2628" w:type="dxa"/>
            <w:gridSpan w:val="2"/>
          </w:tcPr>
          <w:p w14:paraId="65041AC9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98483F5" w14:textId="04632B41" w:rsidR="004B677D" w:rsidRPr="00481D46" w:rsidRDefault="004B677D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EE4458">
              <w:rPr>
                <w:rFonts w:cs="Arial"/>
                <w:szCs w:val="20"/>
              </w:rPr>
              <w:t>a.</w:t>
            </w:r>
            <w:r w:rsidR="00EE4458">
              <w:rPr>
                <w:rFonts w:cs="Arial"/>
                <w:bCs/>
                <w:szCs w:val="20"/>
              </w:rPr>
              <w:t xml:space="preserve"> Doctor</w:t>
            </w:r>
            <w:r w:rsidRPr="00481D46">
              <w:rPr>
                <w:rFonts w:cs="Arial"/>
                <w:bCs/>
                <w:szCs w:val="20"/>
              </w:rPr>
              <w:t xml:space="preserve"> logs in on the system and click on the icon Edit appointment.</w:t>
            </w:r>
          </w:p>
          <w:p w14:paraId="1BC74046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>
              <w:rPr>
                <w:rFonts w:cs="Arial"/>
                <w:bCs/>
                <w:szCs w:val="20"/>
              </w:rPr>
              <w:t xml:space="preserve"> Doctor enters the available appointments.</w:t>
            </w:r>
          </w:p>
        </w:tc>
      </w:tr>
      <w:tr w:rsidR="004B677D" w:rsidRPr="00670215" w14:paraId="4679D605" w14:textId="77777777" w:rsidTr="00B2344D">
        <w:tc>
          <w:tcPr>
            <w:tcW w:w="2628" w:type="dxa"/>
            <w:gridSpan w:val="2"/>
          </w:tcPr>
          <w:p w14:paraId="0D7025D4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267E4EC" w14:textId="77777777" w:rsidR="004B677D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Doctor or Receptionist can enter an existent appointment then the system shows error message says that “the appointment already exists”</w:t>
            </w:r>
          </w:p>
          <w:p w14:paraId="06C60057" w14:textId="77777777" w:rsidR="004B677D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2a.</w:t>
            </w:r>
            <w:r w:rsidRPr="00C0742F">
              <w:rPr>
                <w:rFonts w:cs="Arial"/>
                <w:szCs w:val="20"/>
              </w:rPr>
              <w:t xml:space="preserve">in a step 2 if doctor assistant entered </w:t>
            </w:r>
            <w:r>
              <w:rPr>
                <w:rFonts w:cs="Arial"/>
                <w:szCs w:val="20"/>
              </w:rPr>
              <w:t>an existence appointment</w:t>
            </w:r>
          </w:p>
          <w:p w14:paraId="7507AB78" w14:textId="77777777" w:rsidR="004B677D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1- Appointment is disapproved.</w:t>
            </w:r>
          </w:p>
          <w:p w14:paraId="424A1EB1" w14:textId="77777777" w:rsidR="004B677D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2- Message to Doctor or Receptionist to re-enter the appointment. </w:t>
            </w:r>
          </w:p>
          <w:p w14:paraId="30884F22" w14:textId="77777777" w:rsidR="004B677D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3-Doctor or Receptionist re-enters appointment.</w:t>
            </w:r>
          </w:p>
          <w:p w14:paraId="7850953A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4-Use Case resumes on step 3 of normal flow.</w:t>
            </w:r>
          </w:p>
        </w:tc>
      </w:tr>
      <w:tr w:rsidR="004B677D" w:rsidRPr="00670215" w14:paraId="0DB51B00" w14:textId="77777777" w:rsidTr="00B2344D">
        <w:tc>
          <w:tcPr>
            <w:tcW w:w="2628" w:type="dxa"/>
            <w:gridSpan w:val="2"/>
          </w:tcPr>
          <w:p w14:paraId="4B1452B6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5B5E23D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</w:p>
        </w:tc>
      </w:tr>
      <w:tr w:rsidR="004B677D" w:rsidRPr="00670215" w14:paraId="61633BC9" w14:textId="77777777" w:rsidTr="00B2344D">
        <w:tc>
          <w:tcPr>
            <w:tcW w:w="2628" w:type="dxa"/>
            <w:gridSpan w:val="2"/>
          </w:tcPr>
          <w:p w14:paraId="77D9847F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EBCF07F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 per day</w:t>
            </w:r>
          </w:p>
        </w:tc>
      </w:tr>
      <w:tr w:rsidR="004B677D" w:rsidRPr="00670215" w14:paraId="4AD32084" w14:textId="77777777" w:rsidTr="00B2344D">
        <w:tc>
          <w:tcPr>
            <w:tcW w:w="2628" w:type="dxa"/>
            <w:gridSpan w:val="2"/>
          </w:tcPr>
          <w:p w14:paraId="36F96D67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9E6EB07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</w:p>
        </w:tc>
      </w:tr>
      <w:tr w:rsidR="004B677D" w:rsidRPr="00670215" w14:paraId="4B9E02C1" w14:textId="77777777" w:rsidTr="00B2344D">
        <w:tc>
          <w:tcPr>
            <w:tcW w:w="2628" w:type="dxa"/>
            <w:gridSpan w:val="2"/>
          </w:tcPr>
          <w:p w14:paraId="209351E7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EB9DE9D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</w:p>
        </w:tc>
      </w:tr>
      <w:tr w:rsidR="004B677D" w:rsidRPr="00670215" w14:paraId="3ADD22D3" w14:textId="77777777" w:rsidTr="00B2344D">
        <w:tc>
          <w:tcPr>
            <w:tcW w:w="2628" w:type="dxa"/>
            <w:gridSpan w:val="2"/>
          </w:tcPr>
          <w:p w14:paraId="07DC782A" w14:textId="77777777" w:rsidR="004B677D" w:rsidRPr="00670215" w:rsidRDefault="004B677D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FFA92C3" w14:textId="77777777" w:rsidR="004B677D" w:rsidRPr="002E4CF9" w:rsidRDefault="004B677D" w:rsidP="00B2344D">
            <w:pPr>
              <w:rPr>
                <w:rFonts w:cs="Arial"/>
                <w:szCs w:val="20"/>
              </w:rPr>
            </w:pPr>
          </w:p>
        </w:tc>
      </w:tr>
    </w:tbl>
    <w:p w14:paraId="24B9DB12" w14:textId="0916068D" w:rsidR="00E14A48" w:rsidRDefault="00E14A48" w:rsidP="004E30A2"/>
    <w:p w14:paraId="2D060DDD" w14:textId="5C4EAB6E" w:rsidR="00E14A48" w:rsidRDefault="00E14A48" w:rsidP="004E30A2"/>
    <w:p w14:paraId="51137420" w14:textId="725ACF4E" w:rsidR="00E14A48" w:rsidRDefault="00E14A48" w:rsidP="004E30A2"/>
    <w:p w14:paraId="20CFE1D1" w14:textId="3BB03010" w:rsidR="00E14A48" w:rsidRDefault="00E14A48" w:rsidP="004E30A2"/>
    <w:p w14:paraId="7130AA1B" w14:textId="72FAB4E8" w:rsidR="00C50CB1" w:rsidRDefault="00C50CB1" w:rsidP="004E30A2"/>
    <w:p w14:paraId="16FB2617" w14:textId="3BF0F2EF" w:rsidR="00C50CB1" w:rsidRDefault="00C50CB1" w:rsidP="004E30A2"/>
    <w:p w14:paraId="25A4859B" w14:textId="33A6496D" w:rsidR="00C50CB1" w:rsidRDefault="00C50CB1" w:rsidP="004E30A2"/>
    <w:p w14:paraId="0D5BA455" w14:textId="0FBBFA2B" w:rsidR="00C50CB1" w:rsidRDefault="00C50CB1" w:rsidP="004E30A2"/>
    <w:p w14:paraId="3978FA52" w14:textId="7127E631" w:rsidR="00C50CB1" w:rsidRDefault="00C50CB1" w:rsidP="004E30A2"/>
    <w:p w14:paraId="22B6CDCE" w14:textId="5A020FCE" w:rsidR="00C50CB1" w:rsidRDefault="00C50CB1" w:rsidP="004E30A2"/>
    <w:p w14:paraId="1C2545FA" w14:textId="5CFA5020" w:rsidR="00C50CB1" w:rsidRDefault="00C50CB1" w:rsidP="004E30A2"/>
    <w:p w14:paraId="09E0C055" w14:textId="0E3F3527" w:rsidR="00C50CB1" w:rsidRDefault="00C50CB1" w:rsidP="004E30A2"/>
    <w:p w14:paraId="29E6DC75" w14:textId="18A42C54" w:rsidR="00C50CB1" w:rsidRDefault="00C50CB1" w:rsidP="004E30A2"/>
    <w:p w14:paraId="6D45525A" w14:textId="17753D9C" w:rsidR="00C50CB1" w:rsidRDefault="00C50CB1" w:rsidP="004E30A2"/>
    <w:p w14:paraId="07C94757" w14:textId="4FC29AE3" w:rsidR="00C50CB1" w:rsidRDefault="00C50CB1" w:rsidP="004E30A2"/>
    <w:p w14:paraId="77BCDED6" w14:textId="23BDB8EC" w:rsidR="00C50CB1" w:rsidRDefault="00C50CB1" w:rsidP="004E30A2"/>
    <w:p w14:paraId="406BEEE8" w14:textId="07B90477" w:rsidR="00C50CB1" w:rsidRDefault="00C50CB1" w:rsidP="004E30A2"/>
    <w:p w14:paraId="5FECF5F6" w14:textId="20A4C911" w:rsidR="00C50CB1" w:rsidRDefault="00C50CB1" w:rsidP="004E30A2"/>
    <w:p w14:paraId="6CC25DD3" w14:textId="779660E2" w:rsidR="00C50CB1" w:rsidRDefault="00C50CB1" w:rsidP="004E30A2"/>
    <w:p w14:paraId="4CDEE4E0" w14:textId="6312F7DF" w:rsidR="00C50CB1" w:rsidRDefault="00C50CB1" w:rsidP="00E60713">
      <w:pPr>
        <w:pStyle w:val="Heading1"/>
        <w:numPr>
          <w:ilvl w:val="0"/>
          <w:numId w:val="0"/>
        </w:numPr>
      </w:pPr>
    </w:p>
    <w:p w14:paraId="66A9F5D0" w14:textId="214807AD" w:rsidR="00C50CB1" w:rsidRDefault="00C50CB1" w:rsidP="004E30A2"/>
    <w:p w14:paraId="2AE19E17" w14:textId="2C7A92E0" w:rsidR="00C50CB1" w:rsidRDefault="00C50CB1" w:rsidP="004E30A2"/>
    <w:p w14:paraId="360E79D6" w14:textId="77777777" w:rsidR="00C50CB1" w:rsidRPr="00F36168" w:rsidRDefault="00C50CB1" w:rsidP="00ED1AC5">
      <w:pPr>
        <w:pStyle w:val="Heading1"/>
        <w:numPr>
          <w:ilvl w:val="0"/>
          <w:numId w:val="31"/>
        </w:numPr>
        <w:ind w:left="720"/>
        <w:rPr>
          <w:color w:val="000000" w:themeColor="text1"/>
        </w:rPr>
      </w:pPr>
      <w:bookmarkStart w:id="31" w:name="_Available_material"/>
      <w:bookmarkStart w:id="32" w:name="_Toc412400673"/>
      <w:bookmarkEnd w:id="31"/>
      <w:r>
        <w:t xml:space="preserve"> </w:t>
      </w:r>
      <w:bookmarkEnd w:id="32"/>
      <w:r>
        <w:t xml:space="preserve"> </w:t>
      </w:r>
      <w:r w:rsidRPr="00F36168">
        <w:rPr>
          <w:color w:val="000000" w:themeColor="text1"/>
        </w:rPr>
        <w:t>Available material</w:t>
      </w:r>
    </w:p>
    <w:p w14:paraId="6464D1E5" w14:textId="236634D4" w:rsidR="00C50CB1" w:rsidRPr="00F36168" w:rsidRDefault="00C50CB1" w:rsidP="00ED1AC5">
      <w:pPr>
        <w:pStyle w:val="Heading2"/>
        <w:numPr>
          <w:ilvl w:val="1"/>
          <w:numId w:val="31"/>
        </w:numPr>
        <w:rPr>
          <w:color w:val="000000" w:themeColor="text1"/>
        </w:rPr>
      </w:pPr>
      <w:bookmarkStart w:id="33" w:name="_Feature_Process_Flow_5"/>
      <w:bookmarkEnd w:id="33"/>
      <w:r w:rsidRPr="00F36168">
        <w:rPr>
          <w:color w:val="000000" w:themeColor="text1"/>
        </w:rPr>
        <w:t>Feature Process Flow / Use Case Model</w:t>
      </w:r>
    </w:p>
    <w:p w14:paraId="0AD51F27" w14:textId="3C6E6FA2" w:rsidR="00C50CB1" w:rsidRPr="00F36168" w:rsidRDefault="00C50CB1" w:rsidP="00AC5FBB">
      <w:pPr>
        <w:pStyle w:val="Heading2"/>
        <w:numPr>
          <w:ilvl w:val="1"/>
          <w:numId w:val="31"/>
        </w:numPr>
        <w:rPr>
          <w:color w:val="000000" w:themeColor="text1"/>
        </w:rPr>
      </w:pPr>
      <w:bookmarkStart w:id="34" w:name="_Use_Case(s)_3"/>
      <w:bookmarkEnd w:id="34"/>
      <w:r w:rsidRPr="00F36168">
        <w:rPr>
          <w:color w:val="000000" w:themeColor="text1"/>
        </w:rP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50CB1" w:rsidRPr="00F36168" w14:paraId="6F06B704" w14:textId="77777777" w:rsidTr="00C81227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D18D04B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BFB9EC5" w14:textId="08CAE25B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color w:val="000000" w:themeColor="text1"/>
              </w:rPr>
              <w:t>UC-1</w:t>
            </w:r>
            <w:r w:rsidR="00EE4458">
              <w:rPr>
                <w:color w:val="000000" w:themeColor="text1"/>
              </w:rPr>
              <w:t>0</w:t>
            </w:r>
            <w:r w:rsidRPr="00F36168">
              <w:rPr>
                <w:color w:val="000000" w:themeColor="text1"/>
              </w:rPr>
              <w:t>.1</w:t>
            </w:r>
          </w:p>
        </w:tc>
      </w:tr>
      <w:tr w:rsidR="00C50CB1" w:rsidRPr="00F36168" w14:paraId="6709EF84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A81148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ABE8AD" w14:textId="394D6B07" w:rsidR="00C50CB1" w:rsidRPr="00F36168" w:rsidRDefault="004D173E" w:rsidP="00C81227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edit</w:t>
            </w:r>
            <w:r w:rsidR="00C50CB1" w:rsidRPr="00F36168">
              <w:rPr>
                <w:rFonts w:cs="Arial"/>
                <w:color w:val="000000" w:themeColor="text1"/>
              </w:rPr>
              <w:t xml:space="preserve"> material</w:t>
            </w:r>
          </w:p>
        </w:tc>
      </w:tr>
      <w:tr w:rsidR="00C50CB1" w:rsidRPr="00F36168" w14:paraId="2D5A8D29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367D6A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75F28B" w14:textId="02F3FFE8" w:rsidR="00C50CB1" w:rsidRPr="00F36168" w:rsidRDefault="002D1373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Merna Ibram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E6B0B1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1539E3" w14:textId="299612B1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Gerges</w:t>
            </w:r>
            <w:r w:rsidR="002D1373">
              <w:rPr>
                <w:rFonts w:cs="Arial"/>
                <w:color w:val="000000" w:themeColor="text1"/>
                <w:szCs w:val="20"/>
              </w:rPr>
              <w:t xml:space="preserve"> Salah</w:t>
            </w:r>
          </w:p>
        </w:tc>
      </w:tr>
      <w:tr w:rsidR="00C50CB1" w:rsidRPr="00F36168" w14:paraId="1AABEDB5" w14:textId="77777777" w:rsidTr="00C8122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E6339E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56E014" w14:textId="0B39ADA0" w:rsidR="00C50CB1" w:rsidRPr="00F36168" w:rsidRDefault="00396CBF" w:rsidP="00C8122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DF5B7E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F36168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C5F745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25/11/2021</w:t>
            </w:r>
          </w:p>
        </w:tc>
      </w:tr>
      <w:tr w:rsidR="00C50CB1" w:rsidRPr="00F36168" w14:paraId="4B359BFF" w14:textId="77777777" w:rsidTr="00C8122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0CAF1D9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4ACFB69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Doctor, doctor assistant</w:t>
            </w:r>
          </w:p>
        </w:tc>
      </w:tr>
      <w:tr w:rsidR="00C50CB1" w:rsidRPr="00F36168" w14:paraId="6FC3959B" w14:textId="77777777" w:rsidTr="00C81227">
        <w:tc>
          <w:tcPr>
            <w:tcW w:w="2628" w:type="dxa"/>
            <w:gridSpan w:val="2"/>
          </w:tcPr>
          <w:p w14:paraId="62AE6FF5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590A008A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The doctor and his assistant can delete and show and write a material through it</w:t>
            </w:r>
          </w:p>
        </w:tc>
      </w:tr>
      <w:tr w:rsidR="00C50CB1" w:rsidRPr="00F36168" w14:paraId="5DB5705E" w14:textId="77777777" w:rsidTr="00C81227">
        <w:tc>
          <w:tcPr>
            <w:tcW w:w="2628" w:type="dxa"/>
            <w:gridSpan w:val="2"/>
          </w:tcPr>
          <w:p w14:paraId="3D4F5598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7936C7B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  <w:lang w:bidi="ar-EG"/>
              </w:rPr>
            </w:pPr>
            <w:r w:rsidRPr="00F36168">
              <w:rPr>
                <w:rFonts w:cs="Arial"/>
                <w:color w:val="000000" w:themeColor="text1"/>
                <w:szCs w:val="20"/>
                <w:lang w:bidi="ar-EG"/>
              </w:rPr>
              <w:t>Clicking on the function button</w:t>
            </w:r>
          </w:p>
        </w:tc>
      </w:tr>
      <w:tr w:rsidR="00C50CB1" w:rsidRPr="00F36168" w14:paraId="7159BF39" w14:textId="77777777" w:rsidTr="00C81227">
        <w:trPr>
          <w:trHeight w:val="255"/>
        </w:trPr>
        <w:tc>
          <w:tcPr>
            <w:tcW w:w="2628" w:type="dxa"/>
            <w:gridSpan w:val="2"/>
          </w:tcPr>
          <w:p w14:paraId="14A49D25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A2D4380" w14:textId="77777777" w:rsidR="00C50CB1" w:rsidRPr="00F36168" w:rsidRDefault="00C50CB1" w:rsidP="00FC36DE">
            <w:pPr>
              <w:pStyle w:val="ListParagraph"/>
              <w:numPr>
                <w:ilvl w:val="0"/>
                <w:numId w:val="22"/>
              </w:numPr>
              <w:ind w:left="164" w:hanging="180"/>
              <w:rPr>
                <w:rFonts w:cs="Arial"/>
                <w:bCs/>
                <w:color w:val="000000" w:themeColor="text1"/>
                <w:szCs w:val="20"/>
              </w:rPr>
            </w:pPr>
            <w:r w:rsidRPr="00F36168">
              <w:rPr>
                <w:rFonts w:cs="Arial"/>
                <w:bCs/>
                <w:color w:val="000000" w:themeColor="text1"/>
                <w:szCs w:val="20"/>
              </w:rPr>
              <w:t xml:space="preserve"> Log in</w:t>
            </w:r>
          </w:p>
          <w:p w14:paraId="05833BAD" w14:textId="77777777" w:rsidR="00C50CB1" w:rsidRPr="00F36168" w:rsidRDefault="00C50CB1" w:rsidP="00FC36DE">
            <w:pPr>
              <w:pStyle w:val="ListParagraph"/>
              <w:numPr>
                <w:ilvl w:val="0"/>
                <w:numId w:val="22"/>
              </w:numPr>
              <w:ind w:left="164" w:hanging="180"/>
              <w:rPr>
                <w:rFonts w:cs="Arial"/>
                <w:bCs/>
                <w:color w:val="000000" w:themeColor="text1"/>
                <w:szCs w:val="20"/>
              </w:rPr>
            </w:pPr>
            <w:r w:rsidRPr="00F36168">
              <w:rPr>
                <w:rFonts w:cs="Arial"/>
                <w:bCs/>
                <w:color w:val="000000" w:themeColor="text1"/>
                <w:szCs w:val="20"/>
              </w:rPr>
              <w:t>Clicking the button</w:t>
            </w:r>
          </w:p>
          <w:p w14:paraId="16951BD7" w14:textId="77777777" w:rsidR="00C50CB1" w:rsidRPr="00F36168" w:rsidRDefault="00C50CB1" w:rsidP="00FC36DE">
            <w:pPr>
              <w:pStyle w:val="ListParagraph"/>
              <w:numPr>
                <w:ilvl w:val="0"/>
                <w:numId w:val="22"/>
              </w:numPr>
              <w:ind w:left="164" w:hanging="180"/>
              <w:rPr>
                <w:rFonts w:cs="Arial"/>
                <w:bCs/>
                <w:color w:val="000000" w:themeColor="text1"/>
                <w:szCs w:val="20"/>
              </w:rPr>
            </w:pPr>
            <w:r w:rsidRPr="00F36168">
              <w:rPr>
                <w:rFonts w:cs="Arial"/>
                <w:bCs/>
                <w:color w:val="000000" w:themeColor="text1"/>
                <w:szCs w:val="20"/>
              </w:rPr>
              <w:t>Use this function Constantly</w:t>
            </w:r>
          </w:p>
        </w:tc>
      </w:tr>
      <w:tr w:rsidR="00C50CB1" w:rsidRPr="00F36168" w14:paraId="37FCB515" w14:textId="77777777" w:rsidTr="00C81227">
        <w:tc>
          <w:tcPr>
            <w:tcW w:w="2628" w:type="dxa"/>
            <w:gridSpan w:val="2"/>
          </w:tcPr>
          <w:p w14:paraId="1B09EFC9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6740B215" w14:textId="77777777" w:rsidR="00C50CB1" w:rsidRPr="00F36168" w:rsidRDefault="00C50CB1" w:rsidP="00FC36DE">
            <w:pPr>
              <w:pStyle w:val="ListParagraph"/>
              <w:numPr>
                <w:ilvl w:val="0"/>
                <w:numId w:val="23"/>
              </w:numPr>
              <w:ind w:left="164" w:hanging="180"/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 Save the updates</w:t>
            </w:r>
          </w:p>
        </w:tc>
      </w:tr>
      <w:tr w:rsidR="00C50CB1" w:rsidRPr="00F36168" w14:paraId="05E5BB8F" w14:textId="77777777" w:rsidTr="00C81227">
        <w:tc>
          <w:tcPr>
            <w:tcW w:w="2628" w:type="dxa"/>
            <w:gridSpan w:val="2"/>
          </w:tcPr>
          <w:p w14:paraId="74BBBE38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17D5125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1- clicking on the button</w:t>
            </w:r>
          </w:p>
          <w:p w14:paraId="1F9EDA60" w14:textId="51BAD6BB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2- move to material page, it include </w:t>
            </w:r>
            <w:r w:rsidR="004D173E">
              <w:rPr>
                <w:rFonts w:cs="Arial"/>
                <w:color w:val="000000" w:themeColor="text1"/>
                <w:szCs w:val="20"/>
              </w:rPr>
              <w:t>2</w:t>
            </w:r>
            <w:r w:rsidRPr="00F36168">
              <w:rPr>
                <w:rFonts w:cs="Arial"/>
                <w:color w:val="000000" w:themeColor="text1"/>
                <w:szCs w:val="20"/>
              </w:rPr>
              <w:t xml:space="preserve"> parts. One for enter a new material and</w:t>
            </w:r>
            <w:r w:rsidRPr="00F36168">
              <w:rPr>
                <w:rFonts w:cs="Arial"/>
                <w:color w:val="000000" w:themeColor="text1"/>
                <w:szCs w:val="20"/>
              </w:rPr>
              <w:br/>
              <w:t xml:space="preserve">    second part for delete the material</w:t>
            </w:r>
          </w:p>
          <w:p w14:paraId="2C2C57DD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3- choose part </w:t>
            </w:r>
          </w:p>
          <w:p w14:paraId="3C337B99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4- click a done button to finish</w:t>
            </w:r>
          </w:p>
          <w:p w14:paraId="1E196CE8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5- save the updates in data base</w:t>
            </w:r>
          </w:p>
          <w:p w14:paraId="5073CF54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6- the system calculates and set the amount of material after editing</w:t>
            </w:r>
          </w:p>
        </w:tc>
      </w:tr>
      <w:tr w:rsidR="00C50CB1" w:rsidRPr="00F36168" w14:paraId="3A91EB19" w14:textId="77777777" w:rsidTr="00C81227">
        <w:tc>
          <w:tcPr>
            <w:tcW w:w="2628" w:type="dxa"/>
            <w:gridSpan w:val="2"/>
          </w:tcPr>
          <w:p w14:paraId="595921F5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B789902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 w:hint="cs"/>
                <w:color w:val="000000" w:themeColor="text1"/>
                <w:szCs w:val="20"/>
                <w:rtl/>
              </w:rPr>
              <w:t>3</w:t>
            </w:r>
            <w:r w:rsidRPr="00F36168">
              <w:rPr>
                <w:rFonts w:cs="Arial"/>
                <w:color w:val="000000" w:themeColor="text1"/>
                <w:szCs w:val="20"/>
              </w:rPr>
              <w:t xml:space="preserve">a. in step </w:t>
            </w:r>
            <w:r w:rsidRPr="00F36168">
              <w:rPr>
                <w:rFonts w:cs="Arial" w:hint="cs"/>
                <w:color w:val="000000" w:themeColor="text1"/>
                <w:szCs w:val="20"/>
                <w:rtl/>
              </w:rPr>
              <w:t>3</w:t>
            </w:r>
            <w:r w:rsidRPr="00F36168">
              <w:rPr>
                <w:rFonts w:cs="Arial"/>
                <w:color w:val="000000" w:themeColor="text1"/>
                <w:szCs w:val="20"/>
              </w:rPr>
              <w:t xml:space="preserve"> of the normal flow. If the doctor or doctor assistant choose first </w:t>
            </w:r>
            <w:r w:rsidRPr="00F36168">
              <w:rPr>
                <w:rFonts w:cs="Arial"/>
                <w:color w:val="000000" w:themeColor="text1"/>
                <w:szCs w:val="20"/>
              </w:rPr>
              <w:br/>
              <w:t xml:space="preserve">     part (enter a new material part) </w:t>
            </w:r>
          </w:p>
          <w:p w14:paraId="6C92B5DE" w14:textId="77777777" w:rsidR="00C50CB1" w:rsidRPr="00F36168" w:rsidRDefault="00C50CB1" w:rsidP="00FC36DE">
            <w:pPr>
              <w:pStyle w:val="ListParagraph"/>
              <w:numPr>
                <w:ilvl w:val="0"/>
                <w:numId w:val="24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The system will display page contain the names of materials and its amount in box which he can edit in it </w:t>
            </w:r>
          </w:p>
          <w:p w14:paraId="5358052D" w14:textId="77777777" w:rsidR="00C50CB1" w:rsidRPr="00F36168" w:rsidRDefault="00C50CB1" w:rsidP="00FC36DE">
            <w:pPr>
              <w:pStyle w:val="ListParagraph"/>
              <w:numPr>
                <w:ilvl w:val="0"/>
                <w:numId w:val="24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when the doctors click on box, he can write and edit in a material amount</w:t>
            </w:r>
          </w:p>
          <w:p w14:paraId="72CB6F2E" w14:textId="77777777" w:rsidR="00C50CB1" w:rsidRPr="00F36168" w:rsidRDefault="00C50CB1" w:rsidP="00FC36DE">
            <w:pPr>
              <w:pStyle w:val="ListParagraph"/>
              <w:numPr>
                <w:ilvl w:val="0"/>
                <w:numId w:val="24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Save the editing in database</w:t>
            </w:r>
          </w:p>
          <w:p w14:paraId="01751DC4" w14:textId="77777777" w:rsidR="00C50CB1" w:rsidRPr="00F36168" w:rsidRDefault="00C50CB1" w:rsidP="00FC36DE">
            <w:pPr>
              <w:pStyle w:val="ListParagraph"/>
              <w:numPr>
                <w:ilvl w:val="0"/>
                <w:numId w:val="24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the system calculates and set the amount of material after editing</w:t>
            </w:r>
          </w:p>
          <w:p w14:paraId="0503AAF8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 w:hint="cs"/>
                <w:color w:val="000000" w:themeColor="text1"/>
                <w:szCs w:val="20"/>
                <w:rtl/>
              </w:rPr>
              <w:t>3</w:t>
            </w:r>
            <w:r w:rsidRPr="00F36168">
              <w:rPr>
                <w:rFonts w:cs="Arial"/>
                <w:color w:val="000000" w:themeColor="text1"/>
                <w:szCs w:val="20"/>
              </w:rPr>
              <w:t>b. in step 3 of the normal flow. If the doctors choose second part(delete)</w:t>
            </w:r>
          </w:p>
          <w:p w14:paraId="78C29980" w14:textId="77777777" w:rsidR="00C50CB1" w:rsidRPr="00F36168" w:rsidRDefault="00C50CB1" w:rsidP="00FC36DE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The system will display page contain the names of materials </w:t>
            </w:r>
          </w:p>
          <w:p w14:paraId="5C87ABAF" w14:textId="77777777" w:rsidR="00C50CB1" w:rsidRPr="00F36168" w:rsidRDefault="00C50CB1" w:rsidP="00FC36DE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When doctor assistant clicks on any name, the system displays a box to determine the amount of deficiency.</w:t>
            </w:r>
          </w:p>
          <w:p w14:paraId="5BD22D9E" w14:textId="77777777" w:rsidR="00C50CB1" w:rsidRPr="00F36168" w:rsidRDefault="00C50CB1" w:rsidP="00FC36DE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Save the editing in database.</w:t>
            </w:r>
          </w:p>
          <w:p w14:paraId="292CE675" w14:textId="77777777" w:rsidR="00C50CB1" w:rsidRPr="00F36168" w:rsidRDefault="00C50CB1" w:rsidP="00FC36DE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 xml:space="preserve">the system calculates and set the amount of material after editing </w:t>
            </w:r>
          </w:p>
        </w:tc>
      </w:tr>
      <w:tr w:rsidR="00C50CB1" w:rsidRPr="00F36168" w14:paraId="2AD78AC4" w14:textId="77777777" w:rsidTr="00C81227">
        <w:tc>
          <w:tcPr>
            <w:tcW w:w="2628" w:type="dxa"/>
            <w:gridSpan w:val="2"/>
          </w:tcPr>
          <w:p w14:paraId="0AF4FAB2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342459E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3a. In step 3 of the normal flow, if the doctors enter invalid amount</w:t>
            </w:r>
          </w:p>
          <w:p w14:paraId="5075BF20" w14:textId="77777777" w:rsidR="00C50CB1" w:rsidRPr="00F36168" w:rsidRDefault="00C50CB1" w:rsidP="00FC36D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System will show warning message to make the doctors enter valid amount, then return the previous</w:t>
            </w:r>
            <w:r w:rsidRPr="00F36168">
              <w:rPr>
                <w:rFonts w:cs="Arial" w:hint="cs"/>
                <w:color w:val="000000" w:themeColor="text1"/>
                <w:szCs w:val="20"/>
                <w:rtl/>
              </w:rPr>
              <w:t xml:space="preserve"> </w:t>
            </w:r>
            <w:r w:rsidRPr="00F36168">
              <w:rPr>
                <w:rFonts w:cs="Arial"/>
                <w:color w:val="000000" w:themeColor="text1"/>
                <w:szCs w:val="20"/>
              </w:rPr>
              <w:t>page.</w:t>
            </w:r>
          </w:p>
          <w:p w14:paraId="50320ADC" w14:textId="77777777" w:rsidR="00C50CB1" w:rsidRPr="00F36168" w:rsidRDefault="00C50CB1" w:rsidP="00FC36D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The system will not save this wrong amount</w:t>
            </w:r>
          </w:p>
        </w:tc>
      </w:tr>
      <w:tr w:rsidR="00C50CB1" w:rsidRPr="00F36168" w14:paraId="011004AA" w14:textId="77777777" w:rsidTr="00C81227">
        <w:tc>
          <w:tcPr>
            <w:tcW w:w="2628" w:type="dxa"/>
            <w:gridSpan w:val="2"/>
          </w:tcPr>
          <w:p w14:paraId="29F349CF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75636469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------</w:t>
            </w:r>
          </w:p>
        </w:tc>
      </w:tr>
      <w:tr w:rsidR="00C50CB1" w:rsidRPr="00F36168" w14:paraId="7963AB0F" w14:textId="77777777" w:rsidTr="00C81227">
        <w:tc>
          <w:tcPr>
            <w:tcW w:w="2628" w:type="dxa"/>
            <w:gridSpan w:val="2"/>
          </w:tcPr>
          <w:p w14:paraId="5E8F8C41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440470AE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100 per hour</w:t>
            </w:r>
          </w:p>
        </w:tc>
      </w:tr>
      <w:tr w:rsidR="00C50CB1" w:rsidRPr="00F36168" w14:paraId="7E49EAB7" w14:textId="77777777" w:rsidTr="00C81227">
        <w:tc>
          <w:tcPr>
            <w:tcW w:w="2628" w:type="dxa"/>
            <w:gridSpan w:val="2"/>
          </w:tcPr>
          <w:p w14:paraId="7FA65535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B1FCEB6" w14:textId="43F9C3CE" w:rsidR="00C50CB1" w:rsidRPr="00B7344F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The doctors must determine clearly number</w:t>
            </w:r>
            <w:r w:rsidR="00B7344F">
              <w:rPr>
                <w:rFonts w:cs="Arial"/>
                <w:color w:val="000000" w:themeColor="text1"/>
                <w:szCs w:val="20"/>
              </w:rPr>
              <w:t>s</w:t>
            </w:r>
          </w:p>
        </w:tc>
      </w:tr>
      <w:tr w:rsidR="00C50CB1" w:rsidRPr="00F36168" w14:paraId="5BFE730B" w14:textId="77777777" w:rsidTr="00C81227">
        <w:tc>
          <w:tcPr>
            <w:tcW w:w="2628" w:type="dxa"/>
            <w:gridSpan w:val="2"/>
          </w:tcPr>
          <w:p w14:paraId="74BE5D12" w14:textId="77777777" w:rsidR="00C50CB1" w:rsidRPr="00F36168" w:rsidRDefault="00C50CB1" w:rsidP="00C81227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F36168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6057FA3" w14:textId="77777777" w:rsidR="00C50CB1" w:rsidRPr="00F36168" w:rsidRDefault="00C50CB1" w:rsidP="00C81227">
            <w:pPr>
              <w:rPr>
                <w:rFonts w:cs="Arial"/>
                <w:color w:val="000000" w:themeColor="text1"/>
                <w:szCs w:val="20"/>
              </w:rPr>
            </w:pPr>
            <w:r w:rsidRPr="00F36168">
              <w:rPr>
                <w:rFonts w:cs="Arial"/>
                <w:color w:val="000000" w:themeColor="text1"/>
                <w:szCs w:val="20"/>
              </w:rPr>
              <w:t>Quantities must be written in a system of units</w:t>
            </w:r>
          </w:p>
        </w:tc>
      </w:tr>
      <w:tr w:rsidR="00C50CB1" w:rsidRPr="00670215" w14:paraId="024FD636" w14:textId="77777777" w:rsidTr="00C81227">
        <w:tc>
          <w:tcPr>
            <w:tcW w:w="2628" w:type="dxa"/>
            <w:gridSpan w:val="2"/>
          </w:tcPr>
          <w:p w14:paraId="4B905D3D" w14:textId="77777777" w:rsidR="00C50CB1" w:rsidRPr="00670215" w:rsidRDefault="00C50CB1" w:rsidP="00C8122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C55CABE" w14:textId="77777777" w:rsidR="00C50CB1" w:rsidRPr="003B7643" w:rsidRDefault="00C50CB1" w:rsidP="00C81227">
            <w:pPr>
              <w:rPr>
                <w:rFonts w:cs="Arial"/>
                <w:color w:val="FF0000"/>
                <w:szCs w:val="20"/>
              </w:rPr>
            </w:pPr>
          </w:p>
        </w:tc>
      </w:tr>
    </w:tbl>
    <w:p w14:paraId="75616FE4" w14:textId="6A5A6D8A" w:rsidR="00C50CB1" w:rsidRDefault="00C50CB1" w:rsidP="004E30A2"/>
    <w:p w14:paraId="2A29259C" w14:textId="07949E1A" w:rsidR="00EE4458" w:rsidRDefault="00EE4458" w:rsidP="004E30A2"/>
    <w:p w14:paraId="6B820969" w14:textId="76AFE34C" w:rsidR="00EE4458" w:rsidRDefault="00EE4458" w:rsidP="004E30A2"/>
    <w:p w14:paraId="54AFD903" w14:textId="79253269" w:rsidR="00EE4458" w:rsidRDefault="00EE4458" w:rsidP="004E30A2"/>
    <w:p w14:paraId="230BDCAF" w14:textId="191DE6D7" w:rsidR="00EE4458" w:rsidRDefault="00EE4458" w:rsidP="004E30A2"/>
    <w:p w14:paraId="2B2D819A" w14:textId="0BD1ACF7" w:rsidR="00EE4458" w:rsidRDefault="00EE4458" w:rsidP="004E30A2"/>
    <w:p w14:paraId="05E5462B" w14:textId="47C18935" w:rsidR="00EE4458" w:rsidRDefault="00EE4458" w:rsidP="004E30A2"/>
    <w:p w14:paraId="52A68B6C" w14:textId="5A3F957C" w:rsidR="00EE4458" w:rsidRDefault="00EE4458" w:rsidP="004E30A2"/>
    <w:p w14:paraId="6AE80993" w14:textId="68595B54" w:rsidR="00EE4458" w:rsidRPr="00F36168" w:rsidRDefault="00E60713" w:rsidP="00E60713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35" w:name="_10_Session_type"/>
      <w:bookmarkEnd w:id="35"/>
      <w:r>
        <w:lastRenderedPageBreak/>
        <w:t xml:space="preserve">10 </w:t>
      </w:r>
      <w:r w:rsidR="00EE4458">
        <w:t>Session type</w:t>
      </w:r>
    </w:p>
    <w:p w14:paraId="62C44902" w14:textId="47119C6D" w:rsidR="00EE4458" w:rsidRPr="00F36168" w:rsidRDefault="00E60713" w:rsidP="00E60713">
      <w:pPr>
        <w:pStyle w:val="Heading2"/>
        <w:numPr>
          <w:ilvl w:val="0"/>
          <w:numId w:val="0"/>
        </w:numPr>
        <w:ind w:left="432"/>
        <w:rPr>
          <w:color w:val="000000" w:themeColor="text1"/>
        </w:rPr>
      </w:pPr>
      <w:bookmarkStart w:id="36" w:name="_10.1_Feature_Process"/>
      <w:bookmarkEnd w:id="36"/>
      <w:r>
        <w:rPr>
          <w:color w:val="000000" w:themeColor="text1"/>
        </w:rPr>
        <w:t xml:space="preserve">10.1 </w:t>
      </w:r>
      <w:r w:rsidR="00EE4458" w:rsidRPr="00F36168">
        <w:rPr>
          <w:color w:val="000000" w:themeColor="text1"/>
        </w:rPr>
        <w:t>Feature Process Flow / Use Case Model</w:t>
      </w:r>
    </w:p>
    <w:p w14:paraId="66F5F6C9" w14:textId="1148B204" w:rsidR="00EE4458" w:rsidRPr="00EE4458" w:rsidRDefault="00E60713" w:rsidP="00AC5FBB">
      <w:pPr>
        <w:pStyle w:val="Heading2"/>
        <w:numPr>
          <w:ilvl w:val="0"/>
          <w:numId w:val="0"/>
        </w:numPr>
        <w:ind w:left="1152"/>
        <w:rPr>
          <w:color w:val="000000" w:themeColor="text1"/>
        </w:rPr>
      </w:pPr>
      <w:bookmarkStart w:id="37" w:name="_10.2_Use_Case(s)"/>
      <w:bookmarkEnd w:id="37"/>
      <w:r>
        <w:rPr>
          <w:color w:val="000000" w:themeColor="text1"/>
        </w:rPr>
        <w:t>10</w:t>
      </w:r>
      <w:r w:rsidR="00AC5FBB">
        <w:rPr>
          <w:color w:val="000000" w:themeColor="text1"/>
        </w:rPr>
        <w:t xml:space="preserve">.2 </w:t>
      </w:r>
      <w:r w:rsidR="00EE4458" w:rsidRPr="00F36168">
        <w:rPr>
          <w:color w:val="000000" w:themeColor="text1"/>
        </w:rPr>
        <w:t>Use Case(s)</w:t>
      </w:r>
    </w:p>
    <w:p w14:paraId="564F99D0" w14:textId="46CC98E7" w:rsidR="00EE4458" w:rsidRDefault="00EE4458" w:rsidP="004E30A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E4458" w:rsidRPr="00670215" w14:paraId="634CFA68" w14:textId="77777777" w:rsidTr="00B2344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2D08CEF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5BB738E" w14:textId="46CFA0F3" w:rsidR="00EE4458" w:rsidRPr="00EC43E7" w:rsidRDefault="00EE4458" w:rsidP="00B2344D">
            <w:r w:rsidRPr="00EC43E7">
              <w:t>UC-1</w:t>
            </w:r>
            <w:r w:rsidR="00B23AEC">
              <w:t>1.1</w:t>
            </w:r>
          </w:p>
        </w:tc>
      </w:tr>
      <w:tr w:rsidR="00EE4458" w:rsidRPr="00670215" w14:paraId="21A51E65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2F503C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25C938" w14:textId="77777777" w:rsidR="00EE4458" w:rsidRPr="00EC43E7" w:rsidRDefault="00EE4458" w:rsidP="00B2344D">
            <w:r w:rsidRPr="00EC43E7">
              <w:t xml:space="preserve">Session type </w:t>
            </w:r>
          </w:p>
        </w:tc>
      </w:tr>
      <w:tr w:rsidR="00EE4458" w:rsidRPr="00670215" w14:paraId="20A03AA3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8BD33F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33F2F6" w14:textId="030811BE" w:rsidR="00EE4458" w:rsidRPr="00670215" w:rsidRDefault="002D1373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Merna Ibram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FCAC12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620D2C" w14:textId="35CD330F" w:rsidR="00EE4458" w:rsidRPr="00670215" w:rsidRDefault="002D1373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Sami</w:t>
            </w:r>
          </w:p>
        </w:tc>
      </w:tr>
      <w:tr w:rsidR="00EE4458" w:rsidRPr="00670215" w14:paraId="0BC9B39C" w14:textId="77777777" w:rsidTr="00B234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63709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AA3A79" w14:textId="6F1C4D05" w:rsidR="00EE4458" w:rsidRPr="00670215" w:rsidRDefault="00396CBF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920482" w14:textId="77777777" w:rsidR="00EE4458" w:rsidRPr="00C86C3C" w:rsidRDefault="00EE4458" w:rsidP="00B2344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C3ACD2" w14:textId="616036C7" w:rsidR="00EE4458" w:rsidRPr="00670215" w:rsidRDefault="002D1373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</w:tr>
      <w:tr w:rsidR="00EE4458" w:rsidRPr="00A25201" w14:paraId="5A451EE6" w14:textId="77777777" w:rsidTr="00B2344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3FC1E72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A28CCCA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 w:rsidRPr="00A25201">
              <w:rPr>
                <w:rFonts w:cs="Arial"/>
                <w:szCs w:val="20"/>
              </w:rPr>
              <w:t>Doctor assistant</w:t>
            </w:r>
            <w:r>
              <w:rPr>
                <w:rFonts w:cs="Arial"/>
                <w:szCs w:val="20"/>
              </w:rPr>
              <w:t xml:space="preserve">, Receptionist </w:t>
            </w:r>
          </w:p>
        </w:tc>
      </w:tr>
      <w:tr w:rsidR="00EE4458" w:rsidRPr="00A25201" w14:paraId="4D187F11" w14:textId="77777777" w:rsidTr="00B2344D">
        <w:tc>
          <w:tcPr>
            <w:tcW w:w="2628" w:type="dxa"/>
            <w:gridSpan w:val="2"/>
          </w:tcPr>
          <w:p w14:paraId="28BF3C44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B77C6F5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Icon let Doctor assistant enter session type and show it to Receptionist </w:t>
            </w:r>
          </w:p>
        </w:tc>
      </w:tr>
      <w:tr w:rsidR="00EE4458" w:rsidRPr="00A25201" w14:paraId="30AD666E" w14:textId="77777777" w:rsidTr="00B2344D">
        <w:tc>
          <w:tcPr>
            <w:tcW w:w="2628" w:type="dxa"/>
            <w:gridSpan w:val="2"/>
          </w:tcPr>
          <w:p w14:paraId="3FCF95C1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19B0DA24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Doctor assistant or Receptionist clicks on session type icon. </w:t>
            </w:r>
          </w:p>
        </w:tc>
      </w:tr>
      <w:tr w:rsidR="00EE4458" w:rsidRPr="00A25201" w14:paraId="11BD2BCE" w14:textId="77777777" w:rsidTr="00B2344D">
        <w:trPr>
          <w:trHeight w:val="255"/>
        </w:trPr>
        <w:tc>
          <w:tcPr>
            <w:tcW w:w="2628" w:type="dxa"/>
            <w:gridSpan w:val="2"/>
          </w:tcPr>
          <w:p w14:paraId="073F4B27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232CBB2" w14:textId="77777777" w:rsidR="00EE4458" w:rsidRPr="002E4CF9" w:rsidRDefault="00EE4458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</w:rPr>
              <w:t>Doctor assistant and Receptionist must have log in on the system so that they can edit the available appointments.</w:t>
            </w:r>
          </w:p>
        </w:tc>
      </w:tr>
      <w:tr w:rsidR="00EE4458" w:rsidRPr="00A25201" w14:paraId="773FE991" w14:textId="77777777" w:rsidTr="00B2344D">
        <w:tc>
          <w:tcPr>
            <w:tcW w:w="2628" w:type="dxa"/>
            <w:gridSpan w:val="2"/>
          </w:tcPr>
          <w:p w14:paraId="214643E5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14:paraId="1FA77BAA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Session type </w:t>
            </w:r>
            <w:r w:rsidRPr="0065013F">
              <w:rPr>
                <w:rFonts w:cs="Arial"/>
                <w:szCs w:val="20"/>
              </w:rPr>
              <w:t>is entered and presented to the receptionist</w:t>
            </w:r>
          </w:p>
        </w:tc>
      </w:tr>
      <w:tr w:rsidR="00EE4458" w:rsidRPr="00A25201" w14:paraId="0399E59A" w14:textId="77777777" w:rsidTr="00B2344D">
        <w:tc>
          <w:tcPr>
            <w:tcW w:w="2628" w:type="dxa"/>
            <w:gridSpan w:val="2"/>
          </w:tcPr>
          <w:p w14:paraId="69F06472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64A6485" w14:textId="77777777" w:rsidR="00EE4458" w:rsidRDefault="00EE4458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1-Doctor assistant logs in on the system and click on the icon session type.</w:t>
            </w:r>
          </w:p>
          <w:p w14:paraId="2EFF2CDE" w14:textId="77777777" w:rsidR="00EE4458" w:rsidRDefault="00EE4458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2-Doctor assistant enters the type of session.</w:t>
            </w:r>
          </w:p>
          <w:p w14:paraId="0E68FF5E" w14:textId="77777777" w:rsidR="00EE4458" w:rsidRDefault="00EE4458" w:rsidP="00B2344D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3- Receptionist logs in on the system and click on the icon session type.</w:t>
            </w:r>
          </w:p>
          <w:p w14:paraId="6D196DE5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bCs/>
                <w:szCs w:val="20"/>
              </w:rPr>
              <w:t>4-</w:t>
            </w:r>
            <w:r w:rsidRPr="002441E7">
              <w:rPr>
                <w:rFonts w:cs="Arial"/>
                <w:bCs/>
                <w:szCs w:val="20"/>
              </w:rPr>
              <w:t>The type of session will be shown to the receptionist</w:t>
            </w:r>
            <w:r>
              <w:rPr>
                <w:rFonts w:cs="Arial"/>
                <w:bCs/>
                <w:szCs w:val="20"/>
              </w:rPr>
              <w:t>.</w:t>
            </w:r>
          </w:p>
        </w:tc>
      </w:tr>
      <w:tr w:rsidR="00EE4458" w:rsidRPr="00A25201" w14:paraId="2FBF147D" w14:textId="77777777" w:rsidTr="00B2344D">
        <w:tc>
          <w:tcPr>
            <w:tcW w:w="2628" w:type="dxa"/>
            <w:gridSpan w:val="2"/>
          </w:tcPr>
          <w:p w14:paraId="4209FEB7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147D8E0C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  <w:tr w:rsidR="00EE4458" w:rsidRPr="00A25201" w14:paraId="7A84C784" w14:textId="77777777" w:rsidTr="00B2344D">
        <w:tc>
          <w:tcPr>
            <w:tcW w:w="2628" w:type="dxa"/>
            <w:gridSpan w:val="2"/>
          </w:tcPr>
          <w:p w14:paraId="5081C6BE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DB23DDE" w14:textId="77777777" w:rsidR="00EE4458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Doctor assistant </w:t>
            </w:r>
            <w:r w:rsidRPr="00993117">
              <w:rPr>
                <w:rFonts w:cs="Arial"/>
                <w:szCs w:val="20"/>
              </w:rPr>
              <w:t>probably</w:t>
            </w:r>
            <w:r>
              <w:rPr>
                <w:rFonts w:cs="Arial"/>
                <w:szCs w:val="20"/>
              </w:rPr>
              <w:t xml:space="preserve"> enters an inexistent session type then the system will show error message says that “inexistent session type please enters session type again”.</w:t>
            </w:r>
          </w:p>
          <w:p w14:paraId="59FC3521" w14:textId="77777777" w:rsidR="00EE4458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2a. in a step 2 if doctor assistant entered inexistent session type </w:t>
            </w:r>
          </w:p>
          <w:p w14:paraId="3B8F17C4" w14:textId="77777777" w:rsidR="00EE4458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1- Session type is disapproved.</w:t>
            </w:r>
          </w:p>
          <w:p w14:paraId="7B8F9FCD" w14:textId="77777777" w:rsidR="00EE4458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 Message to doctor assistant to re-enter session type.</w:t>
            </w:r>
          </w:p>
          <w:p w14:paraId="4FF2875D" w14:textId="77777777" w:rsidR="00EE4458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3- Doctor assistant enter an inexistent s</w:t>
            </w:r>
            <w:r w:rsidRPr="00C33BC4">
              <w:rPr>
                <w:rFonts w:cs="Arial"/>
                <w:szCs w:val="20"/>
              </w:rPr>
              <w:t>ession type</w:t>
            </w:r>
            <w:r>
              <w:rPr>
                <w:rFonts w:cs="Arial"/>
                <w:szCs w:val="20"/>
              </w:rPr>
              <w:t>.</w:t>
            </w:r>
          </w:p>
          <w:p w14:paraId="263FD96C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4- Use Case resumes on step 3 of normal flow.</w:t>
            </w:r>
          </w:p>
        </w:tc>
      </w:tr>
      <w:tr w:rsidR="00EE4458" w:rsidRPr="00A25201" w14:paraId="1535FCD0" w14:textId="77777777" w:rsidTr="00B2344D">
        <w:tc>
          <w:tcPr>
            <w:tcW w:w="2628" w:type="dxa"/>
            <w:gridSpan w:val="2"/>
          </w:tcPr>
          <w:p w14:paraId="52E71780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67D6FC8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  <w:tr w:rsidR="00EE4458" w:rsidRPr="00A25201" w14:paraId="6A5610FA" w14:textId="77777777" w:rsidTr="00B2344D">
        <w:tc>
          <w:tcPr>
            <w:tcW w:w="2628" w:type="dxa"/>
            <w:gridSpan w:val="2"/>
          </w:tcPr>
          <w:p w14:paraId="53307108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46D25F6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  <w:tr w:rsidR="00EE4458" w:rsidRPr="00A25201" w14:paraId="5A8B4DC7" w14:textId="77777777" w:rsidTr="00B2344D">
        <w:tc>
          <w:tcPr>
            <w:tcW w:w="2628" w:type="dxa"/>
            <w:gridSpan w:val="2"/>
          </w:tcPr>
          <w:p w14:paraId="02D63305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6E700561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  <w:tr w:rsidR="00EE4458" w:rsidRPr="00A25201" w14:paraId="5007BBDD" w14:textId="77777777" w:rsidTr="00B2344D">
        <w:tc>
          <w:tcPr>
            <w:tcW w:w="2628" w:type="dxa"/>
            <w:gridSpan w:val="2"/>
          </w:tcPr>
          <w:p w14:paraId="2D33BFA8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354C6D3E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  <w:tr w:rsidR="00EE4458" w:rsidRPr="00A25201" w14:paraId="1FF5525D" w14:textId="77777777" w:rsidTr="00B2344D">
        <w:tc>
          <w:tcPr>
            <w:tcW w:w="2628" w:type="dxa"/>
            <w:gridSpan w:val="2"/>
          </w:tcPr>
          <w:p w14:paraId="53BEED0B" w14:textId="77777777" w:rsidR="00EE4458" w:rsidRPr="00A25201" w:rsidRDefault="00EE4458" w:rsidP="00B2344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201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5E989E14" w14:textId="77777777" w:rsidR="00EE4458" w:rsidRPr="00A25201" w:rsidRDefault="00EE4458" w:rsidP="00B2344D">
            <w:pPr>
              <w:rPr>
                <w:rFonts w:cs="Arial"/>
                <w:szCs w:val="20"/>
              </w:rPr>
            </w:pPr>
          </w:p>
        </w:tc>
      </w:tr>
    </w:tbl>
    <w:p w14:paraId="3212B5AD" w14:textId="6FC856DF" w:rsidR="00EE4458" w:rsidRDefault="00EE4458" w:rsidP="004E30A2"/>
    <w:p w14:paraId="73B9AE28" w14:textId="355B2C31" w:rsidR="00E60713" w:rsidRDefault="00E60713" w:rsidP="004E30A2"/>
    <w:p w14:paraId="05BB30CA" w14:textId="794B78D1" w:rsidR="00E60713" w:rsidRDefault="00E60713" w:rsidP="004E30A2"/>
    <w:p w14:paraId="1DB03D21" w14:textId="77777777" w:rsidR="004050ED" w:rsidRDefault="004050ED" w:rsidP="004050ED">
      <w:r>
        <w:br w:type="page"/>
      </w:r>
    </w:p>
    <w:p w14:paraId="7CD76BB1" w14:textId="6B9E4457" w:rsidR="00810DED" w:rsidRDefault="00810DED" w:rsidP="00810DED">
      <w:pPr>
        <w:pStyle w:val="Heading1"/>
        <w:numPr>
          <w:ilvl w:val="0"/>
          <w:numId w:val="0"/>
        </w:numPr>
      </w:pPr>
      <w:r>
        <w:lastRenderedPageBreak/>
        <w:t>1</w:t>
      </w:r>
      <w:r w:rsidR="002D1E65">
        <w:t>1</w:t>
      </w:r>
      <w:r>
        <w:t xml:space="preserve"> calculate profit</w:t>
      </w:r>
    </w:p>
    <w:p w14:paraId="6F4B5E02" w14:textId="64CD5B9A" w:rsidR="00810DED" w:rsidRPr="00F36168" w:rsidRDefault="00810DED" w:rsidP="00810DED">
      <w:pPr>
        <w:pStyle w:val="Heading2"/>
        <w:numPr>
          <w:ilvl w:val="0"/>
          <w:numId w:val="0"/>
        </w:numPr>
        <w:ind w:left="432"/>
        <w:rPr>
          <w:color w:val="000000" w:themeColor="text1"/>
        </w:rPr>
      </w:pPr>
      <w:r>
        <w:rPr>
          <w:color w:val="000000" w:themeColor="text1"/>
        </w:rPr>
        <w:t>1</w:t>
      </w:r>
      <w:r w:rsidR="002D1E65">
        <w:rPr>
          <w:color w:val="000000" w:themeColor="text1"/>
        </w:rPr>
        <w:t>1</w:t>
      </w:r>
      <w:r>
        <w:rPr>
          <w:color w:val="000000" w:themeColor="text1"/>
        </w:rPr>
        <w:t xml:space="preserve">.1 </w:t>
      </w:r>
      <w:r w:rsidRPr="00F36168">
        <w:rPr>
          <w:color w:val="000000" w:themeColor="text1"/>
        </w:rPr>
        <w:t>Feature Process Flow / Use Case Model</w:t>
      </w:r>
    </w:p>
    <w:p w14:paraId="3962648B" w14:textId="755DFF55" w:rsidR="00810DED" w:rsidRDefault="00810DED" w:rsidP="00810DED">
      <w:pPr>
        <w:pStyle w:val="Heading2"/>
        <w:numPr>
          <w:ilvl w:val="0"/>
          <w:numId w:val="0"/>
        </w:numPr>
        <w:ind w:left="1152"/>
        <w:rPr>
          <w:color w:val="000000" w:themeColor="text1"/>
        </w:rPr>
      </w:pPr>
      <w:r>
        <w:rPr>
          <w:color w:val="000000" w:themeColor="text1"/>
        </w:rPr>
        <w:t>1</w:t>
      </w:r>
      <w:r w:rsidR="002D1E65">
        <w:rPr>
          <w:color w:val="000000" w:themeColor="text1"/>
        </w:rPr>
        <w:t>1</w:t>
      </w:r>
      <w:r>
        <w:rPr>
          <w:color w:val="000000" w:themeColor="text1"/>
        </w:rPr>
        <w:t xml:space="preserve">.2 </w:t>
      </w:r>
      <w:r w:rsidRPr="00F36168">
        <w:rPr>
          <w:color w:val="000000" w:themeColor="text1"/>
        </w:rP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10DED" w:rsidRPr="00670215" w14:paraId="24EC33FE" w14:textId="77777777" w:rsidTr="00AF182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11038775" w14:textId="77777777" w:rsidR="00810DED" w:rsidRPr="00BF3061" w:rsidRDefault="00810DED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F705EA8" w14:textId="719C499D" w:rsidR="00810DED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11.1</w:t>
            </w:r>
          </w:p>
        </w:tc>
      </w:tr>
      <w:tr w:rsidR="00810DED" w:rsidRPr="00670215" w14:paraId="3AF71738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14934C67" w14:textId="77777777" w:rsidR="00810DED" w:rsidRPr="00BF3061" w:rsidRDefault="00810DED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E6B693" w14:textId="77777777" w:rsidR="00810DED" w:rsidRPr="006715B1" w:rsidRDefault="00810DED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calculate profit </w:t>
            </w:r>
          </w:p>
        </w:tc>
      </w:tr>
      <w:tr w:rsidR="00137EC0" w:rsidRPr="00670215" w14:paraId="181322B5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44295E3" w14:textId="77777777" w:rsidR="00137EC0" w:rsidRPr="00BF3061" w:rsidRDefault="00137EC0" w:rsidP="00137EC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7CF76F" w14:textId="77777777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Joseph Gamal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2D5296" w14:textId="77777777" w:rsidR="00137EC0" w:rsidRPr="00C86C3C" w:rsidRDefault="00137EC0" w:rsidP="00137EC0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C628AC" w14:textId="266220FA" w:rsidR="00137EC0" w:rsidRPr="00670215" w:rsidRDefault="00137EC0" w:rsidP="00137EC0">
            <w:pPr>
              <w:rPr>
                <w:rFonts w:cs="Arial"/>
                <w:szCs w:val="20"/>
              </w:rPr>
            </w:pPr>
          </w:p>
        </w:tc>
      </w:tr>
      <w:tr w:rsidR="00137EC0" w:rsidRPr="00670215" w14:paraId="7E29A3DC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1273386" w14:textId="77777777" w:rsidR="00137EC0" w:rsidRPr="00BF3061" w:rsidRDefault="00137EC0" w:rsidP="00137EC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F0773E" w14:textId="77777777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1B5E03" w14:textId="77777777" w:rsidR="00137EC0" w:rsidRPr="00C86C3C" w:rsidRDefault="00137EC0" w:rsidP="00137EC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F286CA" w14:textId="1D28973F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</w:tr>
      <w:tr w:rsidR="00137EC0" w:rsidRPr="00670215" w14:paraId="2AC69588" w14:textId="77777777" w:rsidTr="00AF182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E801CC5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3DC7022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Receptionist, doctor </w:t>
            </w:r>
          </w:p>
        </w:tc>
      </w:tr>
      <w:tr w:rsidR="00137EC0" w:rsidRPr="00670215" w14:paraId="27C6BC4B" w14:textId="77777777" w:rsidTr="00AF1820">
        <w:tc>
          <w:tcPr>
            <w:tcW w:w="2628" w:type="dxa"/>
            <w:gridSpan w:val="2"/>
            <w:vAlign w:val="center"/>
          </w:tcPr>
          <w:p w14:paraId="1F633955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3C9B2AD3" w14:textId="6D63F23E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It calculates profit  </w:t>
            </w:r>
          </w:p>
        </w:tc>
      </w:tr>
      <w:tr w:rsidR="00137EC0" w:rsidRPr="00670215" w14:paraId="4BC2D4ED" w14:textId="77777777" w:rsidTr="00AF1820">
        <w:tc>
          <w:tcPr>
            <w:tcW w:w="2628" w:type="dxa"/>
            <w:gridSpan w:val="2"/>
            <w:vAlign w:val="center"/>
          </w:tcPr>
          <w:p w14:paraId="0E324258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927ED2E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Import value of total incoming and total outcoming</w:t>
            </w:r>
          </w:p>
        </w:tc>
      </w:tr>
      <w:tr w:rsidR="00137EC0" w:rsidRPr="00670215" w14:paraId="674291E5" w14:textId="77777777" w:rsidTr="00AF1820">
        <w:trPr>
          <w:trHeight w:val="813"/>
        </w:trPr>
        <w:tc>
          <w:tcPr>
            <w:tcW w:w="2628" w:type="dxa"/>
            <w:gridSpan w:val="2"/>
            <w:vAlign w:val="center"/>
          </w:tcPr>
          <w:p w14:paraId="0C6F726D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vAlign w:val="center"/>
          </w:tcPr>
          <w:p w14:paraId="2A856969" w14:textId="77777777" w:rsidR="00137EC0" w:rsidRDefault="00137EC0" w:rsidP="00137EC0">
            <w:pPr>
              <w:pStyle w:val="Hints"/>
              <w:numPr>
                <w:ilvl w:val="0"/>
                <w:numId w:val="4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Import value of total incoming from input income function</w:t>
            </w:r>
          </w:p>
          <w:p w14:paraId="5B29A242" w14:textId="77777777" w:rsidR="00137EC0" w:rsidRPr="006715B1" w:rsidRDefault="00137EC0" w:rsidP="00137EC0">
            <w:pPr>
              <w:pStyle w:val="Hints"/>
              <w:numPr>
                <w:ilvl w:val="0"/>
                <w:numId w:val="4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Import value of total outcoming from input outcome function</w:t>
            </w:r>
          </w:p>
        </w:tc>
      </w:tr>
      <w:tr w:rsidR="00137EC0" w:rsidRPr="00670215" w14:paraId="49CBBAD0" w14:textId="77777777" w:rsidTr="00AF1820">
        <w:tc>
          <w:tcPr>
            <w:tcW w:w="2628" w:type="dxa"/>
            <w:gridSpan w:val="2"/>
            <w:vAlign w:val="center"/>
          </w:tcPr>
          <w:p w14:paraId="7FE3E8D0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  <w:vAlign w:val="center"/>
          </w:tcPr>
          <w:p w14:paraId="65675F9B" w14:textId="77777777" w:rsidR="00137EC0" w:rsidRPr="00251901" w:rsidRDefault="00137EC0" w:rsidP="00137EC0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Doctor print a report of financial transactions </w:t>
            </w:r>
          </w:p>
        </w:tc>
      </w:tr>
      <w:tr w:rsidR="00137EC0" w:rsidRPr="00670215" w14:paraId="74D6F47A" w14:textId="77777777" w:rsidTr="00AF1820">
        <w:tc>
          <w:tcPr>
            <w:tcW w:w="2628" w:type="dxa"/>
            <w:gridSpan w:val="2"/>
            <w:vAlign w:val="center"/>
          </w:tcPr>
          <w:p w14:paraId="27CAA0EB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38C2BAB" w14:textId="77777777" w:rsidR="00137EC0" w:rsidRDefault="00137EC0" w:rsidP="00137EC0">
            <w:pPr>
              <w:pStyle w:val="Hints"/>
              <w:numPr>
                <w:ilvl w:val="0"/>
                <w:numId w:val="44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Import value of total incoming from input income function</w:t>
            </w:r>
          </w:p>
          <w:p w14:paraId="5373FFDC" w14:textId="77777777" w:rsidR="00137EC0" w:rsidRPr="004543FF" w:rsidRDefault="00137EC0" w:rsidP="00137EC0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>
              <w:rPr>
                <w:rFonts w:cs="Arial"/>
                <w:b/>
              </w:rPr>
              <w:t>Import value of total outcoming from input outcome function</w:t>
            </w:r>
          </w:p>
          <w:p w14:paraId="242B725D" w14:textId="77777777" w:rsidR="00137EC0" w:rsidRPr="00F859CF" w:rsidRDefault="00137EC0" w:rsidP="00137EC0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>
              <w:rPr>
                <w:rFonts w:cs="Arial"/>
                <w:b/>
              </w:rPr>
              <w:t>Calculate the profits by subtract outcome from income</w:t>
            </w:r>
          </w:p>
          <w:p w14:paraId="31CF32A7" w14:textId="77777777" w:rsidR="00137EC0" w:rsidRPr="00286CEB" w:rsidRDefault="00137EC0" w:rsidP="00137EC0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>
              <w:rPr>
                <w:rFonts w:cs="Arial"/>
                <w:b/>
              </w:rPr>
              <w:t>Print report of financial</w:t>
            </w:r>
            <w:r>
              <w:rPr>
                <w:rFonts w:cs="Arial"/>
                <w:szCs w:val="20"/>
              </w:rPr>
              <w:t xml:space="preserve"> transactions </w:t>
            </w:r>
          </w:p>
        </w:tc>
      </w:tr>
      <w:tr w:rsidR="00137EC0" w:rsidRPr="00670215" w14:paraId="1617E49B" w14:textId="77777777" w:rsidTr="00AF1820">
        <w:tc>
          <w:tcPr>
            <w:tcW w:w="2628" w:type="dxa"/>
            <w:gridSpan w:val="2"/>
            <w:vAlign w:val="center"/>
          </w:tcPr>
          <w:p w14:paraId="756DD4EB" w14:textId="77777777" w:rsidR="00137EC0" w:rsidRPr="00EC3AE8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vAlign w:val="center"/>
          </w:tcPr>
          <w:p w14:paraId="118E2B18" w14:textId="77777777" w:rsidR="00137EC0" w:rsidRPr="00A34F7F" w:rsidRDefault="00137EC0" w:rsidP="00137EC0">
            <w:pPr>
              <w:pStyle w:val="Hints"/>
              <w:tabs>
                <w:tab w:val="left" w:pos="432"/>
              </w:tabs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--------</w:t>
            </w:r>
          </w:p>
        </w:tc>
      </w:tr>
      <w:tr w:rsidR="00137EC0" w:rsidRPr="00670215" w14:paraId="3172680C" w14:textId="77777777" w:rsidTr="00AF1820">
        <w:tc>
          <w:tcPr>
            <w:tcW w:w="2628" w:type="dxa"/>
            <w:gridSpan w:val="2"/>
            <w:vAlign w:val="center"/>
          </w:tcPr>
          <w:p w14:paraId="2DA9BA38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6359BAC0" w14:textId="77777777" w:rsidR="00137EC0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step 3 of normal flow, if value of profit is negative </w:t>
            </w:r>
          </w:p>
          <w:p w14:paraId="045E51BD" w14:textId="77777777" w:rsidR="00137EC0" w:rsidRPr="005D78BD" w:rsidRDefault="00137EC0" w:rsidP="00137EC0">
            <w:pPr>
              <w:pStyle w:val="ListParagraph"/>
              <w:numPr>
                <w:ilvl w:val="0"/>
                <w:numId w:val="4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Send massage there are losing </w:t>
            </w:r>
          </w:p>
        </w:tc>
      </w:tr>
      <w:tr w:rsidR="00137EC0" w:rsidRPr="00670215" w14:paraId="73FAE0A8" w14:textId="77777777" w:rsidTr="00AF1820">
        <w:tc>
          <w:tcPr>
            <w:tcW w:w="2628" w:type="dxa"/>
            <w:gridSpan w:val="2"/>
            <w:vAlign w:val="center"/>
          </w:tcPr>
          <w:p w14:paraId="0D0E6A88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59177546" w14:textId="3FE92AD0" w:rsidR="00137EC0" w:rsidRPr="00396CBF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UC-11.1.1, UC-11.1.2</w:t>
            </w:r>
            <w:r w:rsidRPr="00396CBF">
              <w:rPr>
                <w:rFonts w:cs="Arial"/>
                <w:szCs w:val="20"/>
              </w:rPr>
              <w:t xml:space="preserve"> </w:t>
            </w:r>
          </w:p>
        </w:tc>
      </w:tr>
      <w:tr w:rsidR="00137EC0" w:rsidRPr="00670215" w14:paraId="0151337A" w14:textId="77777777" w:rsidTr="00AF1820">
        <w:tc>
          <w:tcPr>
            <w:tcW w:w="2628" w:type="dxa"/>
            <w:gridSpan w:val="2"/>
            <w:vAlign w:val="center"/>
          </w:tcPr>
          <w:p w14:paraId="7A899240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vAlign w:val="center"/>
          </w:tcPr>
          <w:p w14:paraId="0ABC9FF5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</w:t>
            </w:r>
          </w:p>
        </w:tc>
      </w:tr>
      <w:tr w:rsidR="00137EC0" w:rsidRPr="00670215" w14:paraId="108552BA" w14:textId="77777777" w:rsidTr="00AF1820">
        <w:tc>
          <w:tcPr>
            <w:tcW w:w="2628" w:type="dxa"/>
            <w:gridSpan w:val="2"/>
            <w:vAlign w:val="center"/>
          </w:tcPr>
          <w:p w14:paraId="23308F03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8EB28B4" w14:textId="77777777" w:rsidR="00137EC0" w:rsidRPr="006715B1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Value of total income, value of total outcome</w:t>
            </w:r>
          </w:p>
        </w:tc>
      </w:tr>
      <w:tr w:rsidR="00137EC0" w:rsidRPr="00670215" w14:paraId="17598CB4" w14:textId="77777777" w:rsidTr="00AF1820">
        <w:tc>
          <w:tcPr>
            <w:tcW w:w="2628" w:type="dxa"/>
            <w:gridSpan w:val="2"/>
            <w:vAlign w:val="center"/>
          </w:tcPr>
          <w:p w14:paraId="65C376C8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vAlign w:val="center"/>
          </w:tcPr>
          <w:p w14:paraId="16B0CA9C" w14:textId="77777777" w:rsidR="00137EC0" w:rsidRPr="006715B1" w:rsidRDefault="00137EC0" w:rsidP="00137EC0">
            <w:pPr>
              <w:pStyle w:val="Hints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</w:t>
            </w:r>
          </w:p>
        </w:tc>
      </w:tr>
      <w:tr w:rsidR="00137EC0" w:rsidRPr="00670215" w14:paraId="39468760" w14:textId="77777777" w:rsidTr="00AF1820">
        <w:tc>
          <w:tcPr>
            <w:tcW w:w="2628" w:type="dxa"/>
            <w:gridSpan w:val="2"/>
            <w:vAlign w:val="center"/>
          </w:tcPr>
          <w:p w14:paraId="61779A8C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vAlign w:val="center"/>
          </w:tcPr>
          <w:p w14:paraId="4470DFCD" w14:textId="77777777" w:rsidR="00137EC0" w:rsidRPr="006715B1" w:rsidRDefault="00137EC0" w:rsidP="00137EC0">
            <w:pPr>
              <w:pStyle w:val="Hints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</w:t>
            </w:r>
          </w:p>
        </w:tc>
      </w:tr>
    </w:tbl>
    <w:p w14:paraId="620F2FD8" w14:textId="77777777" w:rsidR="00810DED" w:rsidRPr="00810DED" w:rsidRDefault="00810DED" w:rsidP="00810DED"/>
    <w:p w14:paraId="6E6D1952" w14:textId="7BA55E98" w:rsidR="004050ED" w:rsidRDefault="004050ED" w:rsidP="004050ED"/>
    <w:p w14:paraId="122AEB2D" w14:textId="138CDDDD" w:rsidR="002D1E65" w:rsidRDefault="002D1E65" w:rsidP="004050ED"/>
    <w:p w14:paraId="1E2829D3" w14:textId="05D94285" w:rsidR="002D1E65" w:rsidRDefault="002D1E65" w:rsidP="004050ED"/>
    <w:p w14:paraId="7AD9AB00" w14:textId="0B82122B" w:rsidR="002D1E65" w:rsidRDefault="002D1E65" w:rsidP="004050ED"/>
    <w:p w14:paraId="17FFB625" w14:textId="47FB5799" w:rsidR="002D1E65" w:rsidRDefault="002D1E65" w:rsidP="004050ED"/>
    <w:p w14:paraId="105C5E3A" w14:textId="4297A226" w:rsidR="002D1E65" w:rsidRDefault="002D1E65" w:rsidP="004050ED"/>
    <w:p w14:paraId="4E3465CB" w14:textId="4B31FC5B" w:rsidR="002D1E65" w:rsidRDefault="002D1E65" w:rsidP="004050ED"/>
    <w:p w14:paraId="57AB0034" w14:textId="5633C03A" w:rsidR="002D1E65" w:rsidRDefault="002D1E65" w:rsidP="004050ED"/>
    <w:p w14:paraId="1A625C25" w14:textId="4A75C092" w:rsidR="002D1E65" w:rsidRDefault="002D1E65" w:rsidP="004050ED"/>
    <w:p w14:paraId="226985AB" w14:textId="4539C8CA" w:rsidR="002D1E65" w:rsidRDefault="002D1E65" w:rsidP="004050ED"/>
    <w:p w14:paraId="54D8B4CA" w14:textId="189C8732" w:rsidR="002D1E65" w:rsidRDefault="002D1E65" w:rsidP="004050ED"/>
    <w:p w14:paraId="47FB4C86" w14:textId="0EB395D6" w:rsidR="002D1E65" w:rsidRDefault="002D1E65" w:rsidP="004050ED"/>
    <w:p w14:paraId="1A87EE76" w14:textId="6BD3F5CA" w:rsidR="002D1E65" w:rsidRDefault="002D1E65" w:rsidP="004050ED"/>
    <w:p w14:paraId="3D8926D1" w14:textId="51A2F113" w:rsidR="002D1E65" w:rsidRDefault="002D1E65" w:rsidP="004050ED"/>
    <w:p w14:paraId="730734E0" w14:textId="76846072" w:rsidR="002D1E65" w:rsidRDefault="002D1E65" w:rsidP="004050ED"/>
    <w:p w14:paraId="4F74E4FB" w14:textId="52815CDB" w:rsidR="002D1E65" w:rsidRDefault="002D1E65" w:rsidP="004050ED"/>
    <w:p w14:paraId="47D41812" w14:textId="2EAC5490" w:rsidR="002D1E65" w:rsidRDefault="002D1E65" w:rsidP="004050ED"/>
    <w:p w14:paraId="2434F2FA" w14:textId="1E5A326B" w:rsidR="002D1E65" w:rsidRDefault="002D1E65" w:rsidP="004050ED"/>
    <w:p w14:paraId="054D054C" w14:textId="76D0E097" w:rsidR="002D1E65" w:rsidRDefault="002D1E65" w:rsidP="004050ED"/>
    <w:p w14:paraId="4644F299" w14:textId="5E1BA73B" w:rsidR="002D1E65" w:rsidRDefault="002D1E65" w:rsidP="004050ED"/>
    <w:p w14:paraId="65EB5F7E" w14:textId="11BB558B" w:rsidR="002D1E65" w:rsidRDefault="002D1E65" w:rsidP="004050ED"/>
    <w:p w14:paraId="5ACD7722" w14:textId="176031B0" w:rsidR="002D1E65" w:rsidRDefault="002D1E65" w:rsidP="004050ED"/>
    <w:p w14:paraId="5E46E2BB" w14:textId="77777777" w:rsidR="002D1E65" w:rsidRDefault="002D1E65" w:rsidP="002D1E65"/>
    <w:p w14:paraId="60750D1A" w14:textId="77777777" w:rsidR="002D1E65" w:rsidRDefault="002D1E65" w:rsidP="002D1E65"/>
    <w:p w14:paraId="0584913D" w14:textId="77777777" w:rsidR="002D1E65" w:rsidRDefault="002D1E65" w:rsidP="002D1E65"/>
    <w:p w14:paraId="49C48F20" w14:textId="77777777" w:rsidR="002D1E65" w:rsidRDefault="002D1E65" w:rsidP="002D1E65"/>
    <w:p w14:paraId="625A8A0B" w14:textId="77777777" w:rsidR="00863928" w:rsidRDefault="00863928" w:rsidP="00863928">
      <w:pPr>
        <w:pStyle w:val="Heading1"/>
        <w:numPr>
          <w:ilvl w:val="0"/>
          <w:numId w:val="0"/>
        </w:numPr>
      </w:pPr>
      <w:r>
        <w:lastRenderedPageBreak/>
        <w:t>11 calculate profit</w:t>
      </w:r>
    </w:p>
    <w:p w14:paraId="4A2BF08C" w14:textId="77777777" w:rsidR="002D1E65" w:rsidRPr="00F36168" w:rsidRDefault="002D1E65" w:rsidP="002D1E65">
      <w:pPr>
        <w:pStyle w:val="Heading2"/>
        <w:numPr>
          <w:ilvl w:val="0"/>
          <w:numId w:val="0"/>
        </w:numPr>
        <w:ind w:left="432"/>
        <w:rPr>
          <w:color w:val="000000" w:themeColor="text1"/>
        </w:rPr>
      </w:pPr>
      <w:r>
        <w:rPr>
          <w:color w:val="000000" w:themeColor="text1"/>
        </w:rPr>
        <w:t xml:space="preserve">11.1 </w:t>
      </w:r>
      <w:r w:rsidRPr="00F36168">
        <w:rPr>
          <w:color w:val="000000" w:themeColor="text1"/>
        </w:rPr>
        <w:t>Feature Process Flow / Use Case Model</w:t>
      </w:r>
    </w:p>
    <w:p w14:paraId="12B8072D" w14:textId="77777777" w:rsidR="002D1E65" w:rsidRDefault="002D1E65" w:rsidP="002D1E65">
      <w:pPr>
        <w:pStyle w:val="Heading2"/>
        <w:numPr>
          <w:ilvl w:val="0"/>
          <w:numId w:val="0"/>
        </w:numPr>
        <w:ind w:left="1152"/>
        <w:rPr>
          <w:color w:val="000000" w:themeColor="text1"/>
        </w:rPr>
      </w:pPr>
      <w:r>
        <w:rPr>
          <w:color w:val="000000" w:themeColor="text1"/>
        </w:rPr>
        <w:t xml:space="preserve">11.2 </w:t>
      </w:r>
      <w:r w:rsidRPr="00F36168">
        <w:rPr>
          <w:color w:val="000000" w:themeColor="text1"/>
        </w:rP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D1E65" w:rsidRPr="00670215" w14:paraId="27D081CA" w14:textId="77777777" w:rsidTr="00AF182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8F7F46F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B690AD0" w14:textId="37B21B76" w:rsidR="002D1E65" w:rsidRPr="006715B1" w:rsidRDefault="00863928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UC-11.1.1</w:t>
            </w:r>
          </w:p>
        </w:tc>
      </w:tr>
      <w:tr w:rsidR="002D1E65" w:rsidRPr="00670215" w14:paraId="7648B2D2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50FED04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0462A2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Input incoming</w:t>
            </w:r>
          </w:p>
        </w:tc>
      </w:tr>
      <w:tr w:rsidR="00137EC0" w:rsidRPr="00670215" w14:paraId="6E73A5E4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5E01178D" w14:textId="77777777" w:rsidR="00137EC0" w:rsidRPr="00BF3061" w:rsidRDefault="00137EC0" w:rsidP="00137EC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F16066" w14:textId="77777777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Joseph Gamal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0C23A3" w14:textId="77777777" w:rsidR="00137EC0" w:rsidRPr="00C86C3C" w:rsidRDefault="00137EC0" w:rsidP="00137EC0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C00458" w14:textId="46A24351" w:rsidR="00137EC0" w:rsidRPr="00670215" w:rsidRDefault="00137EC0" w:rsidP="00137EC0">
            <w:pPr>
              <w:rPr>
                <w:rFonts w:cs="Arial"/>
                <w:szCs w:val="20"/>
              </w:rPr>
            </w:pPr>
          </w:p>
        </w:tc>
      </w:tr>
      <w:tr w:rsidR="00137EC0" w:rsidRPr="00670215" w14:paraId="5EA14387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5B01AD4" w14:textId="77777777" w:rsidR="00137EC0" w:rsidRPr="00BF3061" w:rsidRDefault="00137EC0" w:rsidP="00137EC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0232B9" w14:textId="77777777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60B8C6" w14:textId="77777777" w:rsidR="00137EC0" w:rsidRPr="00C86C3C" w:rsidRDefault="00137EC0" w:rsidP="00137EC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9D6E68" w14:textId="16475489" w:rsidR="00137EC0" w:rsidRPr="00670215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</w:tr>
      <w:tr w:rsidR="00137EC0" w:rsidRPr="00670215" w14:paraId="2022E399" w14:textId="77777777" w:rsidTr="00AF182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BA87146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80E8576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Receptionist </w:t>
            </w:r>
          </w:p>
        </w:tc>
      </w:tr>
      <w:tr w:rsidR="00137EC0" w:rsidRPr="00670215" w14:paraId="50793EFA" w14:textId="77777777" w:rsidTr="00AF1820">
        <w:tc>
          <w:tcPr>
            <w:tcW w:w="2628" w:type="dxa"/>
            <w:gridSpan w:val="2"/>
            <w:vAlign w:val="center"/>
          </w:tcPr>
          <w:p w14:paraId="7582355A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F45B68F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It allows receptionist input and calculate total incoming </w:t>
            </w:r>
          </w:p>
        </w:tc>
      </w:tr>
      <w:tr w:rsidR="00137EC0" w:rsidRPr="00670215" w14:paraId="7125BF83" w14:textId="77777777" w:rsidTr="00AF1820">
        <w:tc>
          <w:tcPr>
            <w:tcW w:w="2628" w:type="dxa"/>
            <w:gridSpan w:val="2"/>
            <w:vAlign w:val="center"/>
          </w:tcPr>
          <w:p w14:paraId="5671CB0B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687571C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Import value of receipt from the session’s type function </w:t>
            </w:r>
          </w:p>
        </w:tc>
      </w:tr>
      <w:tr w:rsidR="00137EC0" w:rsidRPr="00670215" w14:paraId="785A28D5" w14:textId="77777777" w:rsidTr="00AF1820">
        <w:trPr>
          <w:trHeight w:val="813"/>
        </w:trPr>
        <w:tc>
          <w:tcPr>
            <w:tcW w:w="2628" w:type="dxa"/>
            <w:gridSpan w:val="2"/>
            <w:vAlign w:val="center"/>
          </w:tcPr>
          <w:p w14:paraId="5030E579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vAlign w:val="center"/>
          </w:tcPr>
          <w:p w14:paraId="7EE0278C" w14:textId="77777777" w:rsidR="00137EC0" w:rsidRPr="006715B1" w:rsidRDefault="00137EC0" w:rsidP="00137EC0">
            <w:pPr>
              <w:pStyle w:val="Hints"/>
              <w:numPr>
                <w:ilvl w:val="0"/>
                <w:numId w:val="3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The type of session must be input </w:t>
            </w:r>
          </w:p>
        </w:tc>
      </w:tr>
      <w:tr w:rsidR="00137EC0" w:rsidRPr="00670215" w14:paraId="54C35C4E" w14:textId="77777777" w:rsidTr="00AF1820">
        <w:tc>
          <w:tcPr>
            <w:tcW w:w="2628" w:type="dxa"/>
            <w:gridSpan w:val="2"/>
            <w:vAlign w:val="center"/>
          </w:tcPr>
          <w:p w14:paraId="35DD60B3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  <w:vAlign w:val="center"/>
          </w:tcPr>
          <w:p w14:paraId="08D38D78" w14:textId="77777777" w:rsidR="00137EC0" w:rsidRDefault="00137EC0" w:rsidP="00137EC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Patient chooses a way to pay </w:t>
            </w:r>
          </w:p>
          <w:p w14:paraId="36E6F149" w14:textId="77777777" w:rsidR="00137EC0" w:rsidRPr="002B4A5C" w:rsidRDefault="00137EC0" w:rsidP="00137EC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Patient receives a receipt </w:t>
            </w:r>
          </w:p>
        </w:tc>
      </w:tr>
      <w:tr w:rsidR="00137EC0" w:rsidRPr="00670215" w14:paraId="18674D50" w14:textId="77777777" w:rsidTr="00AF1820">
        <w:tc>
          <w:tcPr>
            <w:tcW w:w="2628" w:type="dxa"/>
            <w:gridSpan w:val="2"/>
            <w:vAlign w:val="center"/>
          </w:tcPr>
          <w:p w14:paraId="65B8ED8E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27E5CE5" w14:textId="77777777" w:rsidR="00137EC0" w:rsidRDefault="00137EC0" w:rsidP="00137EC0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Import cost from session’s type function</w:t>
            </w:r>
          </w:p>
          <w:p w14:paraId="44BE7DC8" w14:textId="77777777" w:rsidR="00137EC0" w:rsidRDefault="00137EC0" w:rsidP="00137EC0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Receive the cash from patient </w:t>
            </w:r>
          </w:p>
          <w:p w14:paraId="5AEC2B29" w14:textId="77777777" w:rsidR="00137EC0" w:rsidRDefault="00137EC0" w:rsidP="00137EC0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Save the process </w:t>
            </w:r>
          </w:p>
          <w:p w14:paraId="3140BC01" w14:textId="77777777" w:rsidR="00137EC0" w:rsidRDefault="00137EC0" w:rsidP="00137EC0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Print a receipt for the patient</w:t>
            </w:r>
          </w:p>
          <w:p w14:paraId="1B7952B9" w14:textId="77777777" w:rsidR="00137EC0" w:rsidRPr="00286CEB" w:rsidRDefault="00137EC0" w:rsidP="00137EC0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Calculate total income  </w:t>
            </w:r>
          </w:p>
        </w:tc>
      </w:tr>
      <w:tr w:rsidR="00137EC0" w:rsidRPr="00670215" w14:paraId="33D6F231" w14:textId="77777777" w:rsidTr="00AF1820">
        <w:tc>
          <w:tcPr>
            <w:tcW w:w="2628" w:type="dxa"/>
            <w:gridSpan w:val="2"/>
            <w:vAlign w:val="center"/>
          </w:tcPr>
          <w:p w14:paraId="4E0DC230" w14:textId="77777777" w:rsidR="00137EC0" w:rsidRPr="00EC3AE8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DF9A43" w14:textId="77777777" w:rsidR="00137EC0" w:rsidRDefault="00137EC0" w:rsidP="00137EC0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A2</w:t>
            </w:r>
            <w:r w:rsidRPr="006715B1">
              <w:rPr>
                <w:rFonts w:cs="Arial"/>
                <w:color w:val="auto"/>
              </w:rPr>
              <w:t xml:space="preserve">. In step </w:t>
            </w:r>
            <w:r>
              <w:rPr>
                <w:rFonts w:cs="Arial"/>
                <w:color w:val="auto"/>
              </w:rPr>
              <w:t>2</w:t>
            </w:r>
            <w:r w:rsidRPr="006715B1">
              <w:rPr>
                <w:rFonts w:cs="Arial"/>
                <w:color w:val="auto"/>
              </w:rPr>
              <w:t xml:space="preserve"> of the normal flow,</w:t>
            </w:r>
            <w:r>
              <w:rPr>
                <w:rFonts w:cs="Arial"/>
                <w:color w:val="auto"/>
              </w:rPr>
              <w:t xml:space="preserve"> if patient choose to pay with visa </w:t>
            </w:r>
          </w:p>
          <w:p w14:paraId="1D2DA242" w14:textId="77777777" w:rsidR="00137EC0" w:rsidRPr="004105AB" w:rsidRDefault="00137EC0" w:rsidP="00137EC0">
            <w:pPr>
              <w:pStyle w:val="Hints"/>
              <w:numPr>
                <w:ilvl w:val="0"/>
                <w:numId w:val="3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System checks the credit card </w:t>
            </w:r>
          </w:p>
          <w:p w14:paraId="7AB66E01" w14:textId="77777777" w:rsidR="00137EC0" w:rsidRDefault="00137EC0" w:rsidP="00137EC0">
            <w:pPr>
              <w:pStyle w:val="Hints"/>
              <w:numPr>
                <w:ilvl w:val="0"/>
                <w:numId w:val="3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Input the password </w:t>
            </w:r>
          </w:p>
          <w:p w14:paraId="43A71243" w14:textId="77777777" w:rsidR="00137EC0" w:rsidRDefault="00137EC0" w:rsidP="00137EC0">
            <w:pPr>
              <w:pStyle w:val="Hints"/>
              <w:numPr>
                <w:ilvl w:val="0"/>
                <w:numId w:val="3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Confirm payment process </w:t>
            </w:r>
          </w:p>
          <w:p w14:paraId="7B747A2A" w14:textId="77777777" w:rsidR="00137EC0" w:rsidRPr="006715B1" w:rsidRDefault="00137EC0" w:rsidP="00137EC0">
            <w:pPr>
              <w:pStyle w:val="Hints"/>
              <w:numPr>
                <w:ilvl w:val="0"/>
                <w:numId w:val="3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715B1">
              <w:rPr>
                <w:rFonts w:cs="Arial"/>
                <w:color w:val="auto"/>
              </w:rPr>
              <w:t xml:space="preserve">Use Case resumes on step </w:t>
            </w:r>
            <w:r>
              <w:rPr>
                <w:rFonts w:cs="Arial"/>
                <w:color w:val="auto"/>
              </w:rPr>
              <w:t>4</w:t>
            </w:r>
            <w:r w:rsidRPr="006715B1">
              <w:rPr>
                <w:rFonts w:cs="Arial"/>
                <w:color w:val="auto"/>
              </w:rPr>
              <w:t xml:space="preserve"> </w:t>
            </w:r>
          </w:p>
          <w:p w14:paraId="3E7F97B1" w14:textId="77777777" w:rsidR="00137EC0" w:rsidRDefault="00137EC0" w:rsidP="00137EC0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B2. </w:t>
            </w:r>
            <w:r w:rsidRPr="006715B1">
              <w:rPr>
                <w:rFonts w:cs="Arial"/>
                <w:color w:val="auto"/>
              </w:rPr>
              <w:t xml:space="preserve">In step </w:t>
            </w:r>
            <w:r>
              <w:rPr>
                <w:rFonts w:cs="Arial"/>
                <w:color w:val="auto"/>
              </w:rPr>
              <w:t>2</w:t>
            </w:r>
            <w:r w:rsidRPr="006715B1">
              <w:rPr>
                <w:rFonts w:cs="Arial"/>
                <w:color w:val="auto"/>
              </w:rPr>
              <w:t xml:space="preserve"> of the normal flow,</w:t>
            </w:r>
            <w:r>
              <w:rPr>
                <w:rFonts w:cs="Arial"/>
                <w:color w:val="auto"/>
              </w:rPr>
              <w:t xml:space="preserve"> if patient choose to pay with PayPal</w:t>
            </w:r>
          </w:p>
          <w:p w14:paraId="3FEB33A6" w14:textId="77777777" w:rsidR="00137EC0" w:rsidRPr="004105AB" w:rsidRDefault="00137EC0" w:rsidP="00137EC0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System checks the PayPal account </w:t>
            </w:r>
          </w:p>
          <w:p w14:paraId="3D2932AF" w14:textId="77777777" w:rsidR="00137EC0" w:rsidRDefault="00137EC0" w:rsidP="00137EC0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Input the password </w:t>
            </w:r>
          </w:p>
          <w:p w14:paraId="708A3312" w14:textId="77777777" w:rsidR="00137EC0" w:rsidRDefault="00137EC0" w:rsidP="00137EC0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Confirm payment process </w:t>
            </w:r>
          </w:p>
          <w:p w14:paraId="00D62F08" w14:textId="77777777" w:rsidR="00137EC0" w:rsidRPr="007B0725" w:rsidRDefault="00137EC0" w:rsidP="00137EC0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715B1">
              <w:rPr>
                <w:rFonts w:cs="Arial"/>
                <w:color w:val="auto"/>
              </w:rPr>
              <w:t xml:space="preserve">Use Case resumes on step </w:t>
            </w:r>
            <w:r>
              <w:rPr>
                <w:rFonts w:cs="Arial"/>
                <w:color w:val="auto"/>
              </w:rPr>
              <w:t>4</w:t>
            </w:r>
            <w:r w:rsidRPr="006715B1">
              <w:rPr>
                <w:rFonts w:cs="Arial"/>
                <w:color w:val="auto"/>
              </w:rPr>
              <w:t xml:space="preserve"> </w:t>
            </w:r>
          </w:p>
        </w:tc>
      </w:tr>
      <w:tr w:rsidR="00137EC0" w:rsidRPr="00670215" w14:paraId="41E22BA9" w14:textId="77777777" w:rsidTr="00AF1820">
        <w:tc>
          <w:tcPr>
            <w:tcW w:w="2628" w:type="dxa"/>
            <w:gridSpan w:val="2"/>
            <w:vAlign w:val="center"/>
          </w:tcPr>
          <w:p w14:paraId="581602B0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F720AD1" w14:textId="77777777" w:rsidR="00137EC0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A2 of alternative if password incorrect or card is expired </w:t>
            </w:r>
          </w:p>
          <w:p w14:paraId="3515D33C" w14:textId="77777777" w:rsidR="00137EC0" w:rsidRDefault="00137EC0" w:rsidP="00137EC0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Failed payment process </w:t>
            </w:r>
          </w:p>
          <w:p w14:paraId="21558070" w14:textId="77777777" w:rsidR="00137EC0" w:rsidRDefault="00137EC0" w:rsidP="00137EC0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Order enter password again or check card validation </w:t>
            </w:r>
          </w:p>
          <w:p w14:paraId="682D01C8" w14:textId="77777777" w:rsidR="00137EC0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B2 of alternative if PayPal account is invalid </w:t>
            </w:r>
          </w:p>
          <w:p w14:paraId="21AA3F3B" w14:textId="77777777" w:rsidR="00137EC0" w:rsidRDefault="00137EC0" w:rsidP="00137EC0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 w:rsidRPr="00386B4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Failed payment process </w:t>
            </w:r>
          </w:p>
          <w:p w14:paraId="1B4891A7" w14:textId="77777777" w:rsidR="00137EC0" w:rsidRPr="00386B4D" w:rsidRDefault="00137EC0" w:rsidP="00137EC0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Order enter account again or check password </w:t>
            </w:r>
          </w:p>
          <w:p w14:paraId="4A0877A1" w14:textId="77777777" w:rsidR="00137EC0" w:rsidRPr="00084F78" w:rsidRDefault="00137EC0" w:rsidP="00137EC0">
            <w:pPr>
              <w:rPr>
                <w:rFonts w:cs="Arial"/>
                <w:szCs w:val="20"/>
              </w:rPr>
            </w:pPr>
          </w:p>
        </w:tc>
      </w:tr>
      <w:tr w:rsidR="00137EC0" w:rsidRPr="00670215" w14:paraId="4AEA1DC0" w14:textId="77777777" w:rsidTr="00AF1820">
        <w:tc>
          <w:tcPr>
            <w:tcW w:w="2628" w:type="dxa"/>
            <w:gridSpan w:val="2"/>
            <w:vAlign w:val="center"/>
          </w:tcPr>
          <w:p w14:paraId="1CB1D9DF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E0013EE" w14:textId="77777777" w:rsidR="00137EC0" w:rsidRDefault="00137EC0" w:rsidP="00137EC0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Session type </w:t>
            </w:r>
          </w:p>
          <w:p w14:paraId="14097C16" w14:textId="77777777" w:rsidR="00137EC0" w:rsidRPr="0096659B" w:rsidRDefault="00137EC0" w:rsidP="00137EC0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Payment </w:t>
            </w:r>
          </w:p>
        </w:tc>
      </w:tr>
      <w:tr w:rsidR="00137EC0" w:rsidRPr="00670215" w14:paraId="5E59A66B" w14:textId="77777777" w:rsidTr="00AF1820">
        <w:tc>
          <w:tcPr>
            <w:tcW w:w="2628" w:type="dxa"/>
            <w:gridSpan w:val="2"/>
            <w:vAlign w:val="center"/>
          </w:tcPr>
          <w:p w14:paraId="12842CB7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vAlign w:val="center"/>
          </w:tcPr>
          <w:p w14:paraId="73B41369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</w:t>
            </w:r>
          </w:p>
        </w:tc>
      </w:tr>
      <w:tr w:rsidR="00137EC0" w:rsidRPr="00670215" w14:paraId="0B1ECCA8" w14:textId="77777777" w:rsidTr="00AF1820">
        <w:tc>
          <w:tcPr>
            <w:tcW w:w="2628" w:type="dxa"/>
            <w:gridSpan w:val="2"/>
            <w:vAlign w:val="center"/>
          </w:tcPr>
          <w:p w14:paraId="305239B4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5D7C7845" w14:textId="77777777" w:rsidR="00137EC0" w:rsidRPr="006715B1" w:rsidRDefault="00137EC0" w:rsidP="0013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Type of session</w:t>
            </w:r>
          </w:p>
        </w:tc>
      </w:tr>
      <w:tr w:rsidR="00137EC0" w:rsidRPr="00670215" w14:paraId="36DC1245" w14:textId="77777777" w:rsidTr="00AF1820">
        <w:tc>
          <w:tcPr>
            <w:tcW w:w="2628" w:type="dxa"/>
            <w:gridSpan w:val="2"/>
            <w:vAlign w:val="center"/>
          </w:tcPr>
          <w:p w14:paraId="379DF77D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22C4190" w14:textId="77777777" w:rsidR="00137EC0" w:rsidRPr="006715B1" w:rsidRDefault="00137EC0" w:rsidP="00137EC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Save the cost of sessions to calculate</w:t>
            </w:r>
          </w:p>
        </w:tc>
      </w:tr>
      <w:tr w:rsidR="00137EC0" w:rsidRPr="00670215" w14:paraId="0FA6AEA1" w14:textId="77777777" w:rsidTr="00AF1820">
        <w:tc>
          <w:tcPr>
            <w:tcW w:w="2628" w:type="dxa"/>
            <w:gridSpan w:val="2"/>
            <w:vAlign w:val="center"/>
          </w:tcPr>
          <w:p w14:paraId="33B5BC8E" w14:textId="77777777" w:rsidR="00137EC0" w:rsidRPr="00670215" w:rsidRDefault="00137EC0" w:rsidP="00137EC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vAlign w:val="center"/>
          </w:tcPr>
          <w:p w14:paraId="5E0F651B" w14:textId="77777777" w:rsidR="00137EC0" w:rsidRPr="006715B1" w:rsidRDefault="00137EC0" w:rsidP="00137EC0">
            <w:pPr>
              <w:pStyle w:val="Hints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---------</w:t>
            </w:r>
          </w:p>
        </w:tc>
      </w:tr>
    </w:tbl>
    <w:p w14:paraId="08860699" w14:textId="77777777" w:rsidR="002D1E65" w:rsidRDefault="002D1E65" w:rsidP="002D1E65">
      <w:r>
        <w:br w:type="page"/>
      </w:r>
    </w:p>
    <w:p w14:paraId="69C880E9" w14:textId="77777777" w:rsidR="00863928" w:rsidRDefault="00863928" w:rsidP="00863928">
      <w:pPr>
        <w:pStyle w:val="Heading1"/>
        <w:numPr>
          <w:ilvl w:val="0"/>
          <w:numId w:val="0"/>
        </w:numPr>
      </w:pPr>
      <w:bookmarkStart w:id="38" w:name="_11_calculate_profit"/>
      <w:bookmarkEnd w:id="38"/>
      <w:r>
        <w:lastRenderedPageBreak/>
        <w:t>11 calculate profit</w:t>
      </w:r>
    </w:p>
    <w:p w14:paraId="5C561DBA" w14:textId="2AB7159B" w:rsidR="002D1E65" w:rsidRPr="00F36168" w:rsidRDefault="002D1E65" w:rsidP="002D1E65">
      <w:pPr>
        <w:pStyle w:val="Heading2"/>
        <w:numPr>
          <w:ilvl w:val="0"/>
          <w:numId w:val="0"/>
        </w:numPr>
        <w:ind w:left="432"/>
        <w:rPr>
          <w:color w:val="000000" w:themeColor="text1"/>
        </w:rPr>
      </w:pPr>
      <w:r>
        <w:rPr>
          <w:color w:val="000000" w:themeColor="text1"/>
        </w:rPr>
        <w:t>1</w:t>
      </w:r>
      <w:r w:rsidR="00863928">
        <w:rPr>
          <w:color w:val="000000" w:themeColor="text1"/>
        </w:rPr>
        <w:t>1</w:t>
      </w:r>
      <w:r>
        <w:rPr>
          <w:color w:val="000000" w:themeColor="text1"/>
        </w:rPr>
        <w:t xml:space="preserve">.1 </w:t>
      </w:r>
      <w:r w:rsidRPr="00F36168">
        <w:rPr>
          <w:color w:val="000000" w:themeColor="text1"/>
        </w:rPr>
        <w:t>Feature Process Flow / Use Case Model</w:t>
      </w:r>
    </w:p>
    <w:p w14:paraId="6EBF4C4C" w14:textId="2C8F5C38" w:rsidR="002D1E65" w:rsidRDefault="002D1E65" w:rsidP="002D1E65">
      <w:pPr>
        <w:pStyle w:val="Heading2"/>
        <w:numPr>
          <w:ilvl w:val="0"/>
          <w:numId w:val="0"/>
        </w:numPr>
        <w:ind w:left="1152"/>
        <w:rPr>
          <w:color w:val="000000" w:themeColor="text1"/>
        </w:rPr>
      </w:pPr>
      <w:r>
        <w:rPr>
          <w:color w:val="000000" w:themeColor="text1"/>
        </w:rPr>
        <w:t>1</w:t>
      </w:r>
      <w:r w:rsidR="00863928">
        <w:rPr>
          <w:color w:val="000000" w:themeColor="text1"/>
        </w:rPr>
        <w:t>1</w:t>
      </w:r>
      <w:r>
        <w:rPr>
          <w:color w:val="000000" w:themeColor="text1"/>
        </w:rPr>
        <w:t xml:space="preserve">.2 </w:t>
      </w:r>
      <w:r w:rsidRPr="00F36168">
        <w:rPr>
          <w:color w:val="000000" w:themeColor="text1"/>
        </w:rPr>
        <w:t>Use Case(s)</w:t>
      </w:r>
    </w:p>
    <w:p w14:paraId="3BDEF6BF" w14:textId="77777777" w:rsidR="002D1E65" w:rsidRDefault="002D1E65" w:rsidP="002D1E65"/>
    <w:p w14:paraId="73ACD008" w14:textId="77777777" w:rsidR="002D1E65" w:rsidRDefault="002D1E65" w:rsidP="002D1E65"/>
    <w:p w14:paraId="47B5AA28" w14:textId="77777777" w:rsidR="002D1E65" w:rsidRDefault="002D1E65" w:rsidP="002D1E65"/>
    <w:p w14:paraId="1F4DA610" w14:textId="12ECAE9E" w:rsidR="002D1E65" w:rsidRDefault="002D1E65" w:rsidP="002D1E65"/>
    <w:p w14:paraId="1CF3B034" w14:textId="4BBB7556" w:rsidR="00396CBF" w:rsidRDefault="00396CBF" w:rsidP="002D1E65"/>
    <w:p w14:paraId="719131CA" w14:textId="6A301282" w:rsidR="00396CBF" w:rsidRDefault="00396CBF" w:rsidP="002D1E65"/>
    <w:p w14:paraId="5142F671" w14:textId="10F53880" w:rsidR="00396CBF" w:rsidRDefault="00396CBF" w:rsidP="002D1E65"/>
    <w:p w14:paraId="2A854C1C" w14:textId="56C59E32" w:rsidR="00396CBF" w:rsidRDefault="00396CBF" w:rsidP="002D1E65"/>
    <w:p w14:paraId="7652BDB3" w14:textId="5F447E8D" w:rsidR="00396CBF" w:rsidRDefault="00396CBF" w:rsidP="002D1E65"/>
    <w:p w14:paraId="61B7D13F" w14:textId="63E3388C" w:rsidR="00396CBF" w:rsidRDefault="00396CBF" w:rsidP="002D1E65"/>
    <w:p w14:paraId="1EFD4AD2" w14:textId="762C2CB5" w:rsidR="00396CBF" w:rsidRDefault="00396CBF" w:rsidP="002D1E65"/>
    <w:p w14:paraId="17BC1477" w14:textId="2569E4AF" w:rsidR="00396CBF" w:rsidRDefault="00396CBF" w:rsidP="002D1E65"/>
    <w:p w14:paraId="6A76E40A" w14:textId="6E1744FF" w:rsidR="00396CBF" w:rsidRDefault="00396CBF" w:rsidP="002D1E65"/>
    <w:p w14:paraId="0DBEE406" w14:textId="6F3E778B" w:rsidR="00396CBF" w:rsidRDefault="00396CBF" w:rsidP="002D1E65"/>
    <w:p w14:paraId="4A7D06A2" w14:textId="39744780" w:rsidR="00396CBF" w:rsidRDefault="00396CBF" w:rsidP="002D1E65"/>
    <w:p w14:paraId="3CE7BA63" w14:textId="20E64D58" w:rsidR="00396CBF" w:rsidRDefault="00396CBF" w:rsidP="002D1E65"/>
    <w:p w14:paraId="3E31F998" w14:textId="1E4100C8" w:rsidR="00396CBF" w:rsidRDefault="00396CBF" w:rsidP="002D1E65"/>
    <w:p w14:paraId="3EC7B3DA" w14:textId="0E4B78B5" w:rsidR="00396CBF" w:rsidRDefault="00396CBF" w:rsidP="002D1E65"/>
    <w:p w14:paraId="00626850" w14:textId="5A486D26" w:rsidR="00396CBF" w:rsidRDefault="00396CBF" w:rsidP="002D1E65"/>
    <w:p w14:paraId="27902B77" w14:textId="60E0423B" w:rsidR="00396CBF" w:rsidRDefault="00396CBF" w:rsidP="002D1E65"/>
    <w:p w14:paraId="1659AEA6" w14:textId="098DC849" w:rsidR="00396CBF" w:rsidRDefault="00396CBF" w:rsidP="002D1E65"/>
    <w:p w14:paraId="1F4951EB" w14:textId="5AD85D17" w:rsidR="00396CBF" w:rsidRDefault="00396CBF" w:rsidP="002D1E65"/>
    <w:p w14:paraId="39782874" w14:textId="51B4AF99" w:rsidR="00396CBF" w:rsidRDefault="00396CBF" w:rsidP="002D1E65"/>
    <w:p w14:paraId="1BC16909" w14:textId="65E739B0" w:rsidR="00396CBF" w:rsidRDefault="00396CBF" w:rsidP="002D1E65"/>
    <w:p w14:paraId="729CF059" w14:textId="09BD7741" w:rsidR="00396CBF" w:rsidRDefault="00396CBF" w:rsidP="002D1E65"/>
    <w:p w14:paraId="4494A1E6" w14:textId="77777777" w:rsidR="00396CBF" w:rsidRDefault="00396CBF" w:rsidP="002D1E65"/>
    <w:p w14:paraId="00E86C03" w14:textId="77777777" w:rsidR="002D1E65" w:rsidRDefault="002D1E65" w:rsidP="002D1E65"/>
    <w:p w14:paraId="6F846B68" w14:textId="77777777" w:rsidR="002D1E65" w:rsidRDefault="002D1E65" w:rsidP="002D1E65"/>
    <w:tbl>
      <w:tblPr>
        <w:tblpPr w:leftFromText="180" w:rightFromText="180" w:vertAnchor="page" w:horzAnchor="margin" w:tblpY="2737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D1E65" w:rsidRPr="00670215" w14:paraId="012F1472" w14:textId="77777777" w:rsidTr="00AF182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6195717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52ED85C" w14:textId="584A2E0D" w:rsidR="002D1E65" w:rsidRPr="006715B1" w:rsidRDefault="00863928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UC-11.1.1</w:t>
            </w:r>
          </w:p>
        </w:tc>
      </w:tr>
      <w:tr w:rsidR="002D1E65" w:rsidRPr="00670215" w14:paraId="197DA4F5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63016C9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E6C76D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Input outcoming</w:t>
            </w:r>
          </w:p>
        </w:tc>
      </w:tr>
      <w:tr w:rsidR="002D1E65" w:rsidRPr="00670215" w14:paraId="67717675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42E0514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857AF9" w14:textId="77777777" w:rsidR="002D1E65" w:rsidRPr="00670215" w:rsidRDefault="002D1E65" w:rsidP="00AF18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Joseph Gamal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CB90D4" w14:textId="77777777" w:rsidR="002D1E65" w:rsidRPr="00C86C3C" w:rsidRDefault="002D1E65" w:rsidP="00AF1820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7FDDEB" w14:textId="7DCC6BBB" w:rsidR="002D1E65" w:rsidRPr="00670215" w:rsidRDefault="002D1E65" w:rsidP="00AF1820">
            <w:pPr>
              <w:rPr>
                <w:rFonts w:cs="Arial"/>
                <w:szCs w:val="20"/>
              </w:rPr>
            </w:pPr>
          </w:p>
        </w:tc>
      </w:tr>
      <w:tr w:rsidR="002D1E65" w:rsidRPr="00670215" w14:paraId="04DB8899" w14:textId="77777777" w:rsidTr="00AF182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6DA4A89" w14:textId="77777777" w:rsidR="002D1E65" w:rsidRPr="00BF3061" w:rsidRDefault="002D1E65" w:rsidP="00AF182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6A300C" w14:textId="77777777" w:rsidR="002D1E65" w:rsidRPr="00670215" w:rsidRDefault="002D1E65" w:rsidP="00AF18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C24B19" w14:textId="77777777" w:rsidR="002D1E65" w:rsidRPr="00C86C3C" w:rsidRDefault="002D1E65" w:rsidP="00AF182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C7D8F8" w14:textId="5F4BB1FD" w:rsidR="002D1E65" w:rsidRPr="00670215" w:rsidRDefault="00137EC0" w:rsidP="00AF18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24/11/2021</w:t>
            </w:r>
          </w:p>
        </w:tc>
      </w:tr>
      <w:tr w:rsidR="002D1E65" w:rsidRPr="00670215" w14:paraId="6EA751AF" w14:textId="77777777" w:rsidTr="00AF182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141BA3" w14:textId="47161EFB" w:rsidR="002D1E65" w:rsidRPr="00670215" w:rsidRDefault="002D1E65" w:rsidP="00B32B42">
            <w:pPr>
              <w:tabs>
                <w:tab w:val="left" w:pos="1404"/>
              </w:tabs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  <w:r w:rsidR="00B32B42">
              <w:rPr>
                <w:rFonts w:cs="Arial"/>
                <w:b/>
                <w:sz w:val="22"/>
                <w:szCs w:val="22"/>
              </w:rPr>
              <w:tab/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F75360D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Receptionist </w:t>
            </w:r>
          </w:p>
        </w:tc>
      </w:tr>
      <w:tr w:rsidR="002D1E65" w:rsidRPr="00670215" w14:paraId="18708CD7" w14:textId="77777777" w:rsidTr="00AF1820">
        <w:tc>
          <w:tcPr>
            <w:tcW w:w="2628" w:type="dxa"/>
            <w:gridSpan w:val="2"/>
            <w:vAlign w:val="center"/>
          </w:tcPr>
          <w:p w14:paraId="23F592EC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F123463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It allows receptionist input and calculate total outcoming </w:t>
            </w:r>
          </w:p>
        </w:tc>
      </w:tr>
      <w:tr w:rsidR="002D1E65" w:rsidRPr="00670215" w14:paraId="0BE9EBC5" w14:textId="77777777" w:rsidTr="00AF1820">
        <w:tc>
          <w:tcPr>
            <w:tcW w:w="2628" w:type="dxa"/>
            <w:gridSpan w:val="2"/>
            <w:vAlign w:val="center"/>
          </w:tcPr>
          <w:p w14:paraId="30D7C389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07537C8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Receptionist input the cost of bill </w:t>
            </w:r>
          </w:p>
        </w:tc>
      </w:tr>
      <w:tr w:rsidR="002D1E65" w:rsidRPr="00670215" w14:paraId="42650900" w14:textId="77777777" w:rsidTr="00AF1820">
        <w:trPr>
          <w:trHeight w:val="813"/>
        </w:trPr>
        <w:tc>
          <w:tcPr>
            <w:tcW w:w="2628" w:type="dxa"/>
            <w:gridSpan w:val="2"/>
            <w:vAlign w:val="center"/>
          </w:tcPr>
          <w:p w14:paraId="28069E90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vAlign w:val="center"/>
          </w:tcPr>
          <w:p w14:paraId="20FDC46B" w14:textId="77777777" w:rsidR="002D1E65" w:rsidRPr="006715B1" w:rsidRDefault="002D1E65" w:rsidP="00AF1820">
            <w:pPr>
              <w:pStyle w:val="Hints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----</w:t>
            </w:r>
          </w:p>
        </w:tc>
      </w:tr>
      <w:tr w:rsidR="002D1E65" w:rsidRPr="00670215" w14:paraId="05C51EC3" w14:textId="77777777" w:rsidTr="00AF1820">
        <w:tc>
          <w:tcPr>
            <w:tcW w:w="2628" w:type="dxa"/>
            <w:gridSpan w:val="2"/>
            <w:vAlign w:val="center"/>
          </w:tcPr>
          <w:p w14:paraId="39170D75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  <w:vAlign w:val="center"/>
          </w:tcPr>
          <w:p w14:paraId="446C0DC8" w14:textId="77777777" w:rsidR="002D1E65" w:rsidRDefault="002D1E65" w:rsidP="00AF1820">
            <w:pPr>
              <w:pStyle w:val="ListParagraph"/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BD504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System has the result of total outcome </w:t>
            </w:r>
          </w:p>
          <w:p w14:paraId="0059880E" w14:textId="77777777" w:rsidR="002D1E65" w:rsidRPr="00BD504F" w:rsidRDefault="002D1E65" w:rsidP="00AF1820">
            <w:pPr>
              <w:pStyle w:val="ListParagraph"/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Profit’s functions take the value of total outcome and calculate the profit</w:t>
            </w:r>
          </w:p>
        </w:tc>
      </w:tr>
      <w:tr w:rsidR="002D1E65" w:rsidRPr="00670215" w14:paraId="644C60A7" w14:textId="77777777" w:rsidTr="00AF1820">
        <w:tc>
          <w:tcPr>
            <w:tcW w:w="2628" w:type="dxa"/>
            <w:gridSpan w:val="2"/>
            <w:vAlign w:val="center"/>
          </w:tcPr>
          <w:p w14:paraId="7639CF9E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2DED221" w14:textId="77777777" w:rsidR="002D1E65" w:rsidRPr="001867E2" w:rsidRDefault="002D1E65" w:rsidP="00AF1820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Input the cost of paid pills </w:t>
            </w:r>
          </w:p>
          <w:p w14:paraId="592FF4B5" w14:textId="77777777" w:rsidR="002D1E65" w:rsidRDefault="002D1E65" w:rsidP="00AF1820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saves the process </w:t>
            </w:r>
          </w:p>
          <w:p w14:paraId="1FCBB0DA" w14:textId="77777777" w:rsidR="002D1E65" w:rsidRPr="00286CEB" w:rsidRDefault="002D1E65" w:rsidP="00AF1820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Calculate the total of out come </w:t>
            </w:r>
          </w:p>
        </w:tc>
      </w:tr>
      <w:tr w:rsidR="002D1E65" w:rsidRPr="00670215" w14:paraId="6870559F" w14:textId="77777777" w:rsidTr="00AF1820">
        <w:tc>
          <w:tcPr>
            <w:tcW w:w="2628" w:type="dxa"/>
            <w:gridSpan w:val="2"/>
            <w:vAlign w:val="center"/>
          </w:tcPr>
          <w:p w14:paraId="6124CF1E" w14:textId="77777777" w:rsidR="002D1E65" w:rsidRPr="00EC3AE8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vAlign w:val="center"/>
          </w:tcPr>
          <w:p w14:paraId="5C2A93AE" w14:textId="77777777" w:rsidR="002D1E65" w:rsidRPr="007B0725" w:rsidRDefault="002D1E65" w:rsidP="00AF1820">
            <w:pPr>
              <w:pStyle w:val="Hints"/>
              <w:tabs>
                <w:tab w:val="left" w:pos="432"/>
              </w:tabs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</w:t>
            </w:r>
          </w:p>
        </w:tc>
      </w:tr>
      <w:tr w:rsidR="002D1E65" w:rsidRPr="00670215" w14:paraId="4A029C1D" w14:textId="77777777" w:rsidTr="00AF1820">
        <w:tc>
          <w:tcPr>
            <w:tcW w:w="2628" w:type="dxa"/>
            <w:gridSpan w:val="2"/>
            <w:vAlign w:val="center"/>
          </w:tcPr>
          <w:p w14:paraId="3891A5AE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vAlign w:val="center"/>
          </w:tcPr>
          <w:p w14:paraId="468DD3C9" w14:textId="77777777" w:rsidR="002D1E65" w:rsidRPr="006715B1" w:rsidRDefault="002D1E65" w:rsidP="00AF182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-----</w:t>
            </w:r>
          </w:p>
        </w:tc>
      </w:tr>
      <w:tr w:rsidR="002D1E65" w:rsidRPr="00670215" w14:paraId="428A90C2" w14:textId="77777777" w:rsidTr="00AF1820">
        <w:tc>
          <w:tcPr>
            <w:tcW w:w="2628" w:type="dxa"/>
            <w:gridSpan w:val="2"/>
            <w:vAlign w:val="center"/>
          </w:tcPr>
          <w:p w14:paraId="612BD30F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vAlign w:val="center"/>
          </w:tcPr>
          <w:p w14:paraId="694CCE13" w14:textId="77777777" w:rsidR="002D1E65" w:rsidRPr="00511B30" w:rsidRDefault="002D1E65" w:rsidP="00AF182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-----</w:t>
            </w:r>
          </w:p>
        </w:tc>
      </w:tr>
      <w:tr w:rsidR="002D1E65" w:rsidRPr="00670215" w14:paraId="5B35DD01" w14:textId="77777777" w:rsidTr="00AF1820">
        <w:tc>
          <w:tcPr>
            <w:tcW w:w="2628" w:type="dxa"/>
            <w:gridSpan w:val="2"/>
            <w:vAlign w:val="center"/>
          </w:tcPr>
          <w:p w14:paraId="58E044DB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vAlign w:val="center"/>
          </w:tcPr>
          <w:p w14:paraId="2EBE725B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</w:t>
            </w:r>
          </w:p>
        </w:tc>
      </w:tr>
      <w:tr w:rsidR="002D1E65" w:rsidRPr="00670215" w14:paraId="1ED71354" w14:textId="77777777" w:rsidTr="00AF1820">
        <w:tc>
          <w:tcPr>
            <w:tcW w:w="2628" w:type="dxa"/>
            <w:gridSpan w:val="2"/>
            <w:vAlign w:val="center"/>
          </w:tcPr>
          <w:p w14:paraId="3C6C684C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vAlign w:val="center"/>
          </w:tcPr>
          <w:p w14:paraId="25EA0BE5" w14:textId="77777777" w:rsidR="002D1E65" w:rsidRPr="006715B1" w:rsidRDefault="002D1E65" w:rsidP="00AF182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-----</w:t>
            </w:r>
          </w:p>
        </w:tc>
      </w:tr>
      <w:tr w:rsidR="002D1E65" w:rsidRPr="00670215" w14:paraId="267C6052" w14:textId="77777777" w:rsidTr="00AF1820">
        <w:tc>
          <w:tcPr>
            <w:tcW w:w="2628" w:type="dxa"/>
            <w:gridSpan w:val="2"/>
            <w:vAlign w:val="center"/>
          </w:tcPr>
          <w:p w14:paraId="3C0D4DC4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56D2048" w14:textId="77777777" w:rsidR="002D1E65" w:rsidRPr="006715B1" w:rsidRDefault="002D1E65" w:rsidP="00AF182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Receptionist input the cost of paid pills and what is this bill for </w:t>
            </w:r>
          </w:p>
        </w:tc>
      </w:tr>
      <w:tr w:rsidR="002D1E65" w:rsidRPr="00670215" w14:paraId="0995343B" w14:textId="77777777" w:rsidTr="00AF1820">
        <w:tc>
          <w:tcPr>
            <w:tcW w:w="2628" w:type="dxa"/>
            <w:gridSpan w:val="2"/>
            <w:vAlign w:val="center"/>
          </w:tcPr>
          <w:p w14:paraId="0C87EE6D" w14:textId="77777777" w:rsidR="002D1E65" w:rsidRPr="00670215" w:rsidRDefault="002D1E65" w:rsidP="00AF182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vAlign w:val="bottom"/>
          </w:tcPr>
          <w:p w14:paraId="55D28DC2" w14:textId="77777777" w:rsidR="002D1E65" w:rsidRPr="006715B1" w:rsidRDefault="002D1E65" w:rsidP="00AF1820">
            <w:pPr>
              <w:pStyle w:val="Hints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-----</w:t>
            </w:r>
          </w:p>
        </w:tc>
      </w:tr>
    </w:tbl>
    <w:p w14:paraId="2AD486DF" w14:textId="08FDFDC9" w:rsidR="007164FF" w:rsidRPr="007164FF" w:rsidRDefault="007164FF" w:rsidP="00810DED">
      <w:pPr>
        <w:pStyle w:val="Heading1"/>
        <w:numPr>
          <w:ilvl w:val="0"/>
          <w:numId w:val="0"/>
        </w:numPr>
        <w:rPr>
          <w:b w:val="0"/>
          <w:bCs w:val="0"/>
          <w:i/>
          <w:iCs/>
          <w:vanish/>
          <w:sz w:val="28"/>
          <w:szCs w:val="28"/>
        </w:rPr>
      </w:pPr>
    </w:p>
    <w:p w14:paraId="3646DDCC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9" w:name="_Toc221414484"/>
      <w:bookmarkStart w:id="40" w:name="_Toc221414562"/>
      <w:bookmarkStart w:id="41" w:name="_Toc221414644"/>
      <w:bookmarkStart w:id="42" w:name="_Toc221414830"/>
      <w:bookmarkStart w:id="43" w:name="_Toc221414952"/>
      <w:bookmarkStart w:id="44" w:name="_Toc221415340"/>
      <w:bookmarkStart w:id="45" w:name="_Toc221416324"/>
      <w:bookmarkStart w:id="46" w:name="_Toc221522345"/>
      <w:bookmarkStart w:id="47" w:name="_Toc221528088"/>
      <w:bookmarkStart w:id="48" w:name="_Toc403155241"/>
      <w:bookmarkStart w:id="49" w:name="_Toc403155712"/>
      <w:bookmarkStart w:id="50" w:name="_Toc412399965"/>
      <w:bookmarkStart w:id="51" w:name="_Toc412400302"/>
      <w:bookmarkStart w:id="52" w:name="_Toc412400677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B7AB35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5"/>
      <w:bookmarkStart w:id="54" w:name="_Toc221414563"/>
      <w:bookmarkStart w:id="55" w:name="_Toc221414645"/>
      <w:bookmarkStart w:id="56" w:name="_Toc221414831"/>
      <w:bookmarkStart w:id="57" w:name="_Toc221414953"/>
      <w:bookmarkStart w:id="58" w:name="_Toc221415341"/>
      <w:bookmarkStart w:id="59" w:name="_Toc221416325"/>
      <w:bookmarkStart w:id="60" w:name="_Toc221522346"/>
      <w:bookmarkStart w:id="61" w:name="_Toc221528089"/>
      <w:bookmarkStart w:id="62" w:name="_Toc403155242"/>
      <w:bookmarkStart w:id="63" w:name="_Toc403155713"/>
      <w:bookmarkStart w:id="64" w:name="_Toc412399966"/>
      <w:bookmarkStart w:id="65" w:name="_Toc412400303"/>
      <w:bookmarkStart w:id="66" w:name="_Toc41240067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C2FF0C3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7" w:name="_Toc221414486"/>
      <w:bookmarkStart w:id="68" w:name="_Toc221414564"/>
      <w:bookmarkStart w:id="69" w:name="_Toc221414646"/>
      <w:bookmarkStart w:id="70" w:name="_Toc221414832"/>
      <w:bookmarkStart w:id="71" w:name="_Toc221414954"/>
      <w:bookmarkStart w:id="72" w:name="_Toc221415342"/>
      <w:bookmarkStart w:id="73" w:name="_Toc221416326"/>
      <w:bookmarkStart w:id="74" w:name="_Toc221522347"/>
      <w:bookmarkStart w:id="75" w:name="_Toc221528090"/>
      <w:bookmarkStart w:id="76" w:name="_Toc403155243"/>
      <w:bookmarkStart w:id="77" w:name="_Toc403155714"/>
      <w:bookmarkStart w:id="78" w:name="_Toc412399967"/>
      <w:bookmarkStart w:id="79" w:name="_Toc412400304"/>
      <w:bookmarkStart w:id="80" w:name="_Toc41240067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163440E2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1" w:name="_Toc221414487"/>
      <w:bookmarkStart w:id="82" w:name="_Toc221414565"/>
      <w:bookmarkStart w:id="83" w:name="_Toc221414647"/>
      <w:bookmarkStart w:id="84" w:name="_Toc221414833"/>
      <w:bookmarkStart w:id="85" w:name="_Toc221414955"/>
      <w:bookmarkStart w:id="86" w:name="_Toc221415343"/>
      <w:bookmarkStart w:id="87" w:name="_Toc221416327"/>
      <w:bookmarkStart w:id="88" w:name="_Toc221522348"/>
      <w:bookmarkStart w:id="89" w:name="_Toc221528091"/>
      <w:bookmarkStart w:id="90" w:name="_Toc403155244"/>
      <w:bookmarkStart w:id="91" w:name="_Toc403155715"/>
      <w:bookmarkStart w:id="92" w:name="_Toc412399968"/>
      <w:bookmarkStart w:id="93" w:name="_Toc412400305"/>
      <w:bookmarkStart w:id="94" w:name="_Toc4124006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6DA9E1FC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88"/>
      <w:bookmarkStart w:id="96" w:name="_Toc221414566"/>
      <w:bookmarkStart w:id="97" w:name="_Toc221414648"/>
      <w:bookmarkStart w:id="98" w:name="_Toc221414834"/>
      <w:bookmarkStart w:id="99" w:name="_Toc221414956"/>
      <w:bookmarkStart w:id="100" w:name="_Toc221415344"/>
      <w:bookmarkStart w:id="101" w:name="_Toc221416328"/>
      <w:bookmarkStart w:id="102" w:name="_Toc221522349"/>
      <w:bookmarkStart w:id="103" w:name="_Toc221528092"/>
      <w:bookmarkStart w:id="104" w:name="_Toc403155245"/>
      <w:bookmarkStart w:id="105" w:name="_Toc403155716"/>
      <w:bookmarkStart w:id="106" w:name="_Toc412399969"/>
      <w:bookmarkStart w:id="107" w:name="_Toc412400306"/>
      <w:bookmarkStart w:id="108" w:name="_Toc412400681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94F701E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9" w:name="_Toc221414489"/>
      <w:bookmarkStart w:id="110" w:name="_Toc221414567"/>
      <w:bookmarkStart w:id="111" w:name="_Toc221414649"/>
      <w:bookmarkStart w:id="112" w:name="_Toc221414835"/>
      <w:bookmarkStart w:id="113" w:name="_Toc221414957"/>
      <w:bookmarkStart w:id="114" w:name="_Toc221415345"/>
      <w:bookmarkStart w:id="115" w:name="_Toc221416329"/>
      <w:bookmarkStart w:id="116" w:name="_Toc221522350"/>
      <w:bookmarkStart w:id="117" w:name="_Toc221528093"/>
      <w:bookmarkStart w:id="118" w:name="_Toc403155246"/>
      <w:bookmarkStart w:id="119" w:name="_Toc403155717"/>
      <w:bookmarkStart w:id="120" w:name="_Toc412399970"/>
      <w:bookmarkStart w:id="121" w:name="_Toc412400307"/>
      <w:bookmarkStart w:id="122" w:name="_Toc412400682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678CF434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3" w:name="_Toc221414490"/>
      <w:bookmarkStart w:id="124" w:name="_Toc221414568"/>
      <w:bookmarkStart w:id="125" w:name="_Toc221414650"/>
      <w:bookmarkStart w:id="126" w:name="_Toc221414836"/>
      <w:bookmarkStart w:id="127" w:name="_Toc221414958"/>
      <w:bookmarkStart w:id="128" w:name="_Toc221415346"/>
      <w:bookmarkStart w:id="129" w:name="_Toc221416330"/>
      <w:bookmarkStart w:id="130" w:name="_Toc221522351"/>
      <w:bookmarkStart w:id="131" w:name="_Toc221528094"/>
      <w:bookmarkStart w:id="132" w:name="_Toc403155247"/>
      <w:bookmarkStart w:id="133" w:name="_Toc403155718"/>
      <w:bookmarkStart w:id="134" w:name="_Toc412399971"/>
      <w:bookmarkStart w:id="135" w:name="_Toc412400308"/>
      <w:bookmarkStart w:id="136" w:name="_Toc412400683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25816FC5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37" w:name="_Toc221414491"/>
      <w:bookmarkStart w:id="138" w:name="_Toc221414569"/>
      <w:bookmarkStart w:id="139" w:name="_Toc221414651"/>
      <w:bookmarkStart w:id="140" w:name="_Toc221414837"/>
      <w:bookmarkStart w:id="141" w:name="_Toc221414959"/>
      <w:bookmarkStart w:id="142" w:name="_Toc221415347"/>
      <w:bookmarkStart w:id="143" w:name="_Toc221416331"/>
      <w:bookmarkStart w:id="144" w:name="_Toc221522352"/>
      <w:bookmarkStart w:id="145" w:name="_Toc221528095"/>
      <w:bookmarkStart w:id="146" w:name="_Toc403155248"/>
      <w:bookmarkStart w:id="147" w:name="_Toc403155719"/>
      <w:bookmarkStart w:id="148" w:name="_Toc412399972"/>
      <w:bookmarkStart w:id="149" w:name="_Toc412400309"/>
      <w:bookmarkStart w:id="150" w:name="_Toc41240068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71A99C39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51" w:name="_Toc221414492"/>
      <w:bookmarkStart w:id="152" w:name="_Toc221414570"/>
      <w:bookmarkStart w:id="153" w:name="_Toc221414652"/>
      <w:bookmarkStart w:id="154" w:name="_Toc221414838"/>
      <w:bookmarkStart w:id="155" w:name="_Toc221414960"/>
      <w:bookmarkStart w:id="156" w:name="_Toc221415348"/>
      <w:bookmarkStart w:id="157" w:name="_Toc221416332"/>
      <w:bookmarkStart w:id="158" w:name="_Toc221522353"/>
      <w:bookmarkStart w:id="159" w:name="_Toc221528096"/>
      <w:bookmarkStart w:id="160" w:name="_Toc403155249"/>
      <w:bookmarkStart w:id="161" w:name="_Toc403155720"/>
      <w:bookmarkStart w:id="162" w:name="_Toc412399973"/>
      <w:bookmarkStart w:id="163" w:name="_Toc412400310"/>
      <w:bookmarkStart w:id="164" w:name="_Toc412400685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12DB37BD" w14:textId="77777777" w:rsidR="007164FF" w:rsidRPr="007164FF" w:rsidRDefault="007164FF" w:rsidP="00FC36DE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sectPr w:rsidR="007164FF" w:rsidRPr="007164FF" w:rsidSect="00530810">
      <w:footerReference w:type="default" r:id="rId8"/>
      <w:pgSz w:w="12240" w:h="15840" w:code="1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25E1" w14:textId="77777777" w:rsidR="0030674D" w:rsidRDefault="0030674D">
      <w:r>
        <w:separator/>
      </w:r>
    </w:p>
  </w:endnote>
  <w:endnote w:type="continuationSeparator" w:id="0">
    <w:p w14:paraId="4E21D261" w14:textId="77777777" w:rsidR="0030674D" w:rsidRDefault="0030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86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19825" w14:textId="58DF3E3B" w:rsidR="007C7738" w:rsidRDefault="007C7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A9195" w14:textId="3973E518" w:rsidR="00FB3CF6" w:rsidRPr="004A7EEA" w:rsidRDefault="00FB3CF6" w:rsidP="00B218A0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6588" w14:textId="77777777" w:rsidR="0030674D" w:rsidRDefault="0030674D">
      <w:r>
        <w:separator/>
      </w:r>
    </w:p>
  </w:footnote>
  <w:footnote w:type="continuationSeparator" w:id="0">
    <w:p w14:paraId="1975C58B" w14:textId="77777777" w:rsidR="0030674D" w:rsidRDefault="0030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5B8"/>
    <w:multiLevelType w:val="hybridMultilevel"/>
    <w:tmpl w:val="8F2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DF7"/>
    <w:multiLevelType w:val="hybridMultilevel"/>
    <w:tmpl w:val="7E42078E"/>
    <w:lvl w:ilvl="0" w:tplc="B39AB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1900"/>
    <w:multiLevelType w:val="hybridMultilevel"/>
    <w:tmpl w:val="27C41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36AF"/>
    <w:multiLevelType w:val="multilevel"/>
    <w:tmpl w:val="27E4C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E677FE"/>
    <w:multiLevelType w:val="hybridMultilevel"/>
    <w:tmpl w:val="5868E814"/>
    <w:lvl w:ilvl="0" w:tplc="D5A4A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1826"/>
    <w:multiLevelType w:val="hybridMultilevel"/>
    <w:tmpl w:val="E0CA2FE2"/>
    <w:lvl w:ilvl="0" w:tplc="D95A0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C0B99"/>
    <w:multiLevelType w:val="hybridMultilevel"/>
    <w:tmpl w:val="35EC2D08"/>
    <w:lvl w:ilvl="0" w:tplc="4AF402D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C202B"/>
    <w:multiLevelType w:val="hybridMultilevel"/>
    <w:tmpl w:val="7520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26E26"/>
    <w:multiLevelType w:val="hybridMultilevel"/>
    <w:tmpl w:val="0DA4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94908"/>
    <w:multiLevelType w:val="hybridMultilevel"/>
    <w:tmpl w:val="4FE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65D6"/>
    <w:multiLevelType w:val="multilevel"/>
    <w:tmpl w:val="14D23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F20942"/>
    <w:multiLevelType w:val="multilevel"/>
    <w:tmpl w:val="956A8086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2A8E3928"/>
    <w:multiLevelType w:val="hybridMultilevel"/>
    <w:tmpl w:val="295C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06112"/>
    <w:multiLevelType w:val="hybridMultilevel"/>
    <w:tmpl w:val="E342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B392B"/>
    <w:multiLevelType w:val="multilevel"/>
    <w:tmpl w:val="CEB2FECE"/>
    <w:lvl w:ilvl="0">
      <w:start w:val="9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6" w15:restartNumberingAfterBreak="0">
    <w:nsid w:val="2E1D558F"/>
    <w:multiLevelType w:val="hybridMultilevel"/>
    <w:tmpl w:val="182A41BA"/>
    <w:lvl w:ilvl="0" w:tplc="FFFFFFF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2FB31523"/>
    <w:multiLevelType w:val="hybridMultilevel"/>
    <w:tmpl w:val="99B88E6A"/>
    <w:lvl w:ilvl="0" w:tplc="FE98C4D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34DF0B0E"/>
    <w:multiLevelType w:val="hybridMultilevel"/>
    <w:tmpl w:val="8CAACB92"/>
    <w:lvl w:ilvl="0" w:tplc="7EA02F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02C82"/>
    <w:multiLevelType w:val="multilevel"/>
    <w:tmpl w:val="DDE2D24C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E2C4CDD"/>
    <w:multiLevelType w:val="hybridMultilevel"/>
    <w:tmpl w:val="1B482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278A3"/>
    <w:multiLevelType w:val="hybridMultilevel"/>
    <w:tmpl w:val="022A7E90"/>
    <w:lvl w:ilvl="0" w:tplc="D25E1BE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43629"/>
    <w:multiLevelType w:val="hybridMultilevel"/>
    <w:tmpl w:val="DF8809BA"/>
    <w:lvl w:ilvl="0" w:tplc="8ADA370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32C51"/>
    <w:multiLevelType w:val="hybridMultilevel"/>
    <w:tmpl w:val="B48272B8"/>
    <w:lvl w:ilvl="0" w:tplc="FFFFFFF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4" w15:restartNumberingAfterBreak="0">
    <w:nsid w:val="4E637F3B"/>
    <w:multiLevelType w:val="multilevel"/>
    <w:tmpl w:val="A6AED33E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E914F82"/>
    <w:multiLevelType w:val="hybridMultilevel"/>
    <w:tmpl w:val="C16C0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D70A2"/>
    <w:multiLevelType w:val="hybridMultilevel"/>
    <w:tmpl w:val="A9B2C6B4"/>
    <w:lvl w:ilvl="0" w:tplc="0CF44BA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65793"/>
    <w:multiLevelType w:val="multilevel"/>
    <w:tmpl w:val="8BCA666C"/>
    <w:lvl w:ilvl="0">
      <w:start w:val="10"/>
      <w:numFmt w:val="decimal"/>
      <w:lvlText w:val="%1"/>
      <w:lvlJc w:val="left"/>
      <w:pPr>
        <w:ind w:left="792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28" w15:restartNumberingAfterBreak="0">
    <w:nsid w:val="51A6268C"/>
    <w:multiLevelType w:val="hybridMultilevel"/>
    <w:tmpl w:val="52D4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5779E"/>
    <w:multiLevelType w:val="hybridMultilevel"/>
    <w:tmpl w:val="F278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00006"/>
    <w:multiLevelType w:val="hybridMultilevel"/>
    <w:tmpl w:val="80DCEC78"/>
    <w:lvl w:ilvl="0" w:tplc="26503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07B5C"/>
    <w:multiLevelType w:val="hybridMultilevel"/>
    <w:tmpl w:val="67B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D1F5C"/>
    <w:multiLevelType w:val="hybridMultilevel"/>
    <w:tmpl w:val="F44CB616"/>
    <w:lvl w:ilvl="0" w:tplc="7046A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77ABE"/>
    <w:multiLevelType w:val="hybridMultilevel"/>
    <w:tmpl w:val="17ACA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D4C40"/>
    <w:multiLevelType w:val="hybridMultilevel"/>
    <w:tmpl w:val="AB185BB0"/>
    <w:lvl w:ilvl="0" w:tplc="CDB8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745AD"/>
    <w:multiLevelType w:val="hybridMultilevel"/>
    <w:tmpl w:val="31D4ECC4"/>
    <w:lvl w:ilvl="0" w:tplc="CA70E47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6" w15:restartNumberingAfterBreak="0">
    <w:nsid w:val="654E2FF4"/>
    <w:multiLevelType w:val="hybridMultilevel"/>
    <w:tmpl w:val="DF8809BA"/>
    <w:lvl w:ilvl="0" w:tplc="FFFFFFF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06CF7"/>
    <w:multiLevelType w:val="multilevel"/>
    <w:tmpl w:val="1E0AC7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eastAsia="Times New Roman" w:hAnsi="Arial" w:cs="Arial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668E18C8"/>
    <w:multiLevelType w:val="hybridMultilevel"/>
    <w:tmpl w:val="8EFE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F4C81"/>
    <w:multiLevelType w:val="multilevel"/>
    <w:tmpl w:val="8BCA666C"/>
    <w:lvl w:ilvl="0">
      <w:start w:val="10"/>
      <w:numFmt w:val="decimal"/>
      <w:lvlText w:val="%1"/>
      <w:lvlJc w:val="left"/>
      <w:pPr>
        <w:ind w:left="792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0" w15:restartNumberingAfterBreak="0">
    <w:nsid w:val="6D4E0A4D"/>
    <w:multiLevelType w:val="hybridMultilevel"/>
    <w:tmpl w:val="134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4D2B"/>
    <w:multiLevelType w:val="hybridMultilevel"/>
    <w:tmpl w:val="4C50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20AB6"/>
    <w:multiLevelType w:val="hybridMultilevel"/>
    <w:tmpl w:val="87820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64C"/>
    <w:multiLevelType w:val="multilevel"/>
    <w:tmpl w:val="356AA36A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BB945F7"/>
    <w:multiLevelType w:val="hybridMultilevel"/>
    <w:tmpl w:val="B48272B8"/>
    <w:lvl w:ilvl="0" w:tplc="FFFFFFF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5" w15:restartNumberingAfterBreak="0">
    <w:nsid w:val="7CF05D9F"/>
    <w:multiLevelType w:val="hybridMultilevel"/>
    <w:tmpl w:val="2C46F7A2"/>
    <w:lvl w:ilvl="0" w:tplc="AFCA4AA0">
      <w:start w:val="1"/>
      <w:numFmt w:val="upperLetter"/>
      <w:lvlText w:val="%1)"/>
      <w:lvlJc w:val="left"/>
      <w:pPr>
        <w:ind w:left="58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num w:numId="1">
    <w:abstractNumId w:val="6"/>
  </w:num>
  <w:num w:numId="2">
    <w:abstractNumId w:val="37"/>
  </w:num>
  <w:num w:numId="3">
    <w:abstractNumId w:val="3"/>
  </w:num>
  <w:num w:numId="4">
    <w:abstractNumId w:val="4"/>
  </w:num>
  <w:num w:numId="5">
    <w:abstractNumId w:val="45"/>
  </w:num>
  <w:num w:numId="6">
    <w:abstractNumId w:val="21"/>
  </w:num>
  <w:num w:numId="7">
    <w:abstractNumId w:val="38"/>
  </w:num>
  <w:num w:numId="8">
    <w:abstractNumId w:val="30"/>
  </w:num>
  <w:num w:numId="9">
    <w:abstractNumId w:val="34"/>
  </w:num>
  <w:num w:numId="10">
    <w:abstractNumId w:val="11"/>
  </w:num>
  <w:num w:numId="11">
    <w:abstractNumId w:val="18"/>
  </w:num>
  <w:num w:numId="12">
    <w:abstractNumId w:val="44"/>
  </w:num>
  <w:num w:numId="13">
    <w:abstractNumId w:val="8"/>
  </w:num>
  <w:num w:numId="14">
    <w:abstractNumId w:val="7"/>
  </w:num>
  <w:num w:numId="15">
    <w:abstractNumId w:val="26"/>
  </w:num>
  <w:num w:numId="16">
    <w:abstractNumId w:val="32"/>
  </w:num>
  <w:num w:numId="17">
    <w:abstractNumId w:val="24"/>
  </w:num>
  <w:num w:numId="18">
    <w:abstractNumId w:val="35"/>
  </w:num>
  <w:num w:numId="19">
    <w:abstractNumId w:val="17"/>
  </w:num>
  <w:num w:numId="20">
    <w:abstractNumId w:val="16"/>
  </w:num>
  <w:num w:numId="21">
    <w:abstractNumId w:val="19"/>
  </w:num>
  <w:num w:numId="22">
    <w:abstractNumId w:val="1"/>
  </w:num>
  <w:num w:numId="23">
    <w:abstractNumId w:val="5"/>
  </w:num>
  <w:num w:numId="24">
    <w:abstractNumId w:val="22"/>
  </w:num>
  <w:num w:numId="25">
    <w:abstractNumId w:val="36"/>
  </w:num>
  <w:num w:numId="26">
    <w:abstractNumId w:val="23"/>
  </w:num>
  <w:num w:numId="27">
    <w:abstractNumId w:val="39"/>
  </w:num>
  <w:num w:numId="28">
    <w:abstractNumId w:val="43"/>
  </w:num>
  <w:num w:numId="29">
    <w:abstractNumId w:val="12"/>
  </w:num>
  <w:num w:numId="30">
    <w:abstractNumId w:val="27"/>
  </w:num>
  <w:num w:numId="31">
    <w:abstractNumId w:val="15"/>
  </w:num>
  <w:num w:numId="32">
    <w:abstractNumId w:val="37"/>
  </w:num>
  <w:num w:numId="33">
    <w:abstractNumId w:val="33"/>
  </w:num>
  <w:num w:numId="34">
    <w:abstractNumId w:val="20"/>
  </w:num>
  <w:num w:numId="35">
    <w:abstractNumId w:val="42"/>
  </w:num>
  <w:num w:numId="36">
    <w:abstractNumId w:val="14"/>
  </w:num>
  <w:num w:numId="37">
    <w:abstractNumId w:val="13"/>
  </w:num>
  <w:num w:numId="38">
    <w:abstractNumId w:val="41"/>
  </w:num>
  <w:num w:numId="39">
    <w:abstractNumId w:val="0"/>
  </w:num>
  <w:num w:numId="40">
    <w:abstractNumId w:val="31"/>
  </w:num>
  <w:num w:numId="41">
    <w:abstractNumId w:val="25"/>
  </w:num>
  <w:num w:numId="42">
    <w:abstractNumId w:val="29"/>
  </w:num>
  <w:num w:numId="43">
    <w:abstractNumId w:val="2"/>
  </w:num>
  <w:num w:numId="44">
    <w:abstractNumId w:val="28"/>
  </w:num>
  <w:num w:numId="45">
    <w:abstractNumId w:val="9"/>
  </w:num>
  <w:num w:numId="46">
    <w:abstractNumId w:val="10"/>
  </w:num>
  <w:num w:numId="47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BB"/>
    <w:rsid w:val="00000E19"/>
    <w:rsid w:val="00002240"/>
    <w:rsid w:val="0001280E"/>
    <w:rsid w:val="000204C6"/>
    <w:rsid w:val="000217F1"/>
    <w:rsid w:val="00024188"/>
    <w:rsid w:val="00027D55"/>
    <w:rsid w:val="00032406"/>
    <w:rsid w:val="00035361"/>
    <w:rsid w:val="00036D27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85661"/>
    <w:rsid w:val="0008798C"/>
    <w:rsid w:val="000926C0"/>
    <w:rsid w:val="00095606"/>
    <w:rsid w:val="00097F46"/>
    <w:rsid w:val="000A1060"/>
    <w:rsid w:val="000A6DA4"/>
    <w:rsid w:val="000B04F7"/>
    <w:rsid w:val="000C061C"/>
    <w:rsid w:val="000D1050"/>
    <w:rsid w:val="000D1E0B"/>
    <w:rsid w:val="000F15B8"/>
    <w:rsid w:val="000F1D74"/>
    <w:rsid w:val="00100E77"/>
    <w:rsid w:val="001035B5"/>
    <w:rsid w:val="0010541A"/>
    <w:rsid w:val="00105E19"/>
    <w:rsid w:val="00111840"/>
    <w:rsid w:val="00117877"/>
    <w:rsid w:val="00131833"/>
    <w:rsid w:val="00133949"/>
    <w:rsid w:val="0013598B"/>
    <w:rsid w:val="00137EC0"/>
    <w:rsid w:val="001439D6"/>
    <w:rsid w:val="0016386E"/>
    <w:rsid w:val="0016604E"/>
    <w:rsid w:val="00171A2E"/>
    <w:rsid w:val="00172FBF"/>
    <w:rsid w:val="00173597"/>
    <w:rsid w:val="00173B29"/>
    <w:rsid w:val="0018525C"/>
    <w:rsid w:val="00191ED8"/>
    <w:rsid w:val="00193B98"/>
    <w:rsid w:val="00193E23"/>
    <w:rsid w:val="0019457E"/>
    <w:rsid w:val="001A0227"/>
    <w:rsid w:val="001A2628"/>
    <w:rsid w:val="001A7F96"/>
    <w:rsid w:val="001B5C03"/>
    <w:rsid w:val="001C2ED1"/>
    <w:rsid w:val="001C5EF4"/>
    <w:rsid w:val="001D075B"/>
    <w:rsid w:val="001D0B0E"/>
    <w:rsid w:val="001D1CAD"/>
    <w:rsid w:val="001E2264"/>
    <w:rsid w:val="002002AF"/>
    <w:rsid w:val="00206E3D"/>
    <w:rsid w:val="002103D8"/>
    <w:rsid w:val="00214AFA"/>
    <w:rsid w:val="00214F23"/>
    <w:rsid w:val="00221637"/>
    <w:rsid w:val="00227B62"/>
    <w:rsid w:val="00244212"/>
    <w:rsid w:val="00247FCF"/>
    <w:rsid w:val="002510AE"/>
    <w:rsid w:val="00255761"/>
    <w:rsid w:val="00261366"/>
    <w:rsid w:val="0026136A"/>
    <w:rsid w:val="002618D3"/>
    <w:rsid w:val="002625D4"/>
    <w:rsid w:val="00266316"/>
    <w:rsid w:val="0027397B"/>
    <w:rsid w:val="0028415E"/>
    <w:rsid w:val="00286474"/>
    <w:rsid w:val="00293BD5"/>
    <w:rsid w:val="0029403B"/>
    <w:rsid w:val="002A1A60"/>
    <w:rsid w:val="002A2883"/>
    <w:rsid w:val="002A3021"/>
    <w:rsid w:val="002A4073"/>
    <w:rsid w:val="002B65C7"/>
    <w:rsid w:val="002C0D40"/>
    <w:rsid w:val="002C112E"/>
    <w:rsid w:val="002C1910"/>
    <w:rsid w:val="002D1373"/>
    <w:rsid w:val="002D1E65"/>
    <w:rsid w:val="002D35DA"/>
    <w:rsid w:val="002E1A86"/>
    <w:rsid w:val="002E2A3B"/>
    <w:rsid w:val="002E6736"/>
    <w:rsid w:val="00300644"/>
    <w:rsid w:val="00300C0D"/>
    <w:rsid w:val="00304A81"/>
    <w:rsid w:val="0030674D"/>
    <w:rsid w:val="00306F22"/>
    <w:rsid w:val="00314D94"/>
    <w:rsid w:val="00320296"/>
    <w:rsid w:val="003276E9"/>
    <w:rsid w:val="00333AD9"/>
    <w:rsid w:val="00335409"/>
    <w:rsid w:val="003373D1"/>
    <w:rsid w:val="00340AF8"/>
    <w:rsid w:val="003416E1"/>
    <w:rsid w:val="00343B4D"/>
    <w:rsid w:val="003459D8"/>
    <w:rsid w:val="003527E7"/>
    <w:rsid w:val="0036089E"/>
    <w:rsid w:val="003618D2"/>
    <w:rsid w:val="00371277"/>
    <w:rsid w:val="00372093"/>
    <w:rsid w:val="00373C28"/>
    <w:rsid w:val="0037418E"/>
    <w:rsid w:val="003839F0"/>
    <w:rsid w:val="00383D68"/>
    <w:rsid w:val="00383D80"/>
    <w:rsid w:val="003849CE"/>
    <w:rsid w:val="00386C1B"/>
    <w:rsid w:val="00390EB4"/>
    <w:rsid w:val="00394C6D"/>
    <w:rsid w:val="00396CBF"/>
    <w:rsid w:val="003A0F85"/>
    <w:rsid w:val="003A34CA"/>
    <w:rsid w:val="003A6300"/>
    <w:rsid w:val="003A6D89"/>
    <w:rsid w:val="003B0351"/>
    <w:rsid w:val="003B3931"/>
    <w:rsid w:val="003C152B"/>
    <w:rsid w:val="003C2107"/>
    <w:rsid w:val="003C2758"/>
    <w:rsid w:val="003D1C59"/>
    <w:rsid w:val="003D3F9B"/>
    <w:rsid w:val="003E2945"/>
    <w:rsid w:val="003E3014"/>
    <w:rsid w:val="003E45EF"/>
    <w:rsid w:val="003F10EC"/>
    <w:rsid w:val="003F32B1"/>
    <w:rsid w:val="003F568C"/>
    <w:rsid w:val="004050ED"/>
    <w:rsid w:val="004219BF"/>
    <w:rsid w:val="00421B37"/>
    <w:rsid w:val="00422738"/>
    <w:rsid w:val="00422C21"/>
    <w:rsid w:val="00424450"/>
    <w:rsid w:val="0042519A"/>
    <w:rsid w:val="00444189"/>
    <w:rsid w:val="00444B20"/>
    <w:rsid w:val="00456596"/>
    <w:rsid w:val="0045695A"/>
    <w:rsid w:val="00456F52"/>
    <w:rsid w:val="00460935"/>
    <w:rsid w:val="0046336B"/>
    <w:rsid w:val="00464B53"/>
    <w:rsid w:val="0046579E"/>
    <w:rsid w:val="00467AFB"/>
    <w:rsid w:val="0047733F"/>
    <w:rsid w:val="00482820"/>
    <w:rsid w:val="00484911"/>
    <w:rsid w:val="00491D6F"/>
    <w:rsid w:val="00492ADF"/>
    <w:rsid w:val="0049568C"/>
    <w:rsid w:val="00495EB8"/>
    <w:rsid w:val="004971F7"/>
    <w:rsid w:val="004976DE"/>
    <w:rsid w:val="00497ED9"/>
    <w:rsid w:val="004A2EF0"/>
    <w:rsid w:val="004A409A"/>
    <w:rsid w:val="004A7EEA"/>
    <w:rsid w:val="004B0CC4"/>
    <w:rsid w:val="004B4961"/>
    <w:rsid w:val="004B677D"/>
    <w:rsid w:val="004B679B"/>
    <w:rsid w:val="004C1B06"/>
    <w:rsid w:val="004C3021"/>
    <w:rsid w:val="004C44F8"/>
    <w:rsid w:val="004C67F9"/>
    <w:rsid w:val="004D0443"/>
    <w:rsid w:val="004D173E"/>
    <w:rsid w:val="004D44BE"/>
    <w:rsid w:val="004D44C7"/>
    <w:rsid w:val="004D6A02"/>
    <w:rsid w:val="004E1FC4"/>
    <w:rsid w:val="004E30A2"/>
    <w:rsid w:val="004E5072"/>
    <w:rsid w:val="004E770F"/>
    <w:rsid w:val="00514BB3"/>
    <w:rsid w:val="00514E3F"/>
    <w:rsid w:val="0052078C"/>
    <w:rsid w:val="00530810"/>
    <w:rsid w:val="00532270"/>
    <w:rsid w:val="00535E76"/>
    <w:rsid w:val="005361F7"/>
    <w:rsid w:val="00541CF9"/>
    <w:rsid w:val="00545B77"/>
    <w:rsid w:val="0055091B"/>
    <w:rsid w:val="00557499"/>
    <w:rsid w:val="005631E1"/>
    <w:rsid w:val="00575794"/>
    <w:rsid w:val="00585BBF"/>
    <w:rsid w:val="00587494"/>
    <w:rsid w:val="00590414"/>
    <w:rsid w:val="00593619"/>
    <w:rsid w:val="005969D8"/>
    <w:rsid w:val="005A5C9D"/>
    <w:rsid w:val="005B4215"/>
    <w:rsid w:val="005B6E51"/>
    <w:rsid w:val="005C1BA9"/>
    <w:rsid w:val="005C2C9E"/>
    <w:rsid w:val="005C7472"/>
    <w:rsid w:val="005D6F5D"/>
    <w:rsid w:val="005D7E8E"/>
    <w:rsid w:val="005E79A2"/>
    <w:rsid w:val="005F2AA3"/>
    <w:rsid w:val="005F3401"/>
    <w:rsid w:val="005F356A"/>
    <w:rsid w:val="0061161F"/>
    <w:rsid w:val="0061219D"/>
    <w:rsid w:val="00613BD8"/>
    <w:rsid w:val="00617741"/>
    <w:rsid w:val="00620882"/>
    <w:rsid w:val="00623E80"/>
    <w:rsid w:val="00634632"/>
    <w:rsid w:val="00635124"/>
    <w:rsid w:val="00642359"/>
    <w:rsid w:val="00644DF5"/>
    <w:rsid w:val="006462E2"/>
    <w:rsid w:val="00653997"/>
    <w:rsid w:val="00655810"/>
    <w:rsid w:val="00655C79"/>
    <w:rsid w:val="00670215"/>
    <w:rsid w:val="006715B1"/>
    <w:rsid w:val="00672AB7"/>
    <w:rsid w:val="00674990"/>
    <w:rsid w:val="006754C0"/>
    <w:rsid w:val="00684508"/>
    <w:rsid w:val="006847AF"/>
    <w:rsid w:val="006870E0"/>
    <w:rsid w:val="00694A31"/>
    <w:rsid w:val="00694E59"/>
    <w:rsid w:val="006A1B8B"/>
    <w:rsid w:val="006A5604"/>
    <w:rsid w:val="006B0083"/>
    <w:rsid w:val="006C15C5"/>
    <w:rsid w:val="006C6A57"/>
    <w:rsid w:val="006D0DFD"/>
    <w:rsid w:val="006D467B"/>
    <w:rsid w:val="006D4F2E"/>
    <w:rsid w:val="006E3EEB"/>
    <w:rsid w:val="006E53CC"/>
    <w:rsid w:val="006F0A1F"/>
    <w:rsid w:val="006F3EDD"/>
    <w:rsid w:val="00702BF3"/>
    <w:rsid w:val="00704BD6"/>
    <w:rsid w:val="007164FF"/>
    <w:rsid w:val="0072179C"/>
    <w:rsid w:val="00722A41"/>
    <w:rsid w:val="00732539"/>
    <w:rsid w:val="007339DD"/>
    <w:rsid w:val="00736467"/>
    <w:rsid w:val="0073707C"/>
    <w:rsid w:val="00737360"/>
    <w:rsid w:val="00746478"/>
    <w:rsid w:val="007475C3"/>
    <w:rsid w:val="00751AF7"/>
    <w:rsid w:val="00751D2A"/>
    <w:rsid w:val="00751F43"/>
    <w:rsid w:val="00756D82"/>
    <w:rsid w:val="00760743"/>
    <w:rsid w:val="00761713"/>
    <w:rsid w:val="00766ABF"/>
    <w:rsid w:val="007670C6"/>
    <w:rsid w:val="00767551"/>
    <w:rsid w:val="007678DE"/>
    <w:rsid w:val="00771BAA"/>
    <w:rsid w:val="0078103B"/>
    <w:rsid w:val="00781958"/>
    <w:rsid w:val="00781BC4"/>
    <w:rsid w:val="007A74F2"/>
    <w:rsid w:val="007B03F6"/>
    <w:rsid w:val="007C2383"/>
    <w:rsid w:val="007C45DF"/>
    <w:rsid w:val="007C6E6D"/>
    <w:rsid w:val="007C7738"/>
    <w:rsid w:val="007D16E2"/>
    <w:rsid w:val="007D79E2"/>
    <w:rsid w:val="007E0F4F"/>
    <w:rsid w:val="007E7FAB"/>
    <w:rsid w:val="007F2D38"/>
    <w:rsid w:val="007F6152"/>
    <w:rsid w:val="0080560A"/>
    <w:rsid w:val="00810DED"/>
    <w:rsid w:val="0081328A"/>
    <w:rsid w:val="00813BCC"/>
    <w:rsid w:val="008178DE"/>
    <w:rsid w:val="00823A07"/>
    <w:rsid w:val="008313B8"/>
    <w:rsid w:val="008333F4"/>
    <w:rsid w:val="00842AEE"/>
    <w:rsid w:val="00863928"/>
    <w:rsid w:val="0086399A"/>
    <w:rsid w:val="00872068"/>
    <w:rsid w:val="00883C9E"/>
    <w:rsid w:val="00884F85"/>
    <w:rsid w:val="008971E8"/>
    <w:rsid w:val="008A02DD"/>
    <w:rsid w:val="008A2795"/>
    <w:rsid w:val="008A7D25"/>
    <w:rsid w:val="008C370B"/>
    <w:rsid w:val="008C3B52"/>
    <w:rsid w:val="008C668D"/>
    <w:rsid w:val="008D4D58"/>
    <w:rsid w:val="008E30B8"/>
    <w:rsid w:val="008E47AD"/>
    <w:rsid w:val="008E4CFE"/>
    <w:rsid w:val="008F644F"/>
    <w:rsid w:val="009008E3"/>
    <w:rsid w:val="009122BE"/>
    <w:rsid w:val="00912828"/>
    <w:rsid w:val="009258B7"/>
    <w:rsid w:val="00926DFE"/>
    <w:rsid w:val="00930B25"/>
    <w:rsid w:val="00932B90"/>
    <w:rsid w:val="00933EFD"/>
    <w:rsid w:val="009344F9"/>
    <w:rsid w:val="00935DD0"/>
    <w:rsid w:val="00947012"/>
    <w:rsid w:val="00956496"/>
    <w:rsid w:val="009570BC"/>
    <w:rsid w:val="00957494"/>
    <w:rsid w:val="00960F0D"/>
    <w:rsid w:val="00962F18"/>
    <w:rsid w:val="00975A8D"/>
    <w:rsid w:val="009771B0"/>
    <w:rsid w:val="009839AC"/>
    <w:rsid w:val="00984378"/>
    <w:rsid w:val="00984E64"/>
    <w:rsid w:val="009A5BA4"/>
    <w:rsid w:val="009A6DEF"/>
    <w:rsid w:val="009B028B"/>
    <w:rsid w:val="009C5758"/>
    <w:rsid w:val="009C7692"/>
    <w:rsid w:val="009E2025"/>
    <w:rsid w:val="009E334E"/>
    <w:rsid w:val="009E6B6F"/>
    <w:rsid w:val="009F131E"/>
    <w:rsid w:val="009F1B44"/>
    <w:rsid w:val="009F6041"/>
    <w:rsid w:val="00A02833"/>
    <w:rsid w:val="00A0331E"/>
    <w:rsid w:val="00A148E4"/>
    <w:rsid w:val="00A15FA2"/>
    <w:rsid w:val="00A205BE"/>
    <w:rsid w:val="00A20D49"/>
    <w:rsid w:val="00A21FFC"/>
    <w:rsid w:val="00A22D8E"/>
    <w:rsid w:val="00A41E90"/>
    <w:rsid w:val="00A42154"/>
    <w:rsid w:val="00A46C68"/>
    <w:rsid w:val="00A56ABF"/>
    <w:rsid w:val="00A6280F"/>
    <w:rsid w:val="00A63A5E"/>
    <w:rsid w:val="00A65A27"/>
    <w:rsid w:val="00A73A14"/>
    <w:rsid w:val="00A74CF8"/>
    <w:rsid w:val="00A77D76"/>
    <w:rsid w:val="00A805F6"/>
    <w:rsid w:val="00A814C9"/>
    <w:rsid w:val="00A86200"/>
    <w:rsid w:val="00A933B5"/>
    <w:rsid w:val="00AB0581"/>
    <w:rsid w:val="00AB123C"/>
    <w:rsid w:val="00AB5C69"/>
    <w:rsid w:val="00AB7940"/>
    <w:rsid w:val="00AC1935"/>
    <w:rsid w:val="00AC2149"/>
    <w:rsid w:val="00AC5266"/>
    <w:rsid w:val="00AC5485"/>
    <w:rsid w:val="00AC5FBB"/>
    <w:rsid w:val="00AD542A"/>
    <w:rsid w:val="00AE0302"/>
    <w:rsid w:val="00AE0DD1"/>
    <w:rsid w:val="00AE579D"/>
    <w:rsid w:val="00AE6ABB"/>
    <w:rsid w:val="00AF464C"/>
    <w:rsid w:val="00AF4F56"/>
    <w:rsid w:val="00AF6704"/>
    <w:rsid w:val="00AF7A78"/>
    <w:rsid w:val="00B0024A"/>
    <w:rsid w:val="00B01216"/>
    <w:rsid w:val="00B01429"/>
    <w:rsid w:val="00B01E2A"/>
    <w:rsid w:val="00B058B3"/>
    <w:rsid w:val="00B1020D"/>
    <w:rsid w:val="00B1335E"/>
    <w:rsid w:val="00B218A0"/>
    <w:rsid w:val="00B22189"/>
    <w:rsid w:val="00B23AEC"/>
    <w:rsid w:val="00B26127"/>
    <w:rsid w:val="00B26F17"/>
    <w:rsid w:val="00B27E56"/>
    <w:rsid w:val="00B27F77"/>
    <w:rsid w:val="00B31F39"/>
    <w:rsid w:val="00B31FE7"/>
    <w:rsid w:val="00B32B42"/>
    <w:rsid w:val="00B34093"/>
    <w:rsid w:val="00B35F3A"/>
    <w:rsid w:val="00B44849"/>
    <w:rsid w:val="00B47B12"/>
    <w:rsid w:val="00B51091"/>
    <w:rsid w:val="00B5323F"/>
    <w:rsid w:val="00B54587"/>
    <w:rsid w:val="00B636F4"/>
    <w:rsid w:val="00B7049E"/>
    <w:rsid w:val="00B70599"/>
    <w:rsid w:val="00B7344F"/>
    <w:rsid w:val="00B8211E"/>
    <w:rsid w:val="00B82749"/>
    <w:rsid w:val="00B86E5C"/>
    <w:rsid w:val="00B9324F"/>
    <w:rsid w:val="00B94BF1"/>
    <w:rsid w:val="00B94DE8"/>
    <w:rsid w:val="00B97194"/>
    <w:rsid w:val="00BA51D3"/>
    <w:rsid w:val="00BB08ED"/>
    <w:rsid w:val="00BB31CB"/>
    <w:rsid w:val="00BC03FF"/>
    <w:rsid w:val="00BC3352"/>
    <w:rsid w:val="00BC7AF5"/>
    <w:rsid w:val="00BD5578"/>
    <w:rsid w:val="00BD5F9E"/>
    <w:rsid w:val="00BD71B1"/>
    <w:rsid w:val="00BE064E"/>
    <w:rsid w:val="00BE1D8D"/>
    <w:rsid w:val="00BE33D1"/>
    <w:rsid w:val="00BE7311"/>
    <w:rsid w:val="00BF0E9E"/>
    <w:rsid w:val="00BF1D36"/>
    <w:rsid w:val="00BF2258"/>
    <w:rsid w:val="00BF3061"/>
    <w:rsid w:val="00BF3692"/>
    <w:rsid w:val="00BF5B2D"/>
    <w:rsid w:val="00BF61AF"/>
    <w:rsid w:val="00C06540"/>
    <w:rsid w:val="00C27A5A"/>
    <w:rsid w:val="00C36E5D"/>
    <w:rsid w:val="00C40149"/>
    <w:rsid w:val="00C421D2"/>
    <w:rsid w:val="00C422F3"/>
    <w:rsid w:val="00C42F26"/>
    <w:rsid w:val="00C4467F"/>
    <w:rsid w:val="00C50CB1"/>
    <w:rsid w:val="00C54A35"/>
    <w:rsid w:val="00C54D24"/>
    <w:rsid w:val="00C55BC5"/>
    <w:rsid w:val="00C613F0"/>
    <w:rsid w:val="00C62455"/>
    <w:rsid w:val="00C66F2F"/>
    <w:rsid w:val="00C71B2D"/>
    <w:rsid w:val="00C73F99"/>
    <w:rsid w:val="00C7779F"/>
    <w:rsid w:val="00C77E12"/>
    <w:rsid w:val="00C81D05"/>
    <w:rsid w:val="00C821EA"/>
    <w:rsid w:val="00C84665"/>
    <w:rsid w:val="00C8585E"/>
    <w:rsid w:val="00C85C70"/>
    <w:rsid w:val="00C86C3C"/>
    <w:rsid w:val="00C91763"/>
    <w:rsid w:val="00C945BE"/>
    <w:rsid w:val="00CA0FD8"/>
    <w:rsid w:val="00CA3A22"/>
    <w:rsid w:val="00CA7F6C"/>
    <w:rsid w:val="00CB0585"/>
    <w:rsid w:val="00CB71D1"/>
    <w:rsid w:val="00CC082E"/>
    <w:rsid w:val="00CC1877"/>
    <w:rsid w:val="00CC4D2C"/>
    <w:rsid w:val="00CD0645"/>
    <w:rsid w:val="00CD2937"/>
    <w:rsid w:val="00CD4C86"/>
    <w:rsid w:val="00CE057B"/>
    <w:rsid w:val="00CF336A"/>
    <w:rsid w:val="00CF4920"/>
    <w:rsid w:val="00D01B00"/>
    <w:rsid w:val="00D12BD9"/>
    <w:rsid w:val="00D16A4B"/>
    <w:rsid w:val="00D2196A"/>
    <w:rsid w:val="00D236A5"/>
    <w:rsid w:val="00D3727D"/>
    <w:rsid w:val="00D37D9D"/>
    <w:rsid w:val="00D404EB"/>
    <w:rsid w:val="00D4161B"/>
    <w:rsid w:val="00D4416D"/>
    <w:rsid w:val="00D514C2"/>
    <w:rsid w:val="00D54652"/>
    <w:rsid w:val="00D558F4"/>
    <w:rsid w:val="00D5597F"/>
    <w:rsid w:val="00D6090F"/>
    <w:rsid w:val="00D62CB1"/>
    <w:rsid w:val="00D7211A"/>
    <w:rsid w:val="00D72496"/>
    <w:rsid w:val="00D747A3"/>
    <w:rsid w:val="00D8046E"/>
    <w:rsid w:val="00D835BC"/>
    <w:rsid w:val="00D8448A"/>
    <w:rsid w:val="00D85326"/>
    <w:rsid w:val="00D87489"/>
    <w:rsid w:val="00DA0C37"/>
    <w:rsid w:val="00DA45BD"/>
    <w:rsid w:val="00DA6943"/>
    <w:rsid w:val="00DB38B6"/>
    <w:rsid w:val="00DB4393"/>
    <w:rsid w:val="00DB473D"/>
    <w:rsid w:val="00DB4F63"/>
    <w:rsid w:val="00DC5CA0"/>
    <w:rsid w:val="00DC63E1"/>
    <w:rsid w:val="00DC762D"/>
    <w:rsid w:val="00DD1195"/>
    <w:rsid w:val="00DE7786"/>
    <w:rsid w:val="00DF0A65"/>
    <w:rsid w:val="00DF54E2"/>
    <w:rsid w:val="00DF5673"/>
    <w:rsid w:val="00E0158F"/>
    <w:rsid w:val="00E0280E"/>
    <w:rsid w:val="00E06FA8"/>
    <w:rsid w:val="00E079D8"/>
    <w:rsid w:val="00E11058"/>
    <w:rsid w:val="00E111EE"/>
    <w:rsid w:val="00E138FB"/>
    <w:rsid w:val="00E14A48"/>
    <w:rsid w:val="00E1649F"/>
    <w:rsid w:val="00E254DD"/>
    <w:rsid w:val="00E268C8"/>
    <w:rsid w:val="00E30D6A"/>
    <w:rsid w:val="00E3305C"/>
    <w:rsid w:val="00E330DB"/>
    <w:rsid w:val="00E370FF"/>
    <w:rsid w:val="00E45082"/>
    <w:rsid w:val="00E537A2"/>
    <w:rsid w:val="00E60713"/>
    <w:rsid w:val="00E64427"/>
    <w:rsid w:val="00E72E85"/>
    <w:rsid w:val="00E745DA"/>
    <w:rsid w:val="00E773DC"/>
    <w:rsid w:val="00E80D4D"/>
    <w:rsid w:val="00E81A56"/>
    <w:rsid w:val="00E82AEA"/>
    <w:rsid w:val="00E83808"/>
    <w:rsid w:val="00E8671D"/>
    <w:rsid w:val="00E906D9"/>
    <w:rsid w:val="00E968A9"/>
    <w:rsid w:val="00EA30AC"/>
    <w:rsid w:val="00EA7F41"/>
    <w:rsid w:val="00EB211F"/>
    <w:rsid w:val="00EB46FC"/>
    <w:rsid w:val="00EC1182"/>
    <w:rsid w:val="00EC23A7"/>
    <w:rsid w:val="00EC391A"/>
    <w:rsid w:val="00EC6A6F"/>
    <w:rsid w:val="00ED0E13"/>
    <w:rsid w:val="00ED1AC5"/>
    <w:rsid w:val="00ED412F"/>
    <w:rsid w:val="00ED4E59"/>
    <w:rsid w:val="00ED516D"/>
    <w:rsid w:val="00ED5FAA"/>
    <w:rsid w:val="00ED7810"/>
    <w:rsid w:val="00EE4458"/>
    <w:rsid w:val="00EF2E33"/>
    <w:rsid w:val="00EF76AE"/>
    <w:rsid w:val="00F0003C"/>
    <w:rsid w:val="00F13459"/>
    <w:rsid w:val="00F13B64"/>
    <w:rsid w:val="00F147B6"/>
    <w:rsid w:val="00F211BB"/>
    <w:rsid w:val="00F251B1"/>
    <w:rsid w:val="00F301F9"/>
    <w:rsid w:val="00F305F6"/>
    <w:rsid w:val="00F33EA6"/>
    <w:rsid w:val="00F4076F"/>
    <w:rsid w:val="00F478A3"/>
    <w:rsid w:val="00F511AE"/>
    <w:rsid w:val="00F522FD"/>
    <w:rsid w:val="00F67974"/>
    <w:rsid w:val="00F72B48"/>
    <w:rsid w:val="00F73C1A"/>
    <w:rsid w:val="00F8254A"/>
    <w:rsid w:val="00F85866"/>
    <w:rsid w:val="00F860AB"/>
    <w:rsid w:val="00F92A3E"/>
    <w:rsid w:val="00F96019"/>
    <w:rsid w:val="00F97243"/>
    <w:rsid w:val="00F978EC"/>
    <w:rsid w:val="00FB3005"/>
    <w:rsid w:val="00FB3CF6"/>
    <w:rsid w:val="00FC0702"/>
    <w:rsid w:val="00FC22ED"/>
    <w:rsid w:val="00FC36DE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6CCE5"/>
  <w15:docId w15:val="{FC332E8B-1D8B-4BAA-AEC2-67097DF6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basedOn w:val="DefaultParagraphFont"/>
    <w:qFormat/>
    <w:rsid w:val="00097F46"/>
    <w:rPr>
      <w:i/>
      <w:iCs/>
    </w:rPr>
  </w:style>
  <w:style w:type="character" w:customStyle="1" w:styleId="normaltextrun">
    <w:name w:val="normaltextrun"/>
    <w:basedOn w:val="DefaultParagraphFont"/>
    <w:rsid w:val="00B54587"/>
  </w:style>
  <w:style w:type="character" w:styleId="UnresolvedMention">
    <w:name w:val="Unresolved Mention"/>
    <w:basedOn w:val="DefaultParagraphFont"/>
    <w:uiPriority w:val="99"/>
    <w:semiHidden/>
    <w:unhideWhenUsed/>
    <w:rsid w:val="00E37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370FF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C77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zo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666826-15D3-4C80-8AE5-FCCF8DE4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897</TotalTime>
  <Pages>16</Pages>
  <Words>3638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24333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Zizo</dc:creator>
  <dc:description>This template was provided to the IIBA</dc:description>
  <cp:lastModifiedBy>josephgamal</cp:lastModifiedBy>
  <cp:revision>22</cp:revision>
  <cp:lastPrinted>2014-11-07T18:33:00Z</cp:lastPrinted>
  <dcterms:created xsi:type="dcterms:W3CDTF">2021-11-25T20:29:00Z</dcterms:created>
  <dcterms:modified xsi:type="dcterms:W3CDTF">2021-11-29T10:32:00Z</dcterms:modified>
</cp:coreProperties>
</file>